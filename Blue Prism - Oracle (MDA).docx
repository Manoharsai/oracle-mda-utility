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70007E" w14:textId="77777777" w:rsidR="00332FD4" w:rsidRDefault="00332FD4" w:rsidP="00EC7FA2">
      <w:pPr>
        <w:pStyle w:val="Subtitle"/>
      </w:pPr>
    </w:p>
    <w:p w14:paraId="28CFA8BB" w14:textId="77777777" w:rsidR="00332FD4" w:rsidRDefault="00EC7DE3">
      <w:r>
        <w:rPr>
          <w:noProof/>
          <w:lang w:eastAsia="en-GB"/>
        </w:rPr>
        <mc:AlternateContent>
          <mc:Choice Requires="wps">
            <w:drawing>
              <wp:anchor distT="45720" distB="45720" distL="114300" distR="114300" simplePos="0" relativeHeight="251697152" behindDoc="1" locked="0" layoutInCell="1" allowOverlap="1" wp14:anchorId="7249E564" wp14:editId="17F22657">
                <wp:simplePos x="0" y="0"/>
                <wp:positionH relativeFrom="page">
                  <wp:align>center</wp:align>
                </wp:positionH>
                <wp:positionV relativeFrom="page">
                  <wp:align>center</wp:align>
                </wp:positionV>
                <wp:extent cx="7315200" cy="7923600"/>
                <wp:effectExtent l="0" t="0" r="0" b="13970"/>
                <wp:wrapNone/>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5200" cy="7923600"/>
                        </a:xfrm>
                        <a:prstGeom prst="rect">
                          <a:avLst/>
                        </a:prstGeom>
                        <a:noFill/>
                        <a:ln w="9525">
                          <a:noFill/>
                          <a:miter lim="800000"/>
                          <a:headEnd/>
                          <a:tailEnd/>
                        </a:ln>
                      </wps:spPr>
                      <wps:txbx>
                        <w:txbxContent>
                          <w:p w14:paraId="56F420DE" w14:textId="77777777" w:rsidR="00EC7DE3" w:rsidRPr="000B01A9" w:rsidRDefault="00EC7DE3" w:rsidP="00EC7DE3">
                            <w:pPr>
                              <w:spacing w:after="0"/>
                              <w:jc w:val="right"/>
                              <w:rPr>
                                <w14:shadow w14:blurRad="50800" w14:dist="38100" w14:dir="5400000" w14:sx="0" w14:sy="0" w14:kx="0" w14:ky="0" w14:algn="ctr">
                                  <w14:srgbClr w14:val="000000">
                                    <w14:alpha w14:val="56870"/>
                                  </w14:srgbClr>
                                </w14:shadow>
                              </w:rPr>
                            </w:pPr>
                            <w:r w:rsidRPr="000B01A9">
                              <w:rPr>
                                <w:noProof/>
                                <w:lang w:eastAsia="en-GB"/>
                                <w14:shadow w14:blurRad="50800" w14:dist="38100" w14:dir="5400000" w14:sx="0" w14:sy="0" w14:kx="0" w14:ky="0" w14:algn="ctr">
                                  <w14:srgbClr w14:val="000000">
                                    <w14:alpha w14:val="56870"/>
                                  </w14:srgbClr>
                                </w14:shadow>
                              </w:rPr>
                              <w:drawing>
                                <wp:inline distT="0" distB="0" distL="0" distR="0" wp14:anchorId="6939AE5E" wp14:editId="64E333EC">
                                  <wp:extent cx="6480175" cy="6825055"/>
                                  <wp:effectExtent l="0" t="0" r="0" b="0"/>
                                  <wp:docPr id="37" name="Picture 37" descr="D:\Profile\Desktop\BluePrism_Report_Pixelation_BottomR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Profile\Desktop\BluePrism_Report_Pixelation_BottomRigh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80175" cy="6825055"/>
                                          </a:xfrm>
                                          <a:prstGeom prst="rect">
                                            <a:avLst/>
                                          </a:prstGeom>
                                          <a:noFill/>
                                          <a:ln>
                                            <a:noFill/>
                                          </a:ln>
                                        </pic:spPr>
                                      </pic:pic>
                                    </a:graphicData>
                                  </a:graphic>
                                </wp:inline>
                              </w:drawing>
                            </w:r>
                          </w:p>
                        </w:txbxContent>
                      </wps:txbx>
                      <wps:bodyPr rot="0" vert="horz" wrap="square" lIns="0" tIns="0" rIns="0" bIns="0" anchor="b" anchorCtr="0">
                        <a:noAutofit/>
                      </wps:bodyPr>
                    </wps:wsp>
                  </a:graphicData>
                </a:graphic>
                <wp14:sizeRelH relativeFrom="page">
                  <wp14:pctWidth>95000</wp14:pctWidth>
                </wp14:sizeRelH>
                <wp14:sizeRelV relativeFrom="margin">
                  <wp14:pctHeight>80000</wp14:pctHeight>
                </wp14:sizeRelV>
              </wp:anchor>
            </w:drawing>
          </mc:Choice>
          <mc:Fallback>
            <w:pict>
              <v:shapetype w14:anchorId="7249E564" id="_x0000_t202" coordsize="21600,21600" o:spt="202" path="m,l,21600r21600,l21600,xe">
                <v:stroke joinstyle="miter"/>
                <v:path gradientshapeok="t" o:connecttype="rect"/>
              </v:shapetype>
              <v:shape id="Text Box 2" o:spid="_x0000_s1026" type="#_x0000_t202" style="position:absolute;margin-left:0;margin-top:0;width:8in;height:623.9pt;z-index:-251619328;visibility:visible;mso-wrap-style:square;mso-width-percent:950;mso-height-percent:800;mso-wrap-distance-left:9pt;mso-wrap-distance-top:3.6pt;mso-wrap-distance-right:9pt;mso-wrap-distance-bottom:3.6pt;mso-position-horizontal:center;mso-position-horizontal-relative:page;mso-position-vertical:center;mso-position-vertical-relative:page;mso-width-percent:950;mso-height-percent:80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" filled="f" stroked="f">
                <v:textbox inset="0,0,0,0">
                  <w:txbxContent>
                    <w:p w14:paraId="56F420DE" w14:textId="77777777" w:rsidR="00EC7DE3" w:rsidRPr="000B01A9" w:rsidRDefault="00EC7DE3" w:rsidP="00EC7DE3">
                      <w:pPr>
                        <w:spacing w:after="0"/>
                        <w:jc w:val="right"/>
                        <w:rPr>
                          <w14:shadow w14:blurRad="50800" w14:dist="38100" w14:dir="5400000" w14:sx="0" w14:sy="0" w14:kx="0" w14:ky="0" w14:algn="ctr">
                            <w14:srgbClr w14:val="000000">
                              <w14:alpha w14:val="56870"/>
                            </w14:srgbClr>
                          </w14:shadow>
                        </w:rPr>
                      </w:pPr>
                      <w:r w:rsidRPr="000B01A9">
                        <w:rPr>
                          <w:noProof/>
                          <w:lang w:eastAsia="en-GB"/>
                          <w14:shadow w14:blurRad="50800" w14:dist="38100" w14:dir="5400000" w14:sx="0" w14:sy="0" w14:kx="0" w14:ky="0" w14:algn="ctr">
                            <w14:srgbClr w14:val="000000">
                              <w14:alpha w14:val="56870"/>
                            </w14:srgbClr>
                          </w14:shadow>
                        </w:rPr>
                        <w:drawing>
                          <wp:inline distT="0" distB="0" distL="0" distR="0" wp14:anchorId="6939AE5E" wp14:editId="64E333EC">
                            <wp:extent cx="6480175" cy="6825055"/>
                            <wp:effectExtent l="0" t="0" r="0" b="0"/>
                            <wp:docPr id="37" name="Picture 37" descr="D:\Profile\Desktop\BluePrism_Report_Pixelation_BottomR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Profile\Desktop\BluePrism_Report_Pixelation_BottomRigh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80175" cy="6825055"/>
                                    </a:xfrm>
                                    <a:prstGeom prst="rect">
                                      <a:avLst/>
                                    </a:prstGeom>
                                    <a:noFill/>
                                    <a:ln>
                                      <a:noFill/>
                                    </a:ln>
                                  </pic:spPr>
                                </pic:pic>
                              </a:graphicData>
                            </a:graphic>
                          </wp:inline>
                        </w:drawing>
                      </w:r>
                    </w:p>
                  </w:txbxContent>
                </v:textbox>
                <w10:wrap anchorx="page" anchory="page"/>
              </v:shape>
            </w:pict>
          </mc:Fallback>
        </mc:AlternateContent>
      </w:r>
    </w:p>
    <w:p w14:paraId="4188E84C" w14:textId="77777777" w:rsidR="00B300F8" w:rsidRDefault="001644F1">
      <w:r>
        <w:rPr>
          <w:noProof/>
          <w:lang w:eastAsia="en-GB"/>
        </w:rPr>
        <mc:AlternateContent>
          <mc:Choice Requires="wps">
            <w:drawing>
              <wp:anchor distT="45720" distB="45720" distL="114300" distR="114300" simplePos="0" relativeHeight="251699200" behindDoc="0" locked="0" layoutInCell="1" allowOverlap="1" wp14:anchorId="3FB59892" wp14:editId="34AADF06">
                <wp:simplePos x="0" y="0"/>
                <wp:positionH relativeFrom="margin">
                  <wp:align>center</wp:align>
                </wp:positionH>
                <wp:positionV relativeFrom="page">
                  <wp:align>center</wp:align>
                </wp:positionV>
                <wp:extent cx="6138000" cy="146160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38000" cy="1461600"/>
                        </a:xfrm>
                        <a:prstGeom prst="rect">
                          <a:avLst/>
                        </a:prstGeom>
                        <a:noFill/>
                        <a:ln w="9525">
                          <a:noFill/>
                          <a:miter lim="800000"/>
                          <a:headEnd/>
                          <a:tailEnd/>
                        </a:ln>
                      </wps:spPr>
                      <wps:txbx>
                        <w:txbxContent>
                          <w:p w14:paraId="35E0A4BA" w14:textId="3E81BF52" w:rsidR="00F5709C" w:rsidRDefault="00E73FC7" w:rsidP="001644F1">
                            <w:pPr>
                              <w:jc w:val="center"/>
                              <w:rPr>
                                <w:rStyle w:val="TitleChar"/>
                              </w:rPr>
                            </w:pPr>
                            <w:r>
                              <w:rPr>
                                <w:rStyle w:val="TitleChar"/>
                              </w:rPr>
                              <w:t>Data – Oracle (MDA)</w:t>
                            </w:r>
                          </w:p>
                          <w:sdt>
                            <w:sdtPr>
                              <w:alias w:val="Category"/>
                              <w:tag w:val=""/>
                              <w:id w:val="1289158120"/>
                              <w:placeholder>
                                <w:docPart w:val="8FE63D4E01344D6D90E1B5E9152B7E6E"/>
                              </w:placeholder>
                              <w:dataBinding w:prefixMappings="xmlns:ns0='http://purl.org/dc/elements/1.1/' xmlns:ns1='http://schemas.openxmlformats.org/package/2006/metadata/core-properties' " w:xpath="/ns1:coreProperties[1]/ns1:category[1]" w:storeItemID="{6C3C8BC8-F283-45AE-878A-BAB7291924A1}"/>
                              <w:text/>
                            </w:sdtPr>
                            <w:sdtEndPr/>
                            <w:sdtContent>
                              <w:p w14:paraId="061C4FF6" w14:textId="0863000F" w:rsidR="001644F1" w:rsidRPr="00EC7FA2" w:rsidRDefault="009F5D5A" w:rsidP="00EC7FA2">
                                <w:pPr>
                                  <w:pStyle w:val="Subtitle"/>
                                  <w:jc w:val="center"/>
                                  <w:rPr>
                                    <w:rFonts w:ascii="Calibri Light" w:hAnsi="Calibri Light" w:cstheme="minorBidi"/>
                                    <w:caps w:val="0"/>
                                    <w:color w:val="auto"/>
                                    <w:sz w:val="22"/>
                                    <w:lang w:val="en-GB" w:eastAsia="zh-CN"/>
                                  </w:rPr>
                                </w:pPr>
                                <w:r>
                                  <w:t>user guide</w:t>
                                </w:r>
                                <w:r w:rsidR="00C47B99">
                                  <w:t xml:space="preserve"> </w:t>
                                </w:r>
                                <w:r w:rsidR="00E73FC7">
                                  <w:t>V0.1</w:t>
                                </w:r>
                              </w:p>
                            </w:sdtContent>
                          </w:sdt>
                        </w:txbxContent>
                      </wps:txbx>
                      <wps:bodyPr rot="0" vert="horz" wrap="square" lIns="91440" tIns="45720" rIns="91440" bIns="45720" anchor="ctr" anchorCtr="0">
                        <a:noAutofit/>
                      </wps:bodyPr>
                    </wps:wsp>
                  </a:graphicData>
                </a:graphic>
                <wp14:sizeRelH relativeFrom="margin">
                  <wp14:pctWidth>90000</wp14:pctWidth>
                </wp14:sizeRelH>
                <wp14:sizeRelV relativeFrom="margin">
                  <wp14:pctHeight>50000</wp14:pctHeight>
                </wp14:sizeRelV>
              </wp:anchor>
            </w:drawing>
          </mc:Choice>
          <mc:Fallback>
            <w:pict>
              <v:shape w14:anchorId="3FB59892" id="_x0000_s1027" type="#_x0000_t202" style="position:absolute;margin-left:0;margin-top:0;width:483.3pt;height:115.1pt;z-index:251699200;visibility:visible;mso-wrap-style:square;mso-width-percent:900;mso-height-percent:500;mso-wrap-distance-left:9pt;mso-wrap-distance-top:3.6pt;mso-wrap-distance-right:9pt;mso-wrap-distance-bottom:3.6pt;mso-position-horizontal:center;mso-position-horizontal-relative:margin;mso-position-vertical:center;mso-position-vertical-relative:page;mso-width-percent:900;mso-height-percent:5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" filled="f" stroked="f">
                <v:textbox>
                  <w:txbxContent>
                    <w:p w14:paraId="35E0A4BA" w14:textId="3E81BF52" w:rsidR="00F5709C" w:rsidRDefault="00E73FC7" w:rsidP="001644F1">
                      <w:pPr>
                        <w:jc w:val="center"/>
                        <w:rPr>
                          <w:rStyle w:val="TitleChar"/>
                        </w:rPr>
                      </w:pPr>
                      <w:r>
                        <w:rPr>
                          <w:rStyle w:val="TitleChar"/>
                        </w:rPr>
                        <w:t>Data – Oracle (MDA)</w:t>
                      </w:r>
                    </w:p>
                    <w:sdt>
                      <w:sdtPr>
                        <w:alias w:val="Category"/>
                        <w:tag w:val=""/>
                        <w:id w:val="1289158120"/>
                        <w:placeholder>
                          <w:docPart w:val="8FE63D4E01344D6D90E1B5E9152B7E6E"/>
                        </w:placeholder>
                        <w:dataBinding w:prefixMappings="xmlns:ns0='http://purl.org/dc/elements/1.1/' xmlns:ns1='http://schemas.openxmlformats.org/package/2006/metadata/core-properties' " w:xpath="/ns1:coreProperties[1]/ns1:category[1]" w:storeItemID="{6C3C8BC8-F283-45AE-878A-BAB7291924A1}"/>
                        <w:text/>
                      </w:sdtPr>
                      <w:sdtEndPr/>
                      <w:sdtContent>
                        <w:p w14:paraId="061C4FF6" w14:textId="0863000F" w:rsidR="001644F1" w:rsidRPr="00EC7FA2" w:rsidRDefault="009F5D5A" w:rsidP="00EC7FA2">
                          <w:pPr>
                            <w:pStyle w:val="Subtitle"/>
                            <w:jc w:val="center"/>
                            <w:rPr>
                              <w:rFonts w:ascii="Calibri Light" w:hAnsi="Calibri Light" w:cstheme="minorBidi"/>
                              <w:caps w:val="0"/>
                              <w:color w:val="auto"/>
                              <w:sz w:val="22"/>
                              <w:lang w:val="en-GB" w:eastAsia="zh-CN"/>
                            </w:rPr>
                          </w:pPr>
                          <w:r>
                            <w:t>user guide</w:t>
                          </w:r>
                          <w:r w:rsidR="00C47B99">
                            <w:t xml:space="preserve"> </w:t>
                          </w:r>
                          <w:r w:rsidR="00E73FC7">
                            <w:t>V0.1</w:t>
                          </w:r>
                        </w:p>
                      </w:sdtContent>
                    </w:sdt>
                  </w:txbxContent>
                </v:textbox>
                <w10:wrap anchorx="margin" anchory="page"/>
              </v:shape>
            </w:pict>
          </mc:Fallback>
        </mc:AlternateContent>
      </w:r>
    </w:p>
    <w:p w14:paraId="3C4487B2" w14:textId="77777777" w:rsidR="002E084C" w:rsidRDefault="005B3C74" w:rsidP="005B3C74">
      <w:pPr>
        <w:tabs>
          <w:tab w:val="left" w:pos="1590"/>
        </w:tabs>
      </w:pPr>
      <w:r>
        <w:tab/>
      </w:r>
    </w:p>
    <w:p w14:paraId="2C169A92" w14:textId="77777777" w:rsidR="00BB503B" w:rsidRDefault="00BB503B"/>
    <w:p w14:paraId="7A34A3E2" w14:textId="77777777" w:rsidR="00B300F8" w:rsidRDefault="00B300F8"/>
    <w:p w14:paraId="508014EE" w14:textId="77777777" w:rsidR="00B300F8" w:rsidRDefault="00B300F8"/>
    <w:p w14:paraId="5CAFC3CE" w14:textId="77777777" w:rsidR="00B300F8" w:rsidRDefault="00B300F8"/>
    <w:p w14:paraId="5DF78B67" w14:textId="77777777" w:rsidR="00B300F8" w:rsidRDefault="00B300F8"/>
    <w:p w14:paraId="7CABD8E3" w14:textId="77777777" w:rsidR="00BB503B" w:rsidRPr="002E084C" w:rsidRDefault="00BB503B" w:rsidP="00BB503B">
      <w:pPr>
        <w:pStyle w:val="NoSpacing"/>
        <w:spacing w:before="40" w:after="40"/>
        <w:rPr>
          <w:caps/>
          <w:color w:val="4071B5"/>
          <w:sz w:val="36"/>
          <w:szCs w:val="36"/>
        </w:rPr>
      </w:pPr>
    </w:p>
    <w:p w14:paraId="67AC80F0" w14:textId="77777777" w:rsidR="00B300F8" w:rsidRDefault="00B300F8">
      <w:pPr>
        <w:rPr>
          <w:rFonts w:ascii="Calibri" w:hAnsi="Calibri"/>
          <w:color w:val="4071B5"/>
        </w:rPr>
      </w:pPr>
    </w:p>
    <w:p w14:paraId="5FDB566B" w14:textId="77777777" w:rsidR="008C2981" w:rsidRDefault="008C2981">
      <w:pPr>
        <w:rPr>
          <w:rFonts w:ascii="Calibri" w:hAnsi="Calibri"/>
          <w:noProof/>
          <w:color w:val="4071B5"/>
          <w:lang w:eastAsia="en-GB"/>
        </w:rPr>
      </w:pPr>
    </w:p>
    <w:p w14:paraId="7C8F41E6" w14:textId="77777777" w:rsidR="00BB503B" w:rsidRDefault="006868CC" w:rsidP="009E6274">
      <w:pPr>
        <w:jc w:val="center"/>
        <w:rPr>
          <w:color w:val="4071B5"/>
          <w:sz w:val="56"/>
          <w:szCs w:val="56"/>
        </w:rPr>
      </w:pPr>
      <w:r>
        <w:rPr>
          <w:noProof/>
          <w:lang w:eastAsia="en-GB"/>
        </w:rPr>
        <mc:AlternateContent>
          <mc:Choice Requires="wps">
            <w:drawing>
              <wp:anchor distT="45720" distB="45720" distL="114300" distR="114300" simplePos="0" relativeHeight="251695104" behindDoc="1" locked="0" layoutInCell="1" allowOverlap="1" wp14:anchorId="1A3AB5AF" wp14:editId="5958BF82">
                <wp:simplePos x="0" y="0"/>
                <wp:positionH relativeFrom="page">
                  <wp:align>center</wp:align>
                </wp:positionH>
                <wp:positionV relativeFrom="page">
                  <wp:align>center</wp:align>
                </wp:positionV>
                <wp:extent cx="2569210" cy="1609344"/>
                <wp:effectExtent l="0" t="0" r="0" b="0"/>
                <wp:wrapNone/>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9210" cy="1609344"/>
                        </a:xfrm>
                        <a:prstGeom prst="rect">
                          <a:avLst/>
                        </a:prstGeom>
                        <a:solidFill>
                          <a:srgbClr val="DDE4EA"/>
                        </a:solidFill>
                        <a:ln w="9525">
                          <a:noFill/>
                          <a:miter lim="800000"/>
                          <a:headEnd/>
                          <a:tailEnd/>
                        </a:ln>
                      </wps:spPr>
                      <wps:txbx>
                        <w:txbxContent>
                          <w:p w14:paraId="3AE26D8C" w14:textId="77777777" w:rsidR="006868CC" w:rsidRDefault="006868CC" w:rsidP="006868CC">
                            <w:r>
                              <w:rPr>
                                <w:noProof/>
                                <w:lang w:eastAsia="en-GB"/>
                              </w:rPr>
                              <w:drawing>
                                <wp:inline distT="0" distB="0" distL="0" distR="0" wp14:anchorId="7B4BD486" wp14:editId="2725192F">
                                  <wp:extent cx="5886000" cy="6199200"/>
                                  <wp:effectExtent l="0" t="0" r="635" b="0"/>
                                  <wp:docPr id="21" name="Picture 21" descr="D:\Profile\Desktop\BluePrism_Report_Pixelation_TopLeft.png"/>
                                  <wp:cNvGraphicFramePr/>
                                  <a:graphic xmlns:a="http://schemas.openxmlformats.org/drawingml/2006/main">
                                    <a:graphicData uri="http://schemas.openxmlformats.org/drawingml/2006/picture">
                                      <pic:pic xmlns:pic="http://schemas.openxmlformats.org/drawingml/2006/picture">
                                        <pic:nvPicPr>
                                          <pic:cNvPr id="21" name="Picture 21" descr="D:\Profile\Desktop\BluePrism_Report_Pixelation_TopLeft.png"/>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86000" cy="6199200"/>
                                          </a:xfrm>
                                          <a:prstGeom prst="rect">
                                            <a:avLst/>
                                          </a:prstGeom>
                                          <a:noFill/>
                                          <a:ln>
                                            <a:noFill/>
                                          </a:ln>
                                        </pic:spPr>
                                      </pic:pic>
                                    </a:graphicData>
                                  </a:graphic>
                                </wp:inline>
                              </w:drawing>
                            </w:r>
                          </w:p>
                        </w:txbxContent>
                      </wps:txbx>
                      <wps:bodyPr rot="0" vert="horz" wrap="square" lIns="0" tIns="0" rIns="0" bIns="0" anchor="t" anchorCtr="0">
                        <a:noAutofit/>
                      </wps:bodyPr>
                    </wps:wsp>
                  </a:graphicData>
                </a:graphic>
                <wp14:sizeRelH relativeFrom="page">
                  <wp14:pctWidth>95000</wp14:pctWidth>
                </wp14:sizeRelH>
                <wp14:sizeRelV relativeFrom="margin">
                  <wp14:pctHeight>80000</wp14:pctHeight>
                </wp14:sizeRelV>
              </wp:anchor>
            </w:drawing>
          </mc:Choice>
          <mc:Fallback>
            <w:pict>
              <v:shape w14:anchorId="1A3AB5AF" id="_x0000_s1028" type="#_x0000_t202" style="position:absolute;left:0;text-align:left;margin-left:0;margin-top:0;width:202.3pt;height:126.7pt;z-index:-251621376;visibility:visible;mso-wrap-style:square;mso-width-percent:950;mso-height-percent:800;mso-wrap-distance-left:9pt;mso-wrap-distance-top:3.6pt;mso-wrap-distance-right:9pt;mso-wrap-distance-bottom:3.6pt;mso-position-horizontal:center;mso-position-horizontal-relative:page;mso-position-vertical:center;mso-position-vertical-relative:page;mso-width-percent:950;mso-height-percent:8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" fillcolor="#dde4ea" stroked="f">
                <v:textbox inset="0,0,0,0">
                  <w:txbxContent>
                    <w:p w14:paraId="3AE26D8C" w14:textId="77777777" w:rsidR="006868CC" w:rsidRDefault="006868CC" w:rsidP="006868CC">
                      <w:r>
                        <w:rPr>
                          <w:noProof/>
                          <w:lang w:eastAsia="en-GB"/>
                        </w:rPr>
                        <w:drawing>
                          <wp:inline distT="0" distB="0" distL="0" distR="0" wp14:anchorId="7B4BD486" wp14:editId="2725192F">
                            <wp:extent cx="5886000" cy="6199200"/>
                            <wp:effectExtent l="0" t="0" r="635" b="0"/>
                            <wp:docPr id="21" name="Picture 21" descr="D:\Profile\Desktop\BluePrism_Report_Pixelation_TopLeft.png"/>
                            <wp:cNvGraphicFramePr/>
                            <a:graphic xmlns:a="http://schemas.openxmlformats.org/drawingml/2006/main">
                              <a:graphicData uri="http://schemas.openxmlformats.org/drawingml/2006/picture">
                                <pic:pic xmlns:pic="http://schemas.openxmlformats.org/drawingml/2006/picture">
                                  <pic:nvPicPr>
                                    <pic:cNvPr id="21" name="Picture 21" descr="D:\Profile\Desktop\BluePrism_Report_Pixelation_TopLeft.png"/>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86000" cy="6199200"/>
                                    </a:xfrm>
                                    <a:prstGeom prst="rect">
                                      <a:avLst/>
                                    </a:prstGeom>
                                    <a:noFill/>
                                    <a:ln>
                                      <a:noFill/>
                                    </a:ln>
                                  </pic:spPr>
                                </pic:pic>
                              </a:graphicData>
                            </a:graphic>
                          </wp:inline>
                        </w:drawing>
                      </w:r>
                    </w:p>
                  </w:txbxContent>
                </v:textbox>
                <w10:wrap anchorx="page" anchory="page"/>
              </v:shape>
            </w:pict>
          </mc:Fallback>
        </mc:AlternateContent>
      </w:r>
      <w:r>
        <w:rPr>
          <w:rStyle w:val="TitleChar"/>
        </w:rPr>
        <w:t xml:space="preserve"> </w:t>
      </w:r>
    </w:p>
    <w:p w14:paraId="1EE01E80" w14:textId="77777777" w:rsidR="002E084C" w:rsidRPr="009E6274" w:rsidRDefault="002E084C" w:rsidP="009E6274">
      <w:pPr>
        <w:pStyle w:val="Subtitle"/>
        <w:jc w:val="center"/>
        <w:rPr>
          <w:caps w:val="0"/>
        </w:rPr>
      </w:pPr>
    </w:p>
    <w:p w14:paraId="16FED76A" w14:textId="77777777" w:rsidR="00B300F8" w:rsidRPr="009E6274" w:rsidRDefault="00B300F8" w:rsidP="00F5709C">
      <w:pPr>
        <w:jc w:val="center"/>
        <w:rPr>
          <w:color w:val="004990"/>
        </w:rPr>
      </w:pPr>
    </w:p>
    <w:p w14:paraId="499AB8DA" w14:textId="77777777" w:rsidR="00533877" w:rsidRDefault="00533877">
      <w:pPr>
        <w:rPr>
          <w:rFonts w:asciiTheme="majorHAnsi" w:eastAsiaTheme="majorEastAsia" w:hAnsiTheme="majorHAnsi" w:cstheme="majorBidi"/>
          <w:b/>
          <w:color w:val="2D3087"/>
          <w:sz w:val="32"/>
          <w:szCs w:val="32"/>
          <w:lang w:val="en-US" w:eastAsia="en-US"/>
        </w:rPr>
      </w:pPr>
      <w:r>
        <w:br w:type="page"/>
      </w:r>
    </w:p>
    <w:p w14:paraId="4FB257A4" w14:textId="77777777" w:rsidR="00A71291" w:rsidRDefault="00A37A11" w:rsidP="00E13BB2">
      <w:pPr>
        <w:pStyle w:val="TOCHeading"/>
      </w:pPr>
      <w:r>
        <w:lastRenderedPageBreak/>
        <w:t>Contents</w:t>
      </w:r>
    </w:p>
    <w:p w14:paraId="628C37B4" w14:textId="15BF6F3C" w:rsidR="006F5A0D" w:rsidRDefault="00A37A11">
      <w:pPr>
        <w:pStyle w:val="TOC1"/>
        <w:rPr>
          <w:rFonts w:asciiTheme="minorHAnsi" w:hAnsiTheme="minorHAnsi"/>
          <w:color w:val="auto"/>
          <w:lang w:eastAsia="en-GB"/>
        </w:rPr>
      </w:pPr>
      <w:r w:rsidRPr="00E70DD7">
        <w:rPr>
          <w:rFonts w:cs="Arial"/>
          <w:noProof w:val="0"/>
          <w:color w:val="4F81BD"/>
          <w:sz w:val="24"/>
        </w:rPr>
        <w:fldChar w:fldCharType="begin"/>
      </w:r>
      <w:r w:rsidR="0056615E">
        <w:rPr>
          <w:rFonts w:cs="Arial"/>
        </w:rPr>
        <w:instrText xml:space="preserve"> TOC \o "1-2</w:instrText>
      </w:r>
      <w:r w:rsidRPr="00E70DD7">
        <w:rPr>
          <w:rFonts w:cs="Arial"/>
        </w:rPr>
        <w:instrText xml:space="preserve">" \h \z \u </w:instrText>
      </w:r>
      <w:r w:rsidRPr="00E70DD7">
        <w:rPr>
          <w:rFonts w:cs="Arial"/>
          <w:noProof w:val="0"/>
          <w:color w:val="4F81BD"/>
          <w:sz w:val="24"/>
        </w:rPr>
        <w:fldChar w:fldCharType="separate"/>
      </w:r>
      <w:hyperlink w:anchor="_Toc23932885" w:history="1">
        <w:r w:rsidR="006F5A0D" w:rsidRPr="00E86C88">
          <w:rPr>
            <w:rStyle w:val="Hyperlink"/>
          </w:rPr>
          <w:t>1.</w:t>
        </w:r>
        <w:r w:rsidR="006F5A0D">
          <w:rPr>
            <w:rFonts w:asciiTheme="minorHAnsi" w:hAnsiTheme="minorHAnsi"/>
            <w:color w:val="auto"/>
            <w:lang w:eastAsia="en-GB"/>
          </w:rPr>
          <w:tab/>
        </w:r>
        <w:r w:rsidR="006F5A0D" w:rsidRPr="00E86C88">
          <w:rPr>
            <w:rStyle w:val="Hyperlink"/>
          </w:rPr>
          <w:t>Introduction</w:t>
        </w:r>
        <w:r w:rsidR="006F5A0D">
          <w:rPr>
            <w:webHidden/>
          </w:rPr>
          <w:tab/>
        </w:r>
        <w:r w:rsidR="006F5A0D">
          <w:rPr>
            <w:webHidden/>
          </w:rPr>
          <w:fldChar w:fldCharType="begin"/>
        </w:r>
        <w:r w:rsidR="006F5A0D">
          <w:rPr>
            <w:webHidden/>
          </w:rPr>
          <w:instrText xml:space="preserve"> PAGEREF _Toc23932885 \h </w:instrText>
        </w:r>
        <w:r w:rsidR="006F5A0D">
          <w:rPr>
            <w:webHidden/>
          </w:rPr>
        </w:r>
        <w:r w:rsidR="006F5A0D">
          <w:rPr>
            <w:webHidden/>
          </w:rPr>
          <w:fldChar w:fldCharType="separate"/>
        </w:r>
        <w:r w:rsidR="00B23EDF">
          <w:rPr>
            <w:webHidden/>
          </w:rPr>
          <w:t>3</w:t>
        </w:r>
        <w:r w:rsidR="006F5A0D">
          <w:rPr>
            <w:webHidden/>
          </w:rPr>
          <w:fldChar w:fldCharType="end"/>
        </w:r>
      </w:hyperlink>
    </w:p>
    <w:p w14:paraId="3841CD55" w14:textId="65DB67F1" w:rsidR="006F5A0D" w:rsidRDefault="00393B1F">
      <w:pPr>
        <w:pStyle w:val="TOC1"/>
        <w:rPr>
          <w:rFonts w:asciiTheme="minorHAnsi" w:hAnsiTheme="minorHAnsi"/>
          <w:color w:val="auto"/>
          <w:lang w:eastAsia="en-GB"/>
        </w:rPr>
      </w:pPr>
      <w:hyperlink w:anchor="_Toc23932886" w:history="1">
        <w:r w:rsidR="006F5A0D" w:rsidRPr="00E86C88">
          <w:rPr>
            <w:rStyle w:val="Hyperlink"/>
          </w:rPr>
          <w:t>2.</w:t>
        </w:r>
        <w:r w:rsidR="006F5A0D">
          <w:rPr>
            <w:rFonts w:asciiTheme="minorHAnsi" w:hAnsiTheme="minorHAnsi"/>
            <w:color w:val="auto"/>
            <w:lang w:eastAsia="en-GB"/>
          </w:rPr>
          <w:tab/>
        </w:r>
        <w:r w:rsidR="006F5A0D" w:rsidRPr="00E86C88">
          <w:rPr>
            <w:rStyle w:val="Hyperlink"/>
          </w:rPr>
          <w:t>Prerequisites</w:t>
        </w:r>
        <w:r w:rsidR="006F5A0D">
          <w:rPr>
            <w:webHidden/>
          </w:rPr>
          <w:tab/>
        </w:r>
        <w:r w:rsidR="006F5A0D">
          <w:rPr>
            <w:webHidden/>
          </w:rPr>
          <w:fldChar w:fldCharType="begin"/>
        </w:r>
        <w:r w:rsidR="006F5A0D">
          <w:rPr>
            <w:webHidden/>
          </w:rPr>
          <w:instrText xml:space="preserve"> PAGEREF _Toc23932886 \h </w:instrText>
        </w:r>
        <w:r w:rsidR="006F5A0D">
          <w:rPr>
            <w:webHidden/>
          </w:rPr>
        </w:r>
        <w:r w:rsidR="006F5A0D">
          <w:rPr>
            <w:webHidden/>
          </w:rPr>
          <w:fldChar w:fldCharType="separate"/>
        </w:r>
        <w:r w:rsidR="00B23EDF">
          <w:rPr>
            <w:webHidden/>
          </w:rPr>
          <w:t>3</w:t>
        </w:r>
        <w:r w:rsidR="006F5A0D">
          <w:rPr>
            <w:webHidden/>
          </w:rPr>
          <w:fldChar w:fldCharType="end"/>
        </w:r>
      </w:hyperlink>
    </w:p>
    <w:p w14:paraId="4F6F00A8" w14:textId="1056CB8D" w:rsidR="006F5A0D" w:rsidRDefault="00393B1F">
      <w:pPr>
        <w:pStyle w:val="TOC1"/>
        <w:rPr>
          <w:rFonts w:asciiTheme="minorHAnsi" w:hAnsiTheme="minorHAnsi"/>
          <w:color w:val="auto"/>
          <w:lang w:eastAsia="en-GB"/>
        </w:rPr>
      </w:pPr>
      <w:hyperlink w:anchor="_Toc23932887" w:history="1">
        <w:r w:rsidR="006F5A0D" w:rsidRPr="00E86C88">
          <w:rPr>
            <w:rStyle w:val="Hyperlink"/>
          </w:rPr>
          <w:t>3.</w:t>
        </w:r>
        <w:r w:rsidR="006F5A0D">
          <w:rPr>
            <w:rFonts w:asciiTheme="minorHAnsi" w:hAnsiTheme="minorHAnsi"/>
            <w:color w:val="auto"/>
            <w:lang w:eastAsia="en-GB"/>
          </w:rPr>
          <w:tab/>
        </w:r>
        <w:r w:rsidR="006F5A0D" w:rsidRPr="00E86C88">
          <w:rPr>
            <w:rStyle w:val="Hyperlink"/>
          </w:rPr>
          <w:t>Configuration</w:t>
        </w:r>
        <w:r w:rsidR="006F5A0D">
          <w:rPr>
            <w:webHidden/>
          </w:rPr>
          <w:tab/>
        </w:r>
        <w:r w:rsidR="006F5A0D">
          <w:rPr>
            <w:webHidden/>
          </w:rPr>
          <w:fldChar w:fldCharType="begin"/>
        </w:r>
        <w:r w:rsidR="006F5A0D">
          <w:rPr>
            <w:webHidden/>
          </w:rPr>
          <w:instrText xml:space="preserve"> PAGEREF _Toc23932887 \h </w:instrText>
        </w:r>
        <w:r w:rsidR="006F5A0D">
          <w:rPr>
            <w:webHidden/>
          </w:rPr>
        </w:r>
        <w:r w:rsidR="006F5A0D">
          <w:rPr>
            <w:webHidden/>
          </w:rPr>
          <w:fldChar w:fldCharType="separate"/>
        </w:r>
        <w:r w:rsidR="00B23EDF">
          <w:rPr>
            <w:webHidden/>
          </w:rPr>
          <w:t>4</w:t>
        </w:r>
        <w:r w:rsidR="006F5A0D">
          <w:rPr>
            <w:webHidden/>
          </w:rPr>
          <w:fldChar w:fldCharType="end"/>
        </w:r>
      </w:hyperlink>
    </w:p>
    <w:p w14:paraId="70791182" w14:textId="5AF93429" w:rsidR="006F5A0D" w:rsidRDefault="00393B1F">
      <w:pPr>
        <w:pStyle w:val="TOC1"/>
        <w:rPr>
          <w:rFonts w:asciiTheme="minorHAnsi" w:hAnsiTheme="minorHAnsi"/>
          <w:color w:val="auto"/>
          <w:lang w:eastAsia="en-GB"/>
        </w:rPr>
      </w:pPr>
      <w:hyperlink w:anchor="_Toc23932888" w:history="1">
        <w:r w:rsidR="006F5A0D" w:rsidRPr="00E86C88">
          <w:rPr>
            <w:rStyle w:val="Hyperlink"/>
          </w:rPr>
          <w:t>4.</w:t>
        </w:r>
        <w:r w:rsidR="006F5A0D">
          <w:rPr>
            <w:rFonts w:asciiTheme="minorHAnsi" w:hAnsiTheme="minorHAnsi"/>
            <w:color w:val="auto"/>
            <w:lang w:eastAsia="en-GB"/>
          </w:rPr>
          <w:tab/>
        </w:r>
        <w:r w:rsidR="006F5A0D" w:rsidRPr="00E86C88">
          <w:rPr>
            <w:rStyle w:val="Hyperlink"/>
          </w:rPr>
          <w:t>Environment Variables</w:t>
        </w:r>
        <w:r w:rsidR="006F5A0D">
          <w:rPr>
            <w:webHidden/>
          </w:rPr>
          <w:tab/>
        </w:r>
        <w:r w:rsidR="006F5A0D">
          <w:rPr>
            <w:webHidden/>
          </w:rPr>
          <w:fldChar w:fldCharType="begin"/>
        </w:r>
        <w:r w:rsidR="006F5A0D">
          <w:rPr>
            <w:webHidden/>
          </w:rPr>
          <w:instrText xml:space="preserve"> PAGEREF _Toc23932888 \h </w:instrText>
        </w:r>
        <w:r w:rsidR="006F5A0D">
          <w:rPr>
            <w:webHidden/>
          </w:rPr>
        </w:r>
        <w:r w:rsidR="006F5A0D">
          <w:rPr>
            <w:webHidden/>
          </w:rPr>
          <w:fldChar w:fldCharType="separate"/>
        </w:r>
        <w:r w:rsidR="00B23EDF">
          <w:rPr>
            <w:webHidden/>
          </w:rPr>
          <w:t>5</w:t>
        </w:r>
        <w:r w:rsidR="006F5A0D">
          <w:rPr>
            <w:webHidden/>
          </w:rPr>
          <w:fldChar w:fldCharType="end"/>
        </w:r>
      </w:hyperlink>
    </w:p>
    <w:p w14:paraId="6FA19851" w14:textId="7A54FAFF" w:rsidR="006F5A0D" w:rsidRDefault="00393B1F">
      <w:pPr>
        <w:pStyle w:val="TOC1"/>
        <w:rPr>
          <w:rFonts w:asciiTheme="minorHAnsi" w:hAnsiTheme="minorHAnsi"/>
          <w:color w:val="auto"/>
          <w:lang w:eastAsia="en-GB"/>
        </w:rPr>
      </w:pPr>
      <w:hyperlink w:anchor="_Toc23932889" w:history="1">
        <w:r w:rsidR="006F5A0D" w:rsidRPr="00E86C88">
          <w:rPr>
            <w:rStyle w:val="Hyperlink"/>
          </w:rPr>
          <w:t>5.</w:t>
        </w:r>
        <w:r w:rsidR="006F5A0D">
          <w:rPr>
            <w:rFonts w:asciiTheme="minorHAnsi" w:hAnsiTheme="minorHAnsi"/>
            <w:color w:val="auto"/>
            <w:lang w:eastAsia="en-GB"/>
          </w:rPr>
          <w:tab/>
        </w:r>
        <w:r w:rsidR="006F5A0D" w:rsidRPr="00E86C88">
          <w:rPr>
            <w:rStyle w:val="Hyperlink"/>
          </w:rPr>
          <w:t>Using the Business Object</w:t>
        </w:r>
        <w:r w:rsidR="006F5A0D">
          <w:rPr>
            <w:webHidden/>
          </w:rPr>
          <w:tab/>
        </w:r>
        <w:r w:rsidR="006F5A0D">
          <w:rPr>
            <w:webHidden/>
          </w:rPr>
          <w:fldChar w:fldCharType="begin"/>
        </w:r>
        <w:r w:rsidR="006F5A0D">
          <w:rPr>
            <w:webHidden/>
          </w:rPr>
          <w:instrText xml:space="preserve"> PAGEREF _Toc23932889 \h </w:instrText>
        </w:r>
        <w:r w:rsidR="006F5A0D">
          <w:rPr>
            <w:webHidden/>
          </w:rPr>
        </w:r>
        <w:r w:rsidR="006F5A0D">
          <w:rPr>
            <w:webHidden/>
          </w:rPr>
          <w:fldChar w:fldCharType="separate"/>
        </w:r>
        <w:r w:rsidR="00B23EDF">
          <w:rPr>
            <w:webHidden/>
          </w:rPr>
          <w:t>5</w:t>
        </w:r>
        <w:r w:rsidR="006F5A0D">
          <w:rPr>
            <w:webHidden/>
          </w:rPr>
          <w:fldChar w:fldCharType="end"/>
        </w:r>
      </w:hyperlink>
    </w:p>
    <w:p w14:paraId="255D5171" w14:textId="65A8B6C4" w:rsidR="006F5A0D" w:rsidRDefault="00393B1F">
      <w:pPr>
        <w:pStyle w:val="TOC2"/>
        <w:rPr>
          <w:rFonts w:asciiTheme="minorHAnsi" w:hAnsiTheme="minorHAnsi"/>
          <w:color w:val="auto"/>
          <w:lang w:eastAsia="en-GB"/>
        </w:rPr>
      </w:pPr>
      <w:hyperlink w:anchor="_Toc23932890" w:history="1">
        <w:r w:rsidR="006F5A0D" w:rsidRPr="00E86C88">
          <w:rPr>
            <w:rStyle w:val="Hyperlink"/>
          </w:rPr>
          <w:t>5.1.</w:t>
        </w:r>
        <w:r w:rsidR="006F5A0D">
          <w:rPr>
            <w:rFonts w:asciiTheme="minorHAnsi" w:hAnsiTheme="minorHAnsi"/>
            <w:color w:val="auto"/>
            <w:lang w:eastAsia="en-GB"/>
          </w:rPr>
          <w:tab/>
        </w:r>
        <w:r w:rsidR="006F5A0D" w:rsidRPr="00E86C88">
          <w:rPr>
            <w:rStyle w:val="Hyperlink"/>
          </w:rPr>
          <w:t>Configure</w:t>
        </w:r>
        <w:r w:rsidR="006F5A0D">
          <w:rPr>
            <w:webHidden/>
          </w:rPr>
          <w:tab/>
        </w:r>
        <w:r w:rsidR="006F5A0D">
          <w:rPr>
            <w:webHidden/>
          </w:rPr>
          <w:fldChar w:fldCharType="begin"/>
        </w:r>
        <w:r w:rsidR="006F5A0D">
          <w:rPr>
            <w:webHidden/>
          </w:rPr>
          <w:instrText xml:space="preserve"> PAGEREF _Toc23932890 \h </w:instrText>
        </w:r>
        <w:r w:rsidR="006F5A0D">
          <w:rPr>
            <w:webHidden/>
          </w:rPr>
        </w:r>
        <w:r w:rsidR="006F5A0D">
          <w:rPr>
            <w:webHidden/>
          </w:rPr>
          <w:fldChar w:fldCharType="separate"/>
        </w:r>
        <w:r w:rsidR="00B23EDF">
          <w:rPr>
            <w:webHidden/>
          </w:rPr>
          <w:t>5</w:t>
        </w:r>
        <w:r w:rsidR="006F5A0D">
          <w:rPr>
            <w:webHidden/>
          </w:rPr>
          <w:fldChar w:fldCharType="end"/>
        </w:r>
      </w:hyperlink>
    </w:p>
    <w:p w14:paraId="080A12D4" w14:textId="6922E1FC" w:rsidR="006F5A0D" w:rsidRDefault="00393B1F">
      <w:pPr>
        <w:pStyle w:val="TOC2"/>
        <w:rPr>
          <w:rFonts w:asciiTheme="minorHAnsi" w:hAnsiTheme="minorHAnsi"/>
          <w:color w:val="auto"/>
          <w:lang w:eastAsia="en-GB"/>
        </w:rPr>
      </w:pPr>
      <w:hyperlink w:anchor="_Toc23932891" w:history="1">
        <w:r w:rsidR="006F5A0D" w:rsidRPr="00E86C88">
          <w:rPr>
            <w:rStyle w:val="Hyperlink"/>
          </w:rPr>
          <w:t>5.2.</w:t>
        </w:r>
        <w:r w:rsidR="006F5A0D">
          <w:rPr>
            <w:rFonts w:asciiTheme="minorHAnsi" w:hAnsiTheme="minorHAnsi"/>
            <w:color w:val="auto"/>
            <w:lang w:eastAsia="en-GB"/>
          </w:rPr>
          <w:tab/>
        </w:r>
        <w:r w:rsidR="006F5A0D" w:rsidRPr="00E86C88">
          <w:rPr>
            <w:rStyle w:val="Hyperlink"/>
          </w:rPr>
          <w:t>Set Connection</w:t>
        </w:r>
        <w:r w:rsidR="006F5A0D">
          <w:rPr>
            <w:webHidden/>
          </w:rPr>
          <w:tab/>
        </w:r>
        <w:r w:rsidR="006F5A0D">
          <w:rPr>
            <w:webHidden/>
          </w:rPr>
          <w:fldChar w:fldCharType="begin"/>
        </w:r>
        <w:r w:rsidR="006F5A0D">
          <w:rPr>
            <w:webHidden/>
          </w:rPr>
          <w:instrText xml:space="preserve"> PAGEREF _Toc23932891 \h </w:instrText>
        </w:r>
        <w:r w:rsidR="006F5A0D">
          <w:rPr>
            <w:webHidden/>
          </w:rPr>
        </w:r>
        <w:r w:rsidR="006F5A0D">
          <w:rPr>
            <w:webHidden/>
          </w:rPr>
          <w:fldChar w:fldCharType="separate"/>
        </w:r>
        <w:r w:rsidR="00B23EDF">
          <w:rPr>
            <w:webHidden/>
          </w:rPr>
          <w:t>5</w:t>
        </w:r>
        <w:r w:rsidR="006F5A0D">
          <w:rPr>
            <w:webHidden/>
          </w:rPr>
          <w:fldChar w:fldCharType="end"/>
        </w:r>
      </w:hyperlink>
    </w:p>
    <w:p w14:paraId="0580FA07" w14:textId="2C0CF0F9" w:rsidR="006F5A0D" w:rsidRDefault="00393B1F">
      <w:pPr>
        <w:pStyle w:val="TOC2"/>
        <w:rPr>
          <w:rFonts w:asciiTheme="minorHAnsi" w:hAnsiTheme="minorHAnsi"/>
          <w:color w:val="auto"/>
          <w:lang w:eastAsia="en-GB"/>
        </w:rPr>
      </w:pPr>
      <w:hyperlink w:anchor="_Toc23932892" w:history="1">
        <w:r w:rsidR="006F5A0D" w:rsidRPr="00E86C88">
          <w:rPr>
            <w:rStyle w:val="Hyperlink"/>
          </w:rPr>
          <w:t>5.3.</w:t>
        </w:r>
        <w:r w:rsidR="006F5A0D">
          <w:rPr>
            <w:rFonts w:asciiTheme="minorHAnsi" w:hAnsiTheme="minorHAnsi"/>
            <w:color w:val="auto"/>
            <w:lang w:eastAsia="en-GB"/>
          </w:rPr>
          <w:tab/>
        </w:r>
        <w:r w:rsidR="006F5A0D" w:rsidRPr="00E86C88">
          <w:rPr>
            <w:rStyle w:val="Hyperlink"/>
          </w:rPr>
          <w:t>Begin Transaction</w:t>
        </w:r>
        <w:r w:rsidR="006F5A0D">
          <w:rPr>
            <w:webHidden/>
          </w:rPr>
          <w:tab/>
        </w:r>
        <w:r w:rsidR="006F5A0D">
          <w:rPr>
            <w:webHidden/>
          </w:rPr>
          <w:fldChar w:fldCharType="begin"/>
        </w:r>
        <w:r w:rsidR="006F5A0D">
          <w:rPr>
            <w:webHidden/>
          </w:rPr>
          <w:instrText xml:space="preserve"> PAGEREF _Toc23932892 \h </w:instrText>
        </w:r>
        <w:r w:rsidR="006F5A0D">
          <w:rPr>
            <w:webHidden/>
          </w:rPr>
        </w:r>
        <w:r w:rsidR="006F5A0D">
          <w:rPr>
            <w:webHidden/>
          </w:rPr>
          <w:fldChar w:fldCharType="separate"/>
        </w:r>
        <w:r w:rsidR="00B23EDF">
          <w:rPr>
            <w:webHidden/>
          </w:rPr>
          <w:t>6</w:t>
        </w:r>
        <w:r w:rsidR="006F5A0D">
          <w:rPr>
            <w:webHidden/>
          </w:rPr>
          <w:fldChar w:fldCharType="end"/>
        </w:r>
      </w:hyperlink>
    </w:p>
    <w:p w14:paraId="40049C0F" w14:textId="20B534FE" w:rsidR="006F5A0D" w:rsidRDefault="00393B1F">
      <w:pPr>
        <w:pStyle w:val="TOC2"/>
        <w:rPr>
          <w:rFonts w:asciiTheme="minorHAnsi" w:hAnsiTheme="minorHAnsi"/>
          <w:color w:val="auto"/>
          <w:lang w:eastAsia="en-GB"/>
        </w:rPr>
      </w:pPr>
      <w:hyperlink w:anchor="_Toc23932893" w:history="1">
        <w:r w:rsidR="006F5A0D" w:rsidRPr="00E86C88">
          <w:rPr>
            <w:rStyle w:val="Hyperlink"/>
          </w:rPr>
          <w:t>5.4.</w:t>
        </w:r>
        <w:r w:rsidR="006F5A0D">
          <w:rPr>
            <w:rFonts w:asciiTheme="minorHAnsi" w:hAnsiTheme="minorHAnsi"/>
            <w:color w:val="auto"/>
            <w:lang w:eastAsia="en-GB"/>
          </w:rPr>
          <w:tab/>
        </w:r>
        <w:r w:rsidR="006F5A0D" w:rsidRPr="00E86C88">
          <w:rPr>
            <w:rStyle w:val="Hyperlink"/>
          </w:rPr>
          <w:t>Commit Transaction</w:t>
        </w:r>
        <w:r w:rsidR="006F5A0D">
          <w:rPr>
            <w:webHidden/>
          </w:rPr>
          <w:tab/>
        </w:r>
        <w:r w:rsidR="006F5A0D">
          <w:rPr>
            <w:webHidden/>
          </w:rPr>
          <w:fldChar w:fldCharType="begin"/>
        </w:r>
        <w:r w:rsidR="006F5A0D">
          <w:rPr>
            <w:webHidden/>
          </w:rPr>
          <w:instrText xml:space="preserve"> PAGEREF _Toc23932893 \h </w:instrText>
        </w:r>
        <w:r w:rsidR="006F5A0D">
          <w:rPr>
            <w:webHidden/>
          </w:rPr>
        </w:r>
        <w:r w:rsidR="006F5A0D">
          <w:rPr>
            <w:webHidden/>
          </w:rPr>
          <w:fldChar w:fldCharType="separate"/>
        </w:r>
        <w:r w:rsidR="00B23EDF">
          <w:rPr>
            <w:webHidden/>
          </w:rPr>
          <w:t>6</w:t>
        </w:r>
        <w:r w:rsidR="006F5A0D">
          <w:rPr>
            <w:webHidden/>
          </w:rPr>
          <w:fldChar w:fldCharType="end"/>
        </w:r>
      </w:hyperlink>
    </w:p>
    <w:p w14:paraId="0BE3CA29" w14:textId="495E2997" w:rsidR="006F5A0D" w:rsidRDefault="00393B1F">
      <w:pPr>
        <w:pStyle w:val="TOC2"/>
        <w:rPr>
          <w:rFonts w:asciiTheme="minorHAnsi" w:hAnsiTheme="minorHAnsi"/>
          <w:color w:val="auto"/>
          <w:lang w:eastAsia="en-GB"/>
        </w:rPr>
      </w:pPr>
      <w:hyperlink w:anchor="_Toc23932894" w:history="1">
        <w:r w:rsidR="006F5A0D" w:rsidRPr="00E86C88">
          <w:rPr>
            <w:rStyle w:val="Hyperlink"/>
          </w:rPr>
          <w:t>5.5.</w:t>
        </w:r>
        <w:r w:rsidR="006F5A0D">
          <w:rPr>
            <w:rFonts w:asciiTheme="minorHAnsi" w:hAnsiTheme="minorHAnsi"/>
            <w:color w:val="auto"/>
            <w:lang w:eastAsia="en-GB"/>
          </w:rPr>
          <w:tab/>
        </w:r>
        <w:r w:rsidR="006F5A0D" w:rsidRPr="00E86C88">
          <w:rPr>
            <w:rStyle w:val="Hyperlink"/>
          </w:rPr>
          <w:t>Rollback Transaction</w:t>
        </w:r>
        <w:r w:rsidR="006F5A0D">
          <w:rPr>
            <w:webHidden/>
          </w:rPr>
          <w:tab/>
        </w:r>
        <w:r w:rsidR="006F5A0D">
          <w:rPr>
            <w:webHidden/>
          </w:rPr>
          <w:fldChar w:fldCharType="begin"/>
        </w:r>
        <w:r w:rsidR="006F5A0D">
          <w:rPr>
            <w:webHidden/>
          </w:rPr>
          <w:instrText xml:space="preserve"> PAGEREF _Toc23932894 \h </w:instrText>
        </w:r>
        <w:r w:rsidR="006F5A0D">
          <w:rPr>
            <w:webHidden/>
          </w:rPr>
        </w:r>
        <w:r w:rsidR="006F5A0D">
          <w:rPr>
            <w:webHidden/>
          </w:rPr>
          <w:fldChar w:fldCharType="separate"/>
        </w:r>
        <w:r w:rsidR="00B23EDF">
          <w:rPr>
            <w:webHidden/>
          </w:rPr>
          <w:t>6</w:t>
        </w:r>
        <w:r w:rsidR="006F5A0D">
          <w:rPr>
            <w:webHidden/>
          </w:rPr>
          <w:fldChar w:fldCharType="end"/>
        </w:r>
      </w:hyperlink>
    </w:p>
    <w:p w14:paraId="3CCF5126" w14:textId="7370A947" w:rsidR="006F5A0D" w:rsidRDefault="00393B1F">
      <w:pPr>
        <w:pStyle w:val="TOC2"/>
        <w:rPr>
          <w:rFonts w:asciiTheme="minorHAnsi" w:hAnsiTheme="minorHAnsi"/>
          <w:color w:val="auto"/>
          <w:lang w:eastAsia="en-GB"/>
        </w:rPr>
      </w:pPr>
      <w:hyperlink w:anchor="_Toc23932895" w:history="1">
        <w:r w:rsidR="006F5A0D" w:rsidRPr="00E86C88">
          <w:rPr>
            <w:rStyle w:val="Hyperlink"/>
          </w:rPr>
          <w:t>5.6.</w:t>
        </w:r>
        <w:r w:rsidR="006F5A0D">
          <w:rPr>
            <w:rFonts w:asciiTheme="minorHAnsi" w:hAnsiTheme="minorHAnsi"/>
            <w:color w:val="auto"/>
            <w:lang w:eastAsia="en-GB"/>
          </w:rPr>
          <w:tab/>
        </w:r>
        <w:r w:rsidR="006F5A0D" w:rsidRPr="00E86C88">
          <w:rPr>
            <w:rStyle w:val="Hyperlink"/>
          </w:rPr>
          <w:t>Execute</w:t>
        </w:r>
        <w:r w:rsidR="006F5A0D">
          <w:rPr>
            <w:webHidden/>
          </w:rPr>
          <w:tab/>
        </w:r>
        <w:r w:rsidR="006F5A0D">
          <w:rPr>
            <w:webHidden/>
          </w:rPr>
          <w:fldChar w:fldCharType="begin"/>
        </w:r>
        <w:r w:rsidR="006F5A0D">
          <w:rPr>
            <w:webHidden/>
          </w:rPr>
          <w:instrText xml:space="preserve"> PAGEREF _Toc23932895 \h </w:instrText>
        </w:r>
        <w:r w:rsidR="006F5A0D">
          <w:rPr>
            <w:webHidden/>
          </w:rPr>
        </w:r>
        <w:r w:rsidR="006F5A0D">
          <w:rPr>
            <w:webHidden/>
          </w:rPr>
          <w:fldChar w:fldCharType="separate"/>
        </w:r>
        <w:r w:rsidR="00B23EDF">
          <w:rPr>
            <w:webHidden/>
          </w:rPr>
          <w:t>7</w:t>
        </w:r>
        <w:r w:rsidR="006F5A0D">
          <w:rPr>
            <w:webHidden/>
          </w:rPr>
          <w:fldChar w:fldCharType="end"/>
        </w:r>
      </w:hyperlink>
    </w:p>
    <w:p w14:paraId="7868F8DE" w14:textId="5C406FDD" w:rsidR="006F5A0D" w:rsidRDefault="00393B1F">
      <w:pPr>
        <w:pStyle w:val="TOC2"/>
        <w:rPr>
          <w:rFonts w:asciiTheme="minorHAnsi" w:hAnsiTheme="minorHAnsi"/>
          <w:color w:val="auto"/>
          <w:lang w:eastAsia="en-GB"/>
        </w:rPr>
      </w:pPr>
      <w:hyperlink w:anchor="_Toc23932896" w:history="1">
        <w:r w:rsidR="006F5A0D" w:rsidRPr="00E86C88">
          <w:rPr>
            <w:rStyle w:val="Hyperlink"/>
          </w:rPr>
          <w:t>5.7.</w:t>
        </w:r>
        <w:r w:rsidR="006F5A0D">
          <w:rPr>
            <w:rFonts w:asciiTheme="minorHAnsi" w:hAnsiTheme="minorHAnsi"/>
            <w:color w:val="auto"/>
            <w:lang w:eastAsia="en-GB"/>
          </w:rPr>
          <w:tab/>
        </w:r>
        <w:r w:rsidR="006F5A0D" w:rsidRPr="00E86C88">
          <w:rPr>
            <w:rStyle w:val="Hyperlink"/>
          </w:rPr>
          <w:t>Get Number</w:t>
        </w:r>
        <w:r w:rsidR="006F5A0D">
          <w:rPr>
            <w:webHidden/>
          </w:rPr>
          <w:tab/>
        </w:r>
        <w:r w:rsidR="006F5A0D">
          <w:rPr>
            <w:webHidden/>
          </w:rPr>
          <w:fldChar w:fldCharType="begin"/>
        </w:r>
        <w:r w:rsidR="006F5A0D">
          <w:rPr>
            <w:webHidden/>
          </w:rPr>
          <w:instrText xml:space="preserve"> PAGEREF _Toc23932896 \h </w:instrText>
        </w:r>
        <w:r w:rsidR="006F5A0D">
          <w:rPr>
            <w:webHidden/>
          </w:rPr>
        </w:r>
        <w:r w:rsidR="006F5A0D">
          <w:rPr>
            <w:webHidden/>
          </w:rPr>
          <w:fldChar w:fldCharType="separate"/>
        </w:r>
        <w:r w:rsidR="00B23EDF">
          <w:rPr>
            <w:webHidden/>
          </w:rPr>
          <w:t>7</w:t>
        </w:r>
        <w:r w:rsidR="006F5A0D">
          <w:rPr>
            <w:webHidden/>
          </w:rPr>
          <w:fldChar w:fldCharType="end"/>
        </w:r>
      </w:hyperlink>
    </w:p>
    <w:p w14:paraId="6E204339" w14:textId="23604B49" w:rsidR="006F5A0D" w:rsidRDefault="00393B1F">
      <w:pPr>
        <w:pStyle w:val="TOC2"/>
        <w:rPr>
          <w:rFonts w:asciiTheme="minorHAnsi" w:hAnsiTheme="minorHAnsi"/>
          <w:color w:val="auto"/>
          <w:lang w:eastAsia="en-GB"/>
        </w:rPr>
      </w:pPr>
      <w:hyperlink w:anchor="_Toc23932897" w:history="1">
        <w:r w:rsidR="006F5A0D" w:rsidRPr="00E86C88">
          <w:rPr>
            <w:rStyle w:val="Hyperlink"/>
          </w:rPr>
          <w:t>5.8.</w:t>
        </w:r>
        <w:r w:rsidR="006F5A0D">
          <w:rPr>
            <w:rFonts w:asciiTheme="minorHAnsi" w:hAnsiTheme="minorHAnsi"/>
            <w:color w:val="auto"/>
            <w:lang w:eastAsia="en-GB"/>
          </w:rPr>
          <w:tab/>
        </w:r>
        <w:r w:rsidR="006F5A0D" w:rsidRPr="00E86C88">
          <w:rPr>
            <w:rStyle w:val="Hyperlink"/>
          </w:rPr>
          <w:t>Get Text</w:t>
        </w:r>
        <w:r w:rsidR="006F5A0D">
          <w:rPr>
            <w:webHidden/>
          </w:rPr>
          <w:tab/>
        </w:r>
        <w:r w:rsidR="006F5A0D">
          <w:rPr>
            <w:webHidden/>
          </w:rPr>
          <w:fldChar w:fldCharType="begin"/>
        </w:r>
        <w:r w:rsidR="006F5A0D">
          <w:rPr>
            <w:webHidden/>
          </w:rPr>
          <w:instrText xml:space="preserve"> PAGEREF _Toc23932897 \h </w:instrText>
        </w:r>
        <w:r w:rsidR="006F5A0D">
          <w:rPr>
            <w:webHidden/>
          </w:rPr>
        </w:r>
        <w:r w:rsidR="006F5A0D">
          <w:rPr>
            <w:webHidden/>
          </w:rPr>
          <w:fldChar w:fldCharType="separate"/>
        </w:r>
        <w:r w:rsidR="00B23EDF">
          <w:rPr>
            <w:webHidden/>
          </w:rPr>
          <w:t>8</w:t>
        </w:r>
        <w:r w:rsidR="006F5A0D">
          <w:rPr>
            <w:webHidden/>
          </w:rPr>
          <w:fldChar w:fldCharType="end"/>
        </w:r>
      </w:hyperlink>
    </w:p>
    <w:p w14:paraId="66BFD52B" w14:textId="498A7013" w:rsidR="006F5A0D" w:rsidRDefault="00393B1F">
      <w:pPr>
        <w:pStyle w:val="TOC2"/>
        <w:rPr>
          <w:rFonts w:asciiTheme="minorHAnsi" w:hAnsiTheme="minorHAnsi"/>
          <w:color w:val="auto"/>
          <w:lang w:eastAsia="en-GB"/>
        </w:rPr>
      </w:pPr>
      <w:hyperlink w:anchor="_Toc23932898" w:history="1">
        <w:r w:rsidR="006F5A0D" w:rsidRPr="00E86C88">
          <w:rPr>
            <w:rStyle w:val="Hyperlink"/>
          </w:rPr>
          <w:t>5.9.</w:t>
        </w:r>
        <w:r w:rsidR="006F5A0D">
          <w:rPr>
            <w:rFonts w:asciiTheme="minorHAnsi" w:hAnsiTheme="minorHAnsi"/>
            <w:color w:val="auto"/>
            <w:lang w:eastAsia="en-GB"/>
          </w:rPr>
          <w:tab/>
        </w:r>
        <w:r w:rsidR="006F5A0D" w:rsidRPr="00E86C88">
          <w:rPr>
            <w:rStyle w:val="Hyperlink"/>
          </w:rPr>
          <w:t>Get Collection</w:t>
        </w:r>
        <w:r w:rsidR="006F5A0D">
          <w:rPr>
            <w:webHidden/>
          </w:rPr>
          <w:tab/>
        </w:r>
        <w:r w:rsidR="006F5A0D">
          <w:rPr>
            <w:webHidden/>
          </w:rPr>
          <w:fldChar w:fldCharType="begin"/>
        </w:r>
        <w:r w:rsidR="006F5A0D">
          <w:rPr>
            <w:webHidden/>
          </w:rPr>
          <w:instrText xml:space="preserve"> PAGEREF _Toc23932898 \h </w:instrText>
        </w:r>
        <w:r w:rsidR="006F5A0D">
          <w:rPr>
            <w:webHidden/>
          </w:rPr>
        </w:r>
        <w:r w:rsidR="006F5A0D">
          <w:rPr>
            <w:webHidden/>
          </w:rPr>
          <w:fldChar w:fldCharType="separate"/>
        </w:r>
        <w:r w:rsidR="00B23EDF">
          <w:rPr>
            <w:webHidden/>
          </w:rPr>
          <w:t>8</w:t>
        </w:r>
        <w:r w:rsidR="006F5A0D">
          <w:rPr>
            <w:webHidden/>
          </w:rPr>
          <w:fldChar w:fldCharType="end"/>
        </w:r>
      </w:hyperlink>
    </w:p>
    <w:p w14:paraId="6861CF60" w14:textId="45C20F2C" w:rsidR="006F5A0D" w:rsidRDefault="00393B1F">
      <w:pPr>
        <w:pStyle w:val="TOC2"/>
        <w:rPr>
          <w:rFonts w:asciiTheme="minorHAnsi" w:hAnsiTheme="minorHAnsi"/>
          <w:color w:val="auto"/>
          <w:lang w:eastAsia="en-GB"/>
        </w:rPr>
      </w:pPr>
      <w:hyperlink w:anchor="_Toc23932899" w:history="1">
        <w:r w:rsidR="006F5A0D" w:rsidRPr="00E86C88">
          <w:rPr>
            <w:rStyle w:val="Hyperlink"/>
          </w:rPr>
          <w:t>5.10.</w:t>
        </w:r>
        <w:r w:rsidR="006F5A0D">
          <w:rPr>
            <w:rFonts w:asciiTheme="minorHAnsi" w:hAnsiTheme="minorHAnsi"/>
            <w:color w:val="auto"/>
            <w:lang w:eastAsia="en-GB"/>
          </w:rPr>
          <w:tab/>
        </w:r>
        <w:r w:rsidR="006F5A0D" w:rsidRPr="00E86C88">
          <w:rPr>
            <w:rStyle w:val="Hyperlink"/>
          </w:rPr>
          <w:t>Get CSV File</w:t>
        </w:r>
        <w:r w:rsidR="006F5A0D">
          <w:rPr>
            <w:webHidden/>
          </w:rPr>
          <w:tab/>
        </w:r>
        <w:r w:rsidR="006F5A0D">
          <w:rPr>
            <w:webHidden/>
          </w:rPr>
          <w:fldChar w:fldCharType="begin"/>
        </w:r>
        <w:r w:rsidR="006F5A0D">
          <w:rPr>
            <w:webHidden/>
          </w:rPr>
          <w:instrText xml:space="preserve"> PAGEREF _Toc23932899 \h </w:instrText>
        </w:r>
        <w:r w:rsidR="006F5A0D">
          <w:rPr>
            <w:webHidden/>
          </w:rPr>
        </w:r>
        <w:r w:rsidR="006F5A0D">
          <w:rPr>
            <w:webHidden/>
          </w:rPr>
          <w:fldChar w:fldCharType="separate"/>
        </w:r>
        <w:r w:rsidR="00B23EDF">
          <w:rPr>
            <w:webHidden/>
          </w:rPr>
          <w:t>9</w:t>
        </w:r>
        <w:r w:rsidR="006F5A0D">
          <w:rPr>
            <w:webHidden/>
          </w:rPr>
          <w:fldChar w:fldCharType="end"/>
        </w:r>
      </w:hyperlink>
    </w:p>
    <w:p w14:paraId="0B5D8047" w14:textId="0DAA38E4" w:rsidR="006F5A0D" w:rsidRDefault="00393B1F">
      <w:pPr>
        <w:pStyle w:val="TOC2"/>
        <w:rPr>
          <w:rFonts w:asciiTheme="minorHAnsi" w:hAnsiTheme="minorHAnsi"/>
          <w:color w:val="auto"/>
          <w:lang w:eastAsia="en-GB"/>
        </w:rPr>
      </w:pPr>
      <w:hyperlink w:anchor="_Toc23932900" w:history="1">
        <w:r w:rsidR="006F5A0D" w:rsidRPr="00E86C88">
          <w:rPr>
            <w:rStyle w:val="Hyperlink"/>
          </w:rPr>
          <w:t>5.11.</w:t>
        </w:r>
        <w:r w:rsidR="006F5A0D">
          <w:rPr>
            <w:rFonts w:asciiTheme="minorHAnsi" w:hAnsiTheme="minorHAnsi"/>
            <w:color w:val="auto"/>
            <w:lang w:eastAsia="en-GB"/>
          </w:rPr>
          <w:tab/>
        </w:r>
        <w:r w:rsidR="006F5A0D" w:rsidRPr="00E86C88">
          <w:rPr>
            <w:rStyle w:val="Hyperlink"/>
          </w:rPr>
          <w:t>Get CSV</w:t>
        </w:r>
        <w:r w:rsidR="006F5A0D">
          <w:rPr>
            <w:webHidden/>
          </w:rPr>
          <w:tab/>
        </w:r>
        <w:r w:rsidR="006F5A0D">
          <w:rPr>
            <w:webHidden/>
          </w:rPr>
          <w:fldChar w:fldCharType="begin"/>
        </w:r>
        <w:r w:rsidR="006F5A0D">
          <w:rPr>
            <w:webHidden/>
          </w:rPr>
          <w:instrText xml:space="preserve"> PAGEREF _Toc23932900 \h </w:instrText>
        </w:r>
        <w:r w:rsidR="006F5A0D">
          <w:rPr>
            <w:webHidden/>
          </w:rPr>
        </w:r>
        <w:r w:rsidR="006F5A0D">
          <w:rPr>
            <w:webHidden/>
          </w:rPr>
          <w:fldChar w:fldCharType="separate"/>
        </w:r>
        <w:r w:rsidR="00B23EDF">
          <w:rPr>
            <w:webHidden/>
          </w:rPr>
          <w:t>9</w:t>
        </w:r>
        <w:r w:rsidR="006F5A0D">
          <w:rPr>
            <w:webHidden/>
          </w:rPr>
          <w:fldChar w:fldCharType="end"/>
        </w:r>
      </w:hyperlink>
    </w:p>
    <w:p w14:paraId="1D0ED493" w14:textId="1E75BB7C" w:rsidR="006F5A0D" w:rsidRDefault="00393B1F">
      <w:pPr>
        <w:pStyle w:val="TOC2"/>
        <w:rPr>
          <w:rFonts w:asciiTheme="minorHAnsi" w:hAnsiTheme="minorHAnsi"/>
          <w:color w:val="auto"/>
          <w:lang w:eastAsia="en-GB"/>
        </w:rPr>
      </w:pPr>
      <w:hyperlink w:anchor="_Toc23932901" w:history="1">
        <w:r w:rsidR="006F5A0D" w:rsidRPr="00E86C88">
          <w:rPr>
            <w:rStyle w:val="Hyperlink"/>
          </w:rPr>
          <w:t>5.12.</w:t>
        </w:r>
        <w:r w:rsidR="006F5A0D">
          <w:rPr>
            <w:rFonts w:asciiTheme="minorHAnsi" w:hAnsiTheme="minorHAnsi"/>
            <w:color w:val="auto"/>
            <w:lang w:eastAsia="en-GB"/>
          </w:rPr>
          <w:tab/>
        </w:r>
        <w:r w:rsidR="006F5A0D" w:rsidRPr="00E86C88">
          <w:rPr>
            <w:rStyle w:val="Hyperlink"/>
          </w:rPr>
          <w:t>Get User Name</w:t>
        </w:r>
        <w:r w:rsidR="006F5A0D">
          <w:rPr>
            <w:webHidden/>
          </w:rPr>
          <w:tab/>
        </w:r>
        <w:r w:rsidR="006F5A0D">
          <w:rPr>
            <w:webHidden/>
          </w:rPr>
          <w:fldChar w:fldCharType="begin"/>
        </w:r>
        <w:r w:rsidR="006F5A0D">
          <w:rPr>
            <w:webHidden/>
          </w:rPr>
          <w:instrText xml:space="preserve"> PAGEREF _Toc23932901 \h </w:instrText>
        </w:r>
        <w:r w:rsidR="006F5A0D">
          <w:rPr>
            <w:webHidden/>
          </w:rPr>
        </w:r>
        <w:r w:rsidR="006F5A0D">
          <w:rPr>
            <w:webHidden/>
          </w:rPr>
          <w:fldChar w:fldCharType="separate"/>
        </w:r>
        <w:r w:rsidR="00B23EDF">
          <w:rPr>
            <w:webHidden/>
          </w:rPr>
          <w:t>9</w:t>
        </w:r>
        <w:r w:rsidR="006F5A0D">
          <w:rPr>
            <w:webHidden/>
          </w:rPr>
          <w:fldChar w:fldCharType="end"/>
        </w:r>
      </w:hyperlink>
    </w:p>
    <w:p w14:paraId="5CFDC864" w14:textId="75FD3238" w:rsidR="006F5A0D" w:rsidRDefault="00393B1F">
      <w:pPr>
        <w:pStyle w:val="TOC2"/>
        <w:rPr>
          <w:rFonts w:asciiTheme="minorHAnsi" w:hAnsiTheme="minorHAnsi"/>
          <w:color w:val="auto"/>
          <w:lang w:eastAsia="en-GB"/>
        </w:rPr>
      </w:pPr>
      <w:hyperlink w:anchor="_Toc23932902" w:history="1">
        <w:r w:rsidR="006F5A0D" w:rsidRPr="00E86C88">
          <w:rPr>
            <w:rStyle w:val="Hyperlink"/>
          </w:rPr>
          <w:t>5.13.</w:t>
        </w:r>
        <w:r w:rsidR="006F5A0D">
          <w:rPr>
            <w:rFonts w:asciiTheme="minorHAnsi" w:hAnsiTheme="minorHAnsi"/>
            <w:color w:val="auto"/>
            <w:lang w:eastAsia="en-GB"/>
          </w:rPr>
          <w:tab/>
        </w:r>
        <w:r w:rsidR="006F5A0D" w:rsidRPr="00E86C88">
          <w:rPr>
            <w:rStyle w:val="Hyperlink"/>
          </w:rPr>
          <w:t>Get Machine Name</w:t>
        </w:r>
        <w:r w:rsidR="006F5A0D">
          <w:rPr>
            <w:webHidden/>
          </w:rPr>
          <w:tab/>
        </w:r>
        <w:r w:rsidR="006F5A0D">
          <w:rPr>
            <w:webHidden/>
          </w:rPr>
          <w:fldChar w:fldCharType="begin"/>
        </w:r>
        <w:r w:rsidR="006F5A0D">
          <w:rPr>
            <w:webHidden/>
          </w:rPr>
          <w:instrText xml:space="preserve"> PAGEREF _Toc23932902 \h </w:instrText>
        </w:r>
        <w:r w:rsidR="006F5A0D">
          <w:rPr>
            <w:webHidden/>
          </w:rPr>
        </w:r>
        <w:r w:rsidR="006F5A0D">
          <w:rPr>
            <w:webHidden/>
          </w:rPr>
          <w:fldChar w:fldCharType="separate"/>
        </w:r>
        <w:r w:rsidR="00B23EDF">
          <w:rPr>
            <w:webHidden/>
          </w:rPr>
          <w:t>10</w:t>
        </w:r>
        <w:r w:rsidR="006F5A0D">
          <w:rPr>
            <w:webHidden/>
          </w:rPr>
          <w:fldChar w:fldCharType="end"/>
        </w:r>
      </w:hyperlink>
    </w:p>
    <w:p w14:paraId="0EFD9EFD" w14:textId="7B1FA916" w:rsidR="006F5A0D" w:rsidRDefault="00393B1F">
      <w:pPr>
        <w:pStyle w:val="TOC2"/>
        <w:rPr>
          <w:rFonts w:asciiTheme="minorHAnsi" w:hAnsiTheme="minorHAnsi"/>
          <w:color w:val="auto"/>
          <w:lang w:eastAsia="en-GB"/>
        </w:rPr>
      </w:pPr>
      <w:hyperlink w:anchor="_Toc23932903" w:history="1">
        <w:r w:rsidR="006F5A0D" w:rsidRPr="00E86C88">
          <w:rPr>
            <w:rStyle w:val="Hyperlink"/>
          </w:rPr>
          <w:t>5.14.</w:t>
        </w:r>
        <w:r w:rsidR="006F5A0D">
          <w:rPr>
            <w:rFonts w:asciiTheme="minorHAnsi" w:hAnsiTheme="minorHAnsi"/>
            <w:color w:val="auto"/>
            <w:lang w:eastAsia="en-GB"/>
          </w:rPr>
          <w:tab/>
        </w:r>
        <w:r w:rsidR="006F5A0D" w:rsidRPr="00E86C88">
          <w:rPr>
            <w:rStyle w:val="Hyperlink"/>
          </w:rPr>
          <w:t>Delete Rows - Where</w:t>
        </w:r>
        <w:r w:rsidR="006F5A0D">
          <w:rPr>
            <w:webHidden/>
          </w:rPr>
          <w:tab/>
        </w:r>
        <w:r w:rsidR="006F5A0D">
          <w:rPr>
            <w:webHidden/>
          </w:rPr>
          <w:fldChar w:fldCharType="begin"/>
        </w:r>
        <w:r w:rsidR="006F5A0D">
          <w:rPr>
            <w:webHidden/>
          </w:rPr>
          <w:instrText xml:space="preserve"> PAGEREF _Toc23932903 \h </w:instrText>
        </w:r>
        <w:r w:rsidR="006F5A0D">
          <w:rPr>
            <w:webHidden/>
          </w:rPr>
        </w:r>
        <w:r w:rsidR="006F5A0D">
          <w:rPr>
            <w:webHidden/>
          </w:rPr>
          <w:fldChar w:fldCharType="separate"/>
        </w:r>
        <w:r w:rsidR="00B23EDF">
          <w:rPr>
            <w:webHidden/>
          </w:rPr>
          <w:t>10</w:t>
        </w:r>
        <w:r w:rsidR="006F5A0D">
          <w:rPr>
            <w:webHidden/>
          </w:rPr>
          <w:fldChar w:fldCharType="end"/>
        </w:r>
      </w:hyperlink>
    </w:p>
    <w:p w14:paraId="32C910A6" w14:textId="7F612C0A" w:rsidR="006F5A0D" w:rsidRDefault="00393B1F">
      <w:pPr>
        <w:pStyle w:val="TOC2"/>
        <w:rPr>
          <w:rFonts w:asciiTheme="minorHAnsi" w:hAnsiTheme="minorHAnsi"/>
          <w:color w:val="auto"/>
          <w:lang w:eastAsia="en-GB"/>
        </w:rPr>
      </w:pPr>
      <w:hyperlink w:anchor="_Toc23932904" w:history="1">
        <w:r w:rsidR="006F5A0D" w:rsidRPr="00E86C88">
          <w:rPr>
            <w:rStyle w:val="Hyperlink"/>
          </w:rPr>
          <w:t>5.15.</w:t>
        </w:r>
        <w:r w:rsidR="006F5A0D">
          <w:rPr>
            <w:rFonts w:asciiTheme="minorHAnsi" w:hAnsiTheme="minorHAnsi"/>
            <w:color w:val="auto"/>
            <w:lang w:eastAsia="en-GB"/>
          </w:rPr>
          <w:tab/>
        </w:r>
        <w:r w:rsidR="006F5A0D" w:rsidRPr="00E86C88">
          <w:rPr>
            <w:rStyle w:val="Hyperlink"/>
          </w:rPr>
          <w:t>Drop Table</w:t>
        </w:r>
        <w:r w:rsidR="006F5A0D">
          <w:rPr>
            <w:webHidden/>
          </w:rPr>
          <w:tab/>
        </w:r>
        <w:r w:rsidR="006F5A0D">
          <w:rPr>
            <w:webHidden/>
          </w:rPr>
          <w:fldChar w:fldCharType="begin"/>
        </w:r>
        <w:r w:rsidR="006F5A0D">
          <w:rPr>
            <w:webHidden/>
          </w:rPr>
          <w:instrText xml:space="preserve"> PAGEREF _Toc23932904 \h </w:instrText>
        </w:r>
        <w:r w:rsidR="006F5A0D">
          <w:rPr>
            <w:webHidden/>
          </w:rPr>
        </w:r>
        <w:r w:rsidR="006F5A0D">
          <w:rPr>
            <w:webHidden/>
          </w:rPr>
          <w:fldChar w:fldCharType="separate"/>
        </w:r>
        <w:r w:rsidR="00B23EDF">
          <w:rPr>
            <w:webHidden/>
          </w:rPr>
          <w:t>10</w:t>
        </w:r>
        <w:r w:rsidR="006F5A0D">
          <w:rPr>
            <w:webHidden/>
          </w:rPr>
          <w:fldChar w:fldCharType="end"/>
        </w:r>
      </w:hyperlink>
    </w:p>
    <w:p w14:paraId="669087BE" w14:textId="2CADA012" w:rsidR="006F5A0D" w:rsidRDefault="00393B1F">
      <w:pPr>
        <w:pStyle w:val="TOC2"/>
        <w:rPr>
          <w:rFonts w:asciiTheme="minorHAnsi" w:hAnsiTheme="minorHAnsi"/>
          <w:color w:val="auto"/>
          <w:lang w:eastAsia="en-GB"/>
        </w:rPr>
      </w:pPr>
      <w:hyperlink w:anchor="_Toc23932905" w:history="1">
        <w:r w:rsidR="006F5A0D" w:rsidRPr="00E86C88">
          <w:rPr>
            <w:rStyle w:val="Hyperlink"/>
          </w:rPr>
          <w:t>5.16.</w:t>
        </w:r>
        <w:r w:rsidR="006F5A0D">
          <w:rPr>
            <w:rFonts w:asciiTheme="minorHAnsi" w:hAnsiTheme="minorHAnsi"/>
            <w:color w:val="auto"/>
            <w:lang w:eastAsia="en-GB"/>
          </w:rPr>
          <w:tab/>
        </w:r>
        <w:r w:rsidR="006F5A0D" w:rsidRPr="00E86C88">
          <w:rPr>
            <w:rStyle w:val="Hyperlink"/>
          </w:rPr>
          <w:t>Truncate Table</w:t>
        </w:r>
        <w:r w:rsidR="006F5A0D">
          <w:rPr>
            <w:webHidden/>
          </w:rPr>
          <w:tab/>
        </w:r>
        <w:r w:rsidR="006F5A0D">
          <w:rPr>
            <w:webHidden/>
          </w:rPr>
          <w:fldChar w:fldCharType="begin"/>
        </w:r>
        <w:r w:rsidR="006F5A0D">
          <w:rPr>
            <w:webHidden/>
          </w:rPr>
          <w:instrText xml:space="preserve"> PAGEREF _Toc23932905 \h </w:instrText>
        </w:r>
        <w:r w:rsidR="006F5A0D">
          <w:rPr>
            <w:webHidden/>
          </w:rPr>
        </w:r>
        <w:r w:rsidR="006F5A0D">
          <w:rPr>
            <w:webHidden/>
          </w:rPr>
          <w:fldChar w:fldCharType="separate"/>
        </w:r>
        <w:r w:rsidR="00B23EDF">
          <w:rPr>
            <w:webHidden/>
          </w:rPr>
          <w:t>11</w:t>
        </w:r>
        <w:r w:rsidR="006F5A0D">
          <w:rPr>
            <w:webHidden/>
          </w:rPr>
          <w:fldChar w:fldCharType="end"/>
        </w:r>
      </w:hyperlink>
    </w:p>
    <w:p w14:paraId="51B48340" w14:textId="61ED778E" w:rsidR="006F5A0D" w:rsidRDefault="00393B1F">
      <w:pPr>
        <w:pStyle w:val="TOC1"/>
        <w:rPr>
          <w:rFonts w:asciiTheme="minorHAnsi" w:hAnsiTheme="minorHAnsi"/>
          <w:color w:val="auto"/>
          <w:lang w:eastAsia="en-GB"/>
        </w:rPr>
      </w:pPr>
      <w:hyperlink w:anchor="_Toc23932906" w:history="1">
        <w:r w:rsidR="006F5A0D" w:rsidRPr="00E86C88">
          <w:rPr>
            <w:rStyle w:val="Hyperlink"/>
          </w:rPr>
          <w:t>6.</w:t>
        </w:r>
        <w:r w:rsidR="006F5A0D">
          <w:rPr>
            <w:rFonts w:asciiTheme="minorHAnsi" w:hAnsiTheme="minorHAnsi"/>
            <w:color w:val="auto"/>
            <w:lang w:eastAsia="en-GB"/>
          </w:rPr>
          <w:tab/>
        </w:r>
        <w:r w:rsidR="006F5A0D" w:rsidRPr="00E86C88">
          <w:rPr>
            <w:rStyle w:val="Hyperlink"/>
          </w:rPr>
          <w:t>Support</w:t>
        </w:r>
        <w:r w:rsidR="006F5A0D">
          <w:rPr>
            <w:webHidden/>
          </w:rPr>
          <w:tab/>
        </w:r>
        <w:r w:rsidR="006F5A0D">
          <w:rPr>
            <w:webHidden/>
          </w:rPr>
          <w:fldChar w:fldCharType="begin"/>
        </w:r>
        <w:r w:rsidR="006F5A0D">
          <w:rPr>
            <w:webHidden/>
          </w:rPr>
          <w:instrText xml:space="preserve"> PAGEREF _Toc23932906 \h </w:instrText>
        </w:r>
        <w:r w:rsidR="006F5A0D">
          <w:rPr>
            <w:webHidden/>
          </w:rPr>
        </w:r>
        <w:r w:rsidR="006F5A0D">
          <w:rPr>
            <w:webHidden/>
          </w:rPr>
          <w:fldChar w:fldCharType="separate"/>
        </w:r>
        <w:r w:rsidR="00B23EDF">
          <w:rPr>
            <w:webHidden/>
          </w:rPr>
          <w:t>11</w:t>
        </w:r>
        <w:r w:rsidR="006F5A0D">
          <w:rPr>
            <w:webHidden/>
          </w:rPr>
          <w:fldChar w:fldCharType="end"/>
        </w:r>
      </w:hyperlink>
    </w:p>
    <w:p w14:paraId="151C186D" w14:textId="07BBD07C" w:rsidR="006F5A0D" w:rsidRDefault="00393B1F">
      <w:pPr>
        <w:pStyle w:val="TOC1"/>
        <w:rPr>
          <w:rFonts w:asciiTheme="minorHAnsi" w:hAnsiTheme="minorHAnsi"/>
          <w:color w:val="auto"/>
          <w:lang w:eastAsia="en-GB"/>
        </w:rPr>
      </w:pPr>
      <w:hyperlink w:anchor="_Toc23932907" w:history="1">
        <w:r w:rsidR="006F5A0D" w:rsidRPr="00E86C88">
          <w:rPr>
            <w:rStyle w:val="Hyperlink"/>
          </w:rPr>
          <w:t>7.</w:t>
        </w:r>
        <w:r w:rsidR="006F5A0D">
          <w:rPr>
            <w:rFonts w:asciiTheme="minorHAnsi" w:hAnsiTheme="minorHAnsi"/>
            <w:color w:val="auto"/>
            <w:lang w:eastAsia="en-GB"/>
          </w:rPr>
          <w:tab/>
        </w:r>
        <w:r w:rsidR="006F5A0D" w:rsidRPr="00E86C88">
          <w:rPr>
            <w:rStyle w:val="Hyperlink"/>
          </w:rPr>
          <w:t>Functional Tests</w:t>
        </w:r>
        <w:r w:rsidR="006F5A0D">
          <w:rPr>
            <w:webHidden/>
          </w:rPr>
          <w:tab/>
        </w:r>
        <w:r w:rsidR="006F5A0D">
          <w:rPr>
            <w:webHidden/>
          </w:rPr>
          <w:fldChar w:fldCharType="begin"/>
        </w:r>
        <w:r w:rsidR="006F5A0D">
          <w:rPr>
            <w:webHidden/>
          </w:rPr>
          <w:instrText xml:space="preserve"> PAGEREF _Toc23932907 \h </w:instrText>
        </w:r>
        <w:r w:rsidR="006F5A0D">
          <w:rPr>
            <w:webHidden/>
          </w:rPr>
        </w:r>
        <w:r w:rsidR="006F5A0D">
          <w:rPr>
            <w:webHidden/>
          </w:rPr>
          <w:fldChar w:fldCharType="separate"/>
        </w:r>
        <w:r w:rsidR="00B23EDF">
          <w:rPr>
            <w:webHidden/>
          </w:rPr>
          <w:t>11</w:t>
        </w:r>
        <w:r w:rsidR="006F5A0D">
          <w:rPr>
            <w:webHidden/>
          </w:rPr>
          <w:fldChar w:fldCharType="end"/>
        </w:r>
      </w:hyperlink>
    </w:p>
    <w:p w14:paraId="71E1CFD5" w14:textId="05BE5826" w:rsidR="006F5A0D" w:rsidRDefault="00393B1F">
      <w:pPr>
        <w:pStyle w:val="TOC1"/>
        <w:rPr>
          <w:rFonts w:asciiTheme="minorHAnsi" w:hAnsiTheme="minorHAnsi"/>
          <w:color w:val="auto"/>
          <w:lang w:eastAsia="en-GB"/>
        </w:rPr>
      </w:pPr>
      <w:hyperlink w:anchor="_Toc23932908" w:history="1">
        <w:r w:rsidR="006F5A0D" w:rsidRPr="00E86C88">
          <w:rPr>
            <w:rStyle w:val="Hyperlink"/>
          </w:rPr>
          <w:t>8.</w:t>
        </w:r>
        <w:r w:rsidR="006F5A0D">
          <w:rPr>
            <w:rFonts w:asciiTheme="minorHAnsi" w:hAnsiTheme="minorHAnsi"/>
            <w:color w:val="auto"/>
            <w:lang w:eastAsia="en-GB"/>
          </w:rPr>
          <w:tab/>
        </w:r>
        <w:r w:rsidR="006F5A0D" w:rsidRPr="00E86C88">
          <w:rPr>
            <w:rStyle w:val="Hyperlink"/>
          </w:rPr>
          <w:t>Troubleshooting Guidelines</w:t>
        </w:r>
        <w:r w:rsidR="006F5A0D">
          <w:rPr>
            <w:webHidden/>
          </w:rPr>
          <w:tab/>
        </w:r>
        <w:r w:rsidR="006F5A0D">
          <w:rPr>
            <w:webHidden/>
          </w:rPr>
          <w:fldChar w:fldCharType="begin"/>
        </w:r>
        <w:r w:rsidR="006F5A0D">
          <w:rPr>
            <w:webHidden/>
          </w:rPr>
          <w:instrText xml:space="preserve"> PAGEREF _Toc23932908 \h </w:instrText>
        </w:r>
        <w:r w:rsidR="006F5A0D">
          <w:rPr>
            <w:webHidden/>
          </w:rPr>
        </w:r>
        <w:r w:rsidR="006F5A0D">
          <w:rPr>
            <w:webHidden/>
          </w:rPr>
          <w:fldChar w:fldCharType="separate"/>
        </w:r>
        <w:r w:rsidR="00B23EDF">
          <w:rPr>
            <w:webHidden/>
          </w:rPr>
          <w:t>11</w:t>
        </w:r>
        <w:r w:rsidR="006F5A0D">
          <w:rPr>
            <w:webHidden/>
          </w:rPr>
          <w:fldChar w:fldCharType="end"/>
        </w:r>
      </w:hyperlink>
    </w:p>
    <w:p w14:paraId="7EEF0E18" w14:textId="5C382FF3" w:rsidR="006F5A0D" w:rsidRDefault="00393B1F">
      <w:pPr>
        <w:pStyle w:val="TOC1"/>
        <w:rPr>
          <w:rFonts w:asciiTheme="minorHAnsi" w:hAnsiTheme="minorHAnsi"/>
          <w:color w:val="auto"/>
          <w:lang w:eastAsia="en-GB"/>
        </w:rPr>
      </w:pPr>
      <w:hyperlink w:anchor="_Toc23932909" w:history="1">
        <w:r w:rsidR="006F5A0D" w:rsidRPr="00E86C88">
          <w:rPr>
            <w:rStyle w:val="Hyperlink"/>
          </w:rPr>
          <w:t>9.</w:t>
        </w:r>
        <w:r w:rsidR="006F5A0D">
          <w:rPr>
            <w:rFonts w:asciiTheme="minorHAnsi" w:hAnsiTheme="minorHAnsi"/>
            <w:color w:val="auto"/>
            <w:lang w:eastAsia="en-GB"/>
          </w:rPr>
          <w:tab/>
        </w:r>
        <w:r w:rsidR="006F5A0D" w:rsidRPr="00E86C88">
          <w:rPr>
            <w:rStyle w:val="Hyperlink"/>
          </w:rPr>
          <w:t>Frequently Asked Questions</w:t>
        </w:r>
        <w:r w:rsidR="006F5A0D">
          <w:rPr>
            <w:webHidden/>
          </w:rPr>
          <w:tab/>
        </w:r>
        <w:r w:rsidR="006F5A0D">
          <w:rPr>
            <w:webHidden/>
          </w:rPr>
          <w:fldChar w:fldCharType="begin"/>
        </w:r>
        <w:r w:rsidR="006F5A0D">
          <w:rPr>
            <w:webHidden/>
          </w:rPr>
          <w:instrText xml:space="preserve"> PAGEREF _Toc23932909 \h </w:instrText>
        </w:r>
        <w:r w:rsidR="006F5A0D">
          <w:rPr>
            <w:webHidden/>
          </w:rPr>
        </w:r>
        <w:r w:rsidR="006F5A0D">
          <w:rPr>
            <w:webHidden/>
          </w:rPr>
          <w:fldChar w:fldCharType="separate"/>
        </w:r>
        <w:r w:rsidR="00B23EDF">
          <w:rPr>
            <w:webHidden/>
          </w:rPr>
          <w:t>11</w:t>
        </w:r>
        <w:r w:rsidR="006F5A0D">
          <w:rPr>
            <w:webHidden/>
          </w:rPr>
          <w:fldChar w:fldCharType="end"/>
        </w:r>
      </w:hyperlink>
    </w:p>
    <w:p w14:paraId="32D2802E" w14:textId="6C3A7389" w:rsidR="000555E1" w:rsidRDefault="00A37A11">
      <w:pPr>
        <w:rPr>
          <w:rFonts w:cs="Arial"/>
          <w:b/>
          <w:bCs/>
          <w:noProof/>
        </w:rPr>
      </w:pPr>
      <w:r w:rsidRPr="00E70DD7">
        <w:rPr>
          <w:rFonts w:cs="Arial"/>
          <w:b/>
          <w:bCs/>
          <w:noProof/>
        </w:rPr>
        <w:fldChar w:fldCharType="end"/>
      </w:r>
    </w:p>
    <w:p w14:paraId="2C0C9E24" w14:textId="4C957D51" w:rsidR="000555E1" w:rsidRDefault="00612EFE">
      <w:pPr>
        <w:spacing w:after="160" w:line="259" w:lineRule="auto"/>
        <w:rPr>
          <w:rFonts w:cs="Arial"/>
          <w:b/>
          <w:bCs/>
          <w:noProof/>
        </w:rPr>
      </w:pPr>
      <w:r>
        <w:rPr>
          <w:noProof/>
          <w:lang w:eastAsia="en-GB"/>
        </w:rPr>
        <mc:AlternateContent>
          <mc:Choice Requires="wps">
            <w:drawing>
              <wp:anchor distT="0" distB="0" distL="114300" distR="114300" simplePos="0" relativeHeight="251701248" behindDoc="0" locked="0" layoutInCell="1" allowOverlap="1" wp14:anchorId="44DA7B9E" wp14:editId="14874BB3">
                <wp:simplePos x="0" y="0"/>
                <wp:positionH relativeFrom="margin">
                  <wp:align>right</wp:align>
                </wp:positionH>
                <wp:positionV relativeFrom="margin">
                  <wp:align>bottom</wp:align>
                </wp:positionV>
                <wp:extent cx="6465570" cy="1752600"/>
                <wp:effectExtent l="0" t="0" r="0" b="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65570" cy="1752600"/>
                        </a:xfrm>
                        <a:prstGeom prst="rect">
                          <a:avLst/>
                        </a:prstGeom>
                        <a:noFill/>
                        <a:ln w="9525">
                          <a:noFill/>
                          <a:miter lim="800000"/>
                          <a:headEnd/>
                          <a:tailEnd/>
                        </a:ln>
                      </wps:spPr>
                      <wps:txbx>
                        <w:txbxContent>
                          <w:p w14:paraId="3680AC32" w14:textId="77777777" w:rsidR="00612EFE" w:rsidRDefault="00612EFE" w:rsidP="00612EFE">
                            <w:pPr>
                              <w:pStyle w:val="Legal"/>
                            </w:pPr>
                            <w:r>
                              <w:t>T</w:t>
                            </w:r>
                            <w:r w:rsidRPr="0062509D">
                              <w:t>he information contained in this document is the proprietary and confidential information of Blue Prism Limited and should not be disclosed to a third party without the written consent of an authorised Blue Prism representative. No part of this document may be reproduced or transmitted in any form or by any means, electronic or mechanical, including photocopying without the written permission of Blue Prism Limited</w:t>
                            </w:r>
                            <w:r>
                              <w:t>.</w:t>
                            </w:r>
                          </w:p>
                          <w:p w14:paraId="015AC253" w14:textId="77777777" w:rsidR="00612EFE" w:rsidRPr="00F67CF9" w:rsidRDefault="00612EFE" w:rsidP="00612EFE">
                            <w:pPr>
                              <w:pStyle w:val="Legal"/>
                              <w:rPr>
                                <w:rFonts w:eastAsia="Calibri"/>
                                <w:b/>
                              </w:rPr>
                            </w:pPr>
                            <w:r w:rsidRPr="00F67CF9">
                              <w:rPr>
                                <w:rFonts w:eastAsia="Calibri"/>
                                <w:b/>
                              </w:rPr>
                              <w:t>© Blue Prism Limited</w:t>
                            </w:r>
                            <w:r>
                              <w:rPr>
                                <w:rFonts w:eastAsia="Calibri"/>
                                <w:b/>
                              </w:rPr>
                              <w:t>, 2001 – 2019</w:t>
                            </w:r>
                            <w:r>
                              <w:rPr>
                                <w:rFonts w:eastAsia="Calibri"/>
                                <w:b/>
                              </w:rPr>
                              <w:br/>
                            </w:r>
                            <w:r>
                              <w:t>®Blue Prism is a registered trademark of Blue Prism Limited</w:t>
                            </w:r>
                          </w:p>
                          <w:p w14:paraId="11DD9A8F" w14:textId="77777777" w:rsidR="00612EFE" w:rsidRDefault="00612EFE" w:rsidP="00612EFE">
                            <w:pPr>
                              <w:pStyle w:val="Legal"/>
                            </w:pPr>
                            <w:r w:rsidRPr="0062509D">
                              <w:t>All trademarks are hereby acknowledged and are used to the benefit of their respective owners.</w:t>
                            </w:r>
                            <w:r>
                              <w:br/>
                            </w:r>
                            <w:r>
                              <w:rPr>
                                <w:rFonts w:eastAsia="Calibri"/>
                              </w:rPr>
                              <w:t>Blue Prism is not responsible for the content of external websites referenced by this document.</w:t>
                            </w:r>
                            <w:r w:rsidRPr="0062509D">
                              <w:rPr>
                                <w:rFonts w:eastAsia="Calibri"/>
                              </w:rPr>
                              <w:t xml:space="preserve"> </w:t>
                            </w:r>
                          </w:p>
                          <w:p w14:paraId="7D7F2076" w14:textId="77777777" w:rsidR="00612EFE" w:rsidRDefault="00612EFE" w:rsidP="00612EFE">
                            <w:pPr>
                              <w:pStyle w:val="Legal"/>
                            </w:pPr>
                            <w:r w:rsidRPr="0062509D">
                              <w:t>Blue Prism Limited</w:t>
                            </w:r>
                            <w:r>
                              <w:t xml:space="preserve">, </w:t>
                            </w:r>
                            <w:r w:rsidRPr="0062509D">
                              <w:t>Centrix House</w:t>
                            </w:r>
                            <w:r>
                              <w:t xml:space="preserve">, </w:t>
                            </w:r>
                            <w:r w:rsidRPr="0062509D">
                              <w:t>Crow Lane East</w:t>
                            </w:r>
                            <w:r>
                              <w:t xml:space="preserve">, </w:t>
                            </w:r>
                            <w:r w:rsidRPr="0062509D">
                              <w:t>Newton-le-Willows</w:t>
                            </w:r>
                            <w:r>
                              <w:t>, WA12 9UY, United Kingdom</w:t>
                            </w:r>
                            <w:r>
                              <w:br/>
                            </w:r>
                            <w:r w:rsidRPr="0062509D">
                              <w:t>Registered in England</w:t>
                            </w:r>
                            <w:r>
                              <w:t>:</w:t>
                            </w:r>
                            <w:r w:rsidRPr="0062509D">
                              <w:t xml:space="preserve"> Reg. No. 4260035</w:t>
                            </w:r>
                            <w:r>
                              <w:t xml:space="preserve">.  </w:t>
                            </w:r>
                            <w:proofErr w:type="gramStart"/>
                            <w:r>
                              <w:rPr>
                                <w:lang w:val="fr-FR"/>
                              </w:rPr>
                              <w:t>Tel:</w:t>
                            </w:r>
                            <w:proofErr w:type="gramEnd"/>
                            <w:r>
                              <w:rPr>
                                <w:lang w:val="fr-FR"/>
                              </w:rPr>
                              <w:t xml:space="preserve"> +44 </w:t>
                            </w:r>
                            <w:r w:rsidRPr="00136B2C">
                              <w:rPr>
                                <w:lang w:val="fr-FR"/>
                              </w:rPr>
                              <w:t>870 879 3000</w:t>
                            </w:r>
                            <w:r>
                              <w:rPr>
                                <w:lang w:val="fr-FR"/>
                              </w:rPr>
                              <w:t xml:space="preserve">.  </w:t>
                            </w:r>
                            <w:r>
                              <w:t xml:space="preserve">Web: </w:t>
                            </w:r>
                            <w:hyperlink r:id="rId13" w:history="1">
                              <w:r w:rsidRPr="00F67CF9">
                                <w:rPr>
                                  <w:rStyle w:val="Hyperlink"/>
                                  <w:rFonts w:eastAsia="Calibri"/>
                                  <w:lang w:val="fr-FR"/>
                                </w:rPr>
                                <w:t>www.blueprism.com</w:t>
                              </w:r>
                            </w:hyperlink>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44DA7B9E" id="_x0000_s1029" type="#_x0000_t202" style="position:absolute;margin-left:457.9pt;margin-top:0;width:509.1pt;height:138pt;z-index:251701248;visibility:visible;mso-wrap-style:square;mso-width-percent:0;mso-height-percent:0;mso-wrap-distance-left:9pt;mso-wrap-distance-top:0;mso-wrap-distance-right:9pt;mso-wrap-distance-bottom:0;mso-position-horizontal:right;mso-position-horizontal-relative:margin;mso-position-vertical:bottom;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" filled="f" stroked="f">
                <v:textbox>
                  <w:txbxContent>
                    <w:p w14:paraId="3680AC32" w14:textId="77777777" w:rsidR="00612EFE" w:rsidRDefault="00612EFE" w:rsidP="00612EFE">
                      <w:pPr>
                        <w:pStyle w:val="Legal"/>
                      </w:pPr>
                      <w:r>
                        <w:t>T</w:t>
                      </w:r>
                      <w:r w:rsidRPr="0062509D">
                        <w:t>he information contained in this document is the proprietary and confidential information of Blue Prism Limited and should not be disclosed to a third party without the written consent of an authorised Blue Prism representative. No part of this document may be reproduced or transmitted in any form or by any means, electronic or mechanical, including photocopying without the written permission of Blue Prism Limited</w:t>
                      </w:r>
                      <w:r>
                        <w:t>.</w:t>
                      </w:r>
                    </w:p>
                    <w:p w14:paraId="015AC253" w14:textId="77777777" w:rsidR="00612EFE" w:rsidRPr="00F67CF9" w:rsidRDefault="00612EFE" w:rsidP="00612EFE">
                      <w:pPr>
                        <w:pStyle w:val="Legal"/>
                        <w:rPr>
                          <w:rFonts w:eastAsia="Calibri"/>
                          <w:b/>
                        </w:rPr>
                      </w:pPr>
                      <w:r w:rsidRPr="00F67CF9">
                        <w:rPr>
                          <w:rFonts w:eastAsia="Calibri"/>
                          <w:b/>
                        </w:rPr>
                        <w:t>© Blue Prism Limited</w:t>
                      </w:r>
                      <w:r>
                        <w:rPr>
                          <w:rFonts w:eastAsia="Calibri"/>
                          <w:b/>
                        </w:rPr>
                        <w:t>, 2001 – 2019</w:t>
                      </w:r>
                      <w:r>
                        <w:rPr>
                          <w:rFonts w:eastAsia="Calibri"/>
                          <w:b/>
                        </w:rPr>
                        <w:br/>
                      </w:r>
                      <w:r>
                        <w:t>®Blue Prism is a registered trademark of Blue Prism Limited</w:t>
                      </w:r>
                    </w:p>
                    <w:p w14:paraId="11DD9A8F" w14:textId="77777777" w:rsidR="00612EFE" w:rsidRDefault="00612EFE" w:rsidP="00612EFE">
                      <w:pPr>
                        <w:pStyle w:val="Legal"/>
                      </w:pPr>
                      <w:r w:rsidRPr="0062509D">
                        <w:t>All trademarks are hereby acknowledged and are used to the benefit of their respective owners.</w:t>
                      </w:r>
                      <w:r>
                        <w:br/>
                      </w:r>
                      <w:r>
                        <w:rPr>
                          <w:rFonts w:eastAsia="Calibri"/>
                        </w:rPr>
                        <w:t>Blue Prism is not responsible for the content of external websites referenced by this document.</w:t>
                      </w:r>
                      <w:r w:rsidRPr="0062509D">
                        <w:rPr>
                          <w:rFonts w:eastAsia="Calibri"/>
                        </w:rPr>
                        <w:t xml:space="preserve"> </w:t>
                      </w:r>
                    </w:p>
                    <w:p w14:paraId="7D7F2076" w14:textId="77777777" w:rsidR="00612EFE" w:rsidRDefault="00612EFE" w:rsidP="00612EFE">
                      <w:pPr>
                        <w:pStyle w:val="Legal"/>
                      </w:pPr>
                      <w:r w:rsidRPr="0062509D">
                        <w:t>Blue Prism Limited</w:t>
                      </w:r>
                      <w:r>
                        <w:t xml:space="preserve">, </w:t>
                      </w:r>
                      <w:r w:rsidRPr="0062509D">
                        <w:t>Centrix House</w:t>
                      </w:r>
                      <w:r>
                        <w:t xml:space="preserve">, </w:t>
                      </w:r>
                      <w:r w:rsidRPr="0062509D">
                        <w:t>Crow Lane East</w:t>
                      </w:r>
                      <w:r>
                        <w:t xml:space="preserve">, </w:t>
                      </w:r>
                      <w:r w:rsidRPr="0062509D">
                        <w:t>Newton-le-Willows</w:t>
                      </w:r>
                      <w:r>
                        <w:t>, WA12 9UY, United Kingdom</w:t>
                      </w:r>
                      <w:r>
                        <w:br/>
                      </w:r>
                      <w:r w:rsidRPr="0062509D">
                        <w:t>Registered in England</w:t>
                      </w:r>
                      <w:r>
                        <w:t>:</w:t>
                      </w:r>
                      <w:r w:rsidRPr="0062509D">
                        <w:t xml:space="preserve"> Reg. No. 4260035</w:t>
                      </w:r>
                      <w:r>
                        <w:t xml:space="preserve">.  </w:t>
                      </w:r>
                      <w:proofErr w:type="gramStart"/>
                      <w:r>
                        <w:rPr>
                          <w:lang w:val="fr-FR"/>
                        </w:rPr>
                        <w:t>Tel:</w:t>
                      </w:r>
                      <w:proofErr w:type="gramEnd"/>
                      <w:r>
                        <w:rPr>
                          <w:lang w:val="fr-FR"/>
                        </w:rPr>
                        <w:t xml:space="preserve"> +44 </w:t>
                      </w:r>
                      <w:r w:rsidRPr="00136B2C">
                        <w:rPr>
                          <w:lang w:val="fr-FR"/>
                        </w:rPr>
                        <w:t>870 879 3000</w:t>
                      </w:r>
                      <w:r>
                        <w:rPr>
                          <w:lang w:val="fr-FR"/>
                        </w:rPr>
                        <w:t xml:space="preserve">.  </w:t>
                      </w:r>
                      <w:r>
                        <w:t xml:space="preserve">Web: </w:t>
                      </w:r>
                      <w:hyperlink r:id="rId14" w:history="1">
                        <w:r w:rsidRPr="00F67CF9">
                          <w:rPr>
                            <w:rStyle w:val="Hyperlink"/>
                            <w:rFonts w:eastAsia="Calibri"/>
                            <w:lang w:val="fr-FR"/>
                          </w:rPr>
                          <w:t>www.blueprism.com</w:t>
                        </w:r>
                      </w:hyperlink>
                    </w:p>
                  </w:txbxContent>
                </v:textbox>
                <w10:wrap anchorx="margin" anchory="margin"/>
              </v:shape>
            </w:pict>
          </mc:Fallback>
        </mc:AlternateContent>
      </w:r>
      <w:r w:rsidR="000555E1">
        <w:rPr>
          <w:rFonts w:cs="Arial"/>
          <w:b/>
          <w:bCs/>
          <w:noProof/>
        </w:rPr>
        <w:br w:type="page"/>
      </w:r>
    </w:p>
    <w:p w14:paraId="7BFC4B74" w14:textId="3B31842E" w:rsidR="00653676" w:rsidRPr="00A17E2B" w:rsidRDefault="00C760F0" w:rsidP="00707DB5">
      <w:pPr>
        <w:pStyle w:val="Heading1"/>
      </w:pPr>
      <w:bookmarkStart w:id="0" w:name="_Toc23932885"/>
      <w:r w:rsidRPr="002C5D67">
        <w:rPr>
          <w:rStyle w:val="Heading1Char"/>
        </w:rPr>
        <w:lastRenderedPageBreak/>
        <w:t>Introduction</w:t>
      </w:r>
      <w:bookmarkEnd w:id="0"/>
    </w:p>
    <w:p w14:paraId="37BB115B" w14:textId="5A2995E7" w:rsidR="00C43A1C" w:rsidRDefault="00653676" w:rsidP="00C43A1C">
      <w:r>
        <w:t>Th</w:t>
      </w:r>
      <w:r w:rsidR="00A17E2B">
        <w:t>is asset</w:t>
      </w:r>
      <w:r>
        <w:t xml:space="preserve"> is designed to</w:t>
      </w:r>
      <w:r w:rsidR="00C43A1C">
        <w:t xml:space="preserve"> </w:t>
      </w:r>
      <w:r w:rsidR="00707DB5">
        <w:t>provide</w:t>
      </w:r>
      <w:r w:rsidR="00DF214E">
        <w:t xml:space="preserve"> </w:t>
      </w:r>
      <w:r w:rsidR="00712BDB">
        <w:t xml:space="preserve">connectivity from Blue Prism to the Oracle RDBMS </w:t>
      </w:r>
      <w:r w:rsidR="002E12DB">
        <w:t xml:space="preserve">using the ODP.NET (MDA) </w:t>
      </w:r>
      <w:r w:rsidR="005478E3">
        <w:t>managed data access library.</w:t>
      </w:r>
      <w:r w:rsidR="00240370">
        <w:t xml:space="preserve"> </w:t>
      </w:r>
      <w:r w:rsidR="00F35861">
        <w:t xml:space="preserve">This VBO is a code wrapper around this library </w:t>
      </w:r>
      <w:r w:rsidR="004C6FC9">
        <w:t>and this means that the stages have C# code that undertakes the actual work. Unless you wish to modify or add functionality to the VBO C# coding experience is not needed to make use of this VBO.</w:t>
      </w:r>
    </w:p>
    <w:p w14:paraId="3D3A5755" w14:textId="3E70BA69" w:rsidR="00453B78" w:rsidRDefault="00453B78" w:rsidP="00453B78">
      <w:pPr>
        <w:pStyle w:val="Heading1"/>
      </w:pPr>
      <w:bookmarkStart w:id="1" w:name="_Toc23932886"/>
      <w:r>
        <w:t>Prerequisites</w:t>
      </w:r>
      <w:bookmarkEnd w:id="1"/>
    </w:p>
    <w:p w14:paraId="2AE558F2" w14:textId="6C1449D5" w:rsidR="00453B78" w:rsidRDefault="00720108" w:rsidP="00453B78">
      <w:r>
        <w:t xml:space="preserve">To use this </w:t>
      </w:r>
      <w:r w:rsidR="00CF58C4">
        <w:t>asset,</w:t>
      </w:r>
      <w:r>
        <w:t xml:space="preserve"> you require a licenced Blue Prism installation or trial. More information on Blue Prism can be found here</w:t>
      </w:r>
      <w:r w:rsidR="006173CC">
        <w:t>.</w:t>
      </w:r>
    </w:p>
    <w:p w14:paraId="42057CE4" w14:textId="10DC97FD" w:rsidR="00A17E2B" w:rsidRDefault="00393B1F" w:rsidP="00453B78">
      <w:pPr>
        <w:rPr>
          <w:rStyle w:val="Hyperlink"/>
        </w:rPr>
      </w:pPr>
      <w:hyperlink r:id="rId15" w:history="1">
        <w:r w:rsidR="004A68F7" w:rsidRPr="006222C9">
          <w:rPr>
            <w:rStyle w:val="Hyperlink"/>
          </w:rPr>
          <w:t>https://www.blueprism.com</w:t>
        </w:r>
      </w:hyperlink>
    </w:p>
    <w:p w14:paraId="21904CE0" w14:textId="61A5E9D2" w:rsidR="00FB3E3F" w:rsidRDefault="00611266" w:rsidP="00611266">
      <w:r>
        <w:t xml:space="preserve">You will also require the Managed Data Access provider mentioned previously. The file that is required is </w:t>
      </w:r>
      <w:r w:rsidRPr="00F94F21">
        <w:rPr>
          <w:b/>
        </w:rPr>
        <w:t>Oracle.Managed</w:t>
      </w:r>
      <w:r w:rsidR="00A94D5C" w:rsidRPr="00F94F21">
        <w:rPr>
          <w:b/>
        </w:rPr>
        <w:t>DataAccess.dll</w:t>
      </w:r>
    </w:p>
    <w:p w14:paraId="70295C5E" w14:textId="4DE7ACB8" w:rsidR="007E20EA" w:rsidRDefault="007E20EA" w:rsidP="00611266">
      <w:r>
        <w:t xml:space="preserve"> This is available from</w:t>
      </w:r>
      <w:r w:rsidR="00B92EE5">
        <w:t xml:space="preserve"> our </w:t>
      </w:r>
      <w:r w:rsidR="00AF1824">
        <w:t xml:space="preserve">GitHub repository at </w:t>
      </w:r>
      <w:hyperlink r:id="rId16" w:history="1">
        <w:r w:rsidR="00AF1824" w:rsidRPr="0008490E">
          <w:rPr>
            <w:rStyle w:val="Hyperlink"/>
          </w:rPr>
          <w:t>https://github.com/blue-prism/oracle-utility</w:t>
        </w:r>
      </w:hyperlink>
      <w:r w:rsidR="00AF1824">
        <w:t xml:space="preserve"> </w:t>
      </w:r>
      <w:r>
        <w:t xml:space="preserve">. </w:t>
      </w:r>
      <w:r w:rsidR="00AF1824">
        <w:t xml:space="preserve">Here you will find the </w:t>
      </w:r>
      <w:r w:rsidR="00152068">
        <w:t xml:space="preserve">release file, the Oracle .NET dll and documentation. Please note that the oracle .net dll, </w:t>
      </w:r>
      <w:proofErr w:type="gramStart"/>
      <w:r w:rsidR="00152068">
        <w:t xml:space="preserve">is </w:t>
      </w:r>
      <w:r>
        <w:t xml:space="preserve"> a</w:t>
      </w:r>
      <w:proofErr w:type="gramEnd"/>
      <w:r>
        <w:t xml:space="preserve"> .net library and experience with coding in .net is not a prerequisite</w:t>
      </w:r>
      <w:r w:rsidR="00FB3E3F">
        <w:t xml:space="preserve"> for the usage of this VBO.</w:t>
      </w:r>
    </w:p>
    <w:p w14:paraId="3E2E542E" w14:textId="19A6D8E4" w:rsidR="006F5A0D" w:rsidRDefault="009C4EEA" w:rsidP="00611266">
      <w:r>
        <w:t xml:space="preserve">The asset is created as a </w:t>
      </w:r>
      <w:r w:rsidRPr="00053D13">
        <w:rPr>
          <w:i/>
        </w:rPr>
        <w:t>bprelease</w:t>
      </w:r>
      <w:r>
        <w:t xml:space="preserve"> </w:t>
      </w:r>
      <w:r w:rsidR="00053D13">
        <w:t>file, so that it may be reviewed and edited as you find necessary. I</w:t>
      </w:r>
      <w:r w:rsidR="00F36E6A">
        <w:t xml:space="preserve">t is maintained on a best </w:t>
      </w:r>
      <w:r w:rsidR="001B44AD">
        <w:t>endeavours’</w:t>
      </w:r>
      <w:r w:rsidR="00F36E6A">
        <w:t xml:space="preserve"> basis</w:t>
      </w:r>
      <w:r w:rsidR="006C121C">
        <w:t xml:space="preserve"> by </w:t>
      </w:r>
      <w:r w:rsidR="006C121C" w:rsidRPr="00E27184">
        <w:rPr>
          <w:i/>
        </w:rPr>
        <w:t>Blue Prism</w:t>
      </w:r>
      <w:r w:rsidR="00F36E6A">
        <w:t xml:space="preserve"> however, user </w:t>
      </w:r>
      <w:r w:rsidR="00D66F1A">
        <w:t>feedback</w:t>
      </w:r>
      <w:r w:rsidR="00F36E6A">
        <w:t xml:space="preserve"> is </w:t>
      </w:r>
      <w:r w:rsidR="00B23EDF">
        <w:t>appreciated,</w:t>
      </w:r>
      <w:r w:rsidR="00F36E6A">
        <w:t xml:space="preserve"> </w:t>
      </w:r>
      <w:r w:rsidR="006C121C">
        <w:t xml:space="preserve">and this can be in relation to issues or errors found </w:t>
      </w:r>
      <w:r w:rsidR="00F27BF0">
        <w:t>and</w:t>
      </w:r>
      <w:r w:rsidR="006C121C">
        <w:t xml:space="preserve"> feature requests.</w:t>
      </w:r>
    </w:p>
    <w:p w14:paraId="46FDFEF5" w14:textId="77777777" w:rsidR="006F5A0D" w:rsidRDefault="006F5A0D">
      <w:pPr>
        <w:spacing w:after="160" w:line="259" w:lineRule="auto"/>
      </w:pPr>
      <w:r>
        <w:br w:type="page"/>
      </w:r>
    </w:p>
    <w:p w14:paraId="210A906C" w14:textId="29C63D4E" w:rsidR="00A84A45" w:rsidRPr="00A84A45" w:rsidRDefault="00A84A45" w:rsidP="00A84A45">
      <w:pPr>
        <w:pStyle w:val="Heading1"/>
        <w:rPr>
          <w:rStyle w:val="Heading1Char"/>
        </w:rPr>
      </w:pPr>
      <w:bookmarkStart w:id="2" w:name="_Toc23932887"/>
      <w:r w:rsidRPr="00A84A45">
        <w:rPr>
          <w:rStyle w:val="Heading1Char"/>
        </w:rPr>
        <w:lastRenderedPageBreak/>
        <w:t>Configuration</w:t>
      </w:r>
      <w:bookmarkEnd w:id="2"/>
      <w:r w:rsidRPr="00A84A45">
        <w:rPr>
          <w:rStyle w:val="Heading1Char"/>
        </w:rPr>
        <w:t xml:space="preserve"> </w:t>
      </w:r>
    </w:p>
    <w:p w14:paraId="4F7515ED" w14:textId="7520505B" w:rsidR="00787E38" w:rsidRDefault="00AA08B6" w:rsidP="00E21E48">
      <w:r>
        <w:t>To use th</w:t>
      </w:r>
      <w:r w:rsidR="00A17E2B">
        <w:t>is asset</w:t>
      </w:r>
      <w:r>
        <w:t xml:space="preserve">, import the </w:t>
      </w:r>
      <w:r w:rsidR="00011060" w:rsidRPr="00707DB5">
        <w:rPr>
          <w:b/>
          <w:i/>
        </w:rPr>
        <w:t>.</w:t>
      </w:r>
      <w:r w:rsidRPr="00707DB5">
        <w:rPr>
          <w:b/>
          <w:i/>
        </w:rPr>
        <w:t>bprelease</w:t>
      </w:r>
      <w:r>
        <w:t xml:space="preserve"> file which contains the following:</w:t>
      </w:r>
    </w:p>
    <w:p w14:paraId="3AF28439" w14:textId="6DE76DE2" w:rsidR="00AA08B6" w:rsidRDefault="00B366DA" w:rsidP="0001307A">
      <w:pPr>
        <w:pStyle w:val="ListParagraph"/>
        <w:numPr>
          <w:ilvl w:val="0"/>
          <w:numId w:val="10"/>
        </w:numPr>
      </w:pPr>
      <w:r>
        <w:t>Data – Oracle</w:t>
      </w:r>
      <w:r w:rsidR="00FD0809">
        <w:t xml:space="preserve"> </w:t>
      </w:r>
      <w:r>
        <w:t>(MDA)</w:t>
      </w:r>
    </w:p>
    <w:p w14:paraId="467D507A" w14:textId="350811BB" w:rsidR="00AA08B6" w:rsidRDefault="0097424E" w:rsidP="0001307A">
      <w:pPr>
        <w:pStyle w:val="ListParagraph"/>
        <w:numPr>
          <w:ilvl w:val="0"/>
          <w:numId w:val="10"/>
        </w:numPr>
      </w:pPr>
      <w:r>
        <w:t>Oracle MDA Test (Process)</w:t>
      </w:r>
    </w:p>
    <w:p w14:paraId="32DCB269" w14:textId="0ED16321" w:rsidR="00805CAE" w:rsidRDefault="00805CAE" w:rsidP="00805CAE">
      <w:r>
        <w:t xml:space="preserve">Now the Oracle.ManagedDataAccess.dll file needs to be placed into the Blue Prism folder, which on our </w:t>
      </w:r>
      <w:r w:rsidR="007C61A0">
        <w:t>development machine is at:</w:t>
      </w:r>
    </w:p>
    <w:p w14:paraId="11D4AE86" w14:textId="7960CE53" w:rsidR="007C61A0" w:rsidRDefault="00F66BF9" w:rsidP="00805CAE">
      <w:r w:rsidRPr="00F66BF9">
        <w:t>C:\Program Files (x86)\Blue Prism Limited\Blue Prism Automate</w:t>
      </w:r>
    </w:p>
    <w:p w14:paraId="61C4E73E" w14:textId="3A290505" w:rsidR="005C551D" w:rsidRDefault="005C551D" w:rsidP="00805CAE">
      <w:r>
        <w:t xml:space="preserve">It will also be necessary to ensure that the Blue Prism development environment has </w:t>
      </w:r>
      <w:r w:rsidR="00537F5C">
        <w:t xml:space="preserve">access to this file for the execution of the stages the VBO contains. This </w:t>
      </w:r>
      <w:r w:rsidR="00550EC5">
        <w:t>is</w:t>
      </w:r>
      <w:r w:rsidR="00673450">
        <w:t xml:space="preserve"> as</w:t>
      </w:r>
      <w:r w:rsidR="00537F5C">
        <w:t xml:space="preserve"> follows</w:t>
      </w:r>
      <w:r w:rsidR="00673450">
        <w:t>:</w:t>
      </w:r>
    </w:p>
    <w:p w14:paraId="52B271D9" w14:textId="77777777" w:rsidR="00763E2B" w:rsidRDefault="00763E2B" w:rsidP="00805CAE"/>
    <w:p w14:paraId="11B42C35" w14:textId="4AEBA989" w:rsidR="00537F5C" w:rsidRDefault="00537F5C" w:rsidP="00F70FA0">
      <w:pPr>
        <w:jc w:val="center"/>
      </w:pPr>
    </w:p>
    <w:p w14:paraId="5237BD47" w14:textId="77777777" w:rsidR="00763E2B" w:rsidRDefault="00763E2B" w:rsidP="00F70FA0">
      <w:pPr>
        <w:jc w:val="center"/>
      </w:pPr>
    </w:p>
    <w:p w14:paraId="43CA36E3" w14:textId="1F35435E" w:rsidR="00537F5C" w:rsidRDefault="009F5A6C" w:rsidP="00805CAE">
      <w:r>
        <w:t xml:space="preserve">Do note that the </w:t>
      </w:r>
      <w:r w:rsidR="008B7456">
        <w:t xml:space="preserve">version number embedded in the file title may be different to what you have. This will depend on the maintenance cycle that Oracle have for </w:t>
      </w:r>
      <w:r w:rsidR="00763E2B">
        <w:t>this product.</w:t>
      </w:r>
      <w:r w:rsidR="00417CB0">
        <w:t xml:space="preserve"> The above is necessary so that the code stages used can locate the code that they refer to. </w:t>
      </w:r>
      <w:r w:rsidR="00BA4927">
        <w:t xml:space="preserve">If your configuration is different in that Blue Prism is installed in a different location, it will be necessary to remove the </w:t>
      </w:r>
      <w:r w:rsidR="00DA2A83">
        <w:t>Oracle Managed</w:t>
      </w:r>
      <w:r w:rsidR="00E869F3">
        <w:t>DataAccess.dll entry</w:t>
      </w:r>
      <w:r w:rsidR="0090754D">
        <w:t xml:space="preserve"> in the External References section</w:t>
      </w:r>
      <w:r w:rsidR="00E869F3">
        <w:t xml:space="preserve"> above and add a new one, making use of the Browse button to locate the file on your installation.</w:t>
      </w:r>
      <w:r w:rsidR="001A1CF9">
        <w:t xml:space="preserve"> Note that the namespace </w:t>
      </w:r>
      <w:r w:rsidR="00D310FD">
        <w:t>imports</w:t>
      </w:r>
      <w:r w:rsidR="001A1CF9">
        <w:t xml:space="preserve"> for </w:t>
      </w:r>
      <w:proofErr w:type="gramStart"/>
      <w:r w:rsidR="001A1CF9" w:rsidRPr="00F269DD">
        <w:rPr>
          <w:i/>
        </w:rPr>
        <w:t>Oracle.ManagedDataAccess.Client</w:t>
      </w:r>
      <w:proofErr w:type="gramEnd"/>
      <w:r w:rsidR="001A1CF9">
        <w:t xml:space="preserve"> can be left as it is. This name is unlikely to change.</w:t>
      </w:r>
    </w:p>
    <w:p w14:paraId="4257AA00" w14:textId="4696B937" w:rsidR="00F269DD" w:rsidRDefault="00F269DD" w:rsidP="00F269DD">
      <w:pPr>
        <w:pStyle w:val="Heading1"/>
      </w:pPr>
      <w:bookmarkStart w:id="3" w:name="_Toc23932888"/>
      <w:r>
        <w:t>Environment Variables</w:t>
      </w:r>
      <w:bookmarkEnd w:id="3"/>
    </w:p>
    <w:p w14:paraId="1F4C5DD5" w14:textId="3F9C6810" w:rsidR="00F269DD" w:rsidRDefault="007121E7" w:rsidP="00F269DD">
      <w:r>
        <w:t>In order to simplify the</w:t>
      </w:r>
      <w:r w:rsidR="00D247CC">
        <w:t xml:space="preserve"> usage of the asset, we have made available some environment variables that can be used in your processes</w:t>
      </w:r>
      <w:r w:rsidR="005473DA">
        <w:t xml:space="preserve">. </w:t>
      </w:r>
    </w:p>
    <w:p w14:paraId="6E50F464" w14:textId="38F5B1AD" w:rsidR="00911203" w:rsidRDefault="00911203" w:rsidP="00F269DD">
      <w:r>
        <w:t xml:space="preserve">These can be found in the System Tab, in the </w:t>
      </w:r>
      <w:r w:rsidR="00854511">
        <w:t xml:space="preserve">Processes/Objects </w:t>
      </w:r>
      <w:r w:rsidR="00674051">
        <w:t>group.</w:t>
      </w:r>
    </w:p>
    <w:p w14:paraId="44AE066D" w14:textId="3E5D2DCA" w:rsidR="00674051" w:rsidRPr="00F269DD" w:rsidRDefault="00674051" w:rsidP="00674051">
      <w:pPr>
        <w:jc w:val="center"/>
      </w:pPr>
      <w:r>
        <w:rPr>
          <w:noProof/>
        </w:rPr>
        <w:drawing>
          <wp:inline distT="0" distB="0" distL="0" distR="0" wp14:anchorId="17B261AC" wp14:editId="3159BB4F">
            <wp:extent cx="4921503" cy="82554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21503" cy="825542"/>
                    </a:xfrm>
                    <a:prstGeom prst="rect">
                      <a:avLst/>
                    </a:prstGeom>
                  </pic:spPr>
                </pic:pic>
              </a:graphicData>
            </a:graphic>
          </wp:inline>
        </w:drawing>
      </w:r>
    </w:p>
    <w:p w14:paraId="4090045F" w14:textId="751EDDC5" w:rsidR="00AA08B6" w:rsidRDefault="00A84A45" w:rsidP="00A84A45">
      <w:pPr>
        <w:pStyle w:val="Heading1"/>
      </w:pPr>
      <w:bookmarkStart w:id="4" w:name="_Toc23932889"/>
      <w:r>
        <w:t xml:space="preserve">Using </w:t>
      </w:r>
      <w:r w:rsidR="003F2024">
        <w:t>t</w:t>
      </w:r>
      <w:r>
        <w:t>he Business Object</w:t>
      </w:r>
      <w:bookmarkEnd w:id="4"/>
    </w:p>
    <w:p w14:paraId="7C752758" w14:textId="355497D7" w:rsidR="00A84A45" w:rsidRDefault="00A84A45" w:rsidP="00A84A45">
      <w:r>
        <w:t xml:space="preserve">The </w:t>
      </w:r>
      <w:r w:rsidR="00B407FD">
        <w:t xml:space="preserve">Visual </w:t>
      </w:r>
      <w:r>
        <w:t>Business Object contains the following actions:</w:t>
      </w:r>
    </w:p>
    <w:p w14:paraId="36E2D1B3" w14:textId="682263BE" w:rsidR="00A84A45" w:rsidRDefault="00F42ED3" w:rsidP="007E16FE">
      <w:pPr>
        <w:pStyle w:val="Heading2"/>
      </w:pPr>
      <w:bookmarkStart w:id="5" w:name="_Toc23932890"/>
      <w:r>
        <w:t>Configure</w:t>
      </w:r>
      <w:bookmarkEnd w:id="5"/>
    </w:p>
    <w:p w14:paraId="2399E579" w14:textId="49285BE5" w:rsidR="007E16FE" w:rsidRDefault="002F65EF" w:rsidP="00A84A45">
      <w:r>
        <w:t>This action</w:t>
      </w:r>
      <w:r w:rsidRPr="002F65EF">
        <w:t xml:space="preserve"> </w:t>
      </w:r>
      <w:r w:rsidR="000E58DF">
        <w:t xml:space="preserve">will </w:t>
      </w:r>
      <w:r w:rsidR="00010BA4">
        <w:t>allow a flag to be set to control the reporting of exceptions</w:t>
      </w:r>
      <w:r w:rsidR="000E58DF">
        <w:t>.</w:t>
      </w:r>
      <w:r w:rsidR="00010BA4">
        <w:t xml:space="preserve"> Useful during development of a process.</w:t>
      </w:r>
    </w:p>
    <w:p w14:paraId="5DBB5ACD" w14:textId="2F6BE230" w:rsidR="006820AE" w:rsidRDefault="006820AE" w:rsidP="006820AE">
      <w:pPr>
        <w:pStyle w:val="Heading7"/>
      </w:pPr>
      <w:r>
        <w:t>Inputs:</w:t>
      </w:r>
    </w:p>
    <w:p w14:paraId="3B55ED7F" w14:textId="77777777" w:rsidR="00E876C2" w:rsidRPr="00E876C2" w:rsidRDefault="00E876C2" w:rsidP="00E876C2"/>
    <w:tbl>
      <w:tblPr>
        <w:tblStyle w:val="GridTable1Light-Accent5"/>
        <w:tblW w:w="5000" w:type="pct"/>
        <w:tblLook w:val="04A0" w:firstRow="1" w:lastRow="0" w:firstColumn="1" w:lastColumn="0" w:noHBand="0" w:noVBand="1"/>
      </w:tblPr>
      <w:tblGrid>
        <w:gridCol w:w="1658"/>
        <w:gridCol w:w="7440"/>
        <w:gridCol w:w="1097"/>
      </w:tblGrid>
      <w:tr w:rsidR="006820AE" w14:paraId="6821BC66" w14:textId="77777777" w:rsidTr="00734B48">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13" w:type="pct"/>
          </w:tcPr>
          <w:p w14:paraId="339032C5" w14:textId="18149CAF" w:rsidR="006820AE" w:rsidRDefault="006820AE" w:rsidP="00A84A45">
            <w:r>
              <w:t>Name</w:t>
            </w:r>
          </w:p>
        </w:tc>
        <w:tc>
          <w:tcPr>
            <w:tcW w:w="3649" w:type="pct"/>
          </w:tcPr>
          <w:p w14:paraId="3DF87852" w14:textId="6DA8DBDD" w:rsidR="006820AE" w:rsidRDefault="006820AE" w:rsidP="00A84A45">
            <w:pPr>
              <w:cnfStyle w:val="100000000000" w:firstRow="1" w:lastRow="0" w:firstColumn="0" w:lastColumn="0" w:oddVBand="0" w:evenVBand="0" w:oddHBand="0" w:evenHBand="0" w:firstRowFirstColumn="0" w:firstRowLastColumn="0" w:lastRowFirstColumn="0" w:lastRowLastColumn="0"/>
            </w:pPr>
            <w:r>
              <w:t>Description</w:t>
            </w:r>
          </w:p>
        </w:tc>
        <w:tc>
          <w:tcPr>
            <w:tcW w:w="538" w:type="pct"/>
          </w:tcPr>
          <w:p w14:paraId="002CC9F2" w14:textId="235E131E" w:rsidR="006820AE" w:rsidRDefault="006820AE" w:rsidP="00A84A45">
            <w:pPr>
              <w:cnfStyle w:val="100000000000" w:firstRow="1" w:lastRow="0" w:firstColumn="0" w:lastColumn="0" w:oddVBand="0" w:evenVBand="0" w:oddHBand="0" w:evenHBand="0" w:firstRowFirstColumn="0" w:firstRowLastColumn="0" w:lastRowFirstColumn="0" w:lastRowLastColumn="0"/>
            </w:pPr>
            <w:r>
              <w:t>Data Type</w:t>
            </w:r>
          </w:p>
        </w:tc>
      </w:tr>
      <w:tr w:rsidR="006820AE" w14:paraId="1AE29F8F" w14:textId="77777777" w:rsidTr="00734B48">
        <w:trPr>
          <w:cantSplit/>
        </w:trPr>
        <w:tc>
          <w:tcPr>
            <w:cnfStyle w:val="001000000000" w:firstRow="0" w:lastRow="0" w:firstColumn="1" w:lastColumn="0" w:oddVBand="0" w:evenVBand="0" w:oddHBand="0" w:evenHBand="0" w:firstRowFirstColumn="0" w:firstRowLastColumn="0" w:lastRowFirstColumn="0" w:lastRowLastColumn="0"/>
            <w:tcW w:w="813" w:type="pct"/>
          </w:tcPr>
          <w:p w14:paraId="714592DB" w14:textId="60897620" w:rsidR="006820AE" w:rsidRDefault="00010BA4" w:rsidP="00A84A45">
            <w:proofErr w:type="spellStart"/>
            <w:r>
              <w:t>RaiseExceptions</w:t>
            </w:r>
            <w:proofErr w:type="spellEnd"/>
          </w:p>
        </w:tc>
        <w:tc>
          <w:tcPr>
            <w:tcW w:w="3649" w:type="pct"/>
          </w:tcPr>
          <w:p w14:paraId="151FDACA" w14:textId="1CA31A5C" w:rsidR="006820AE" w:rsidRDefault="00010BA4" w:rsidP="00A84A45">
            <w:pPr>
              <w:cnfStyle w:val="000000000000" w:firstRow="0" w:lastRow="0" w:firstColumn="0" w:lastColumn="0" w:oddVBand="0" w:evenVBand="0" w:oddHBand="0" w:evenHBand="0" w:firstRowFirstColumn="0" w:firstRowLastColumn="0" w:lastRowFirstColumn="0" w:lastRowLastColumn="0"/>
            </w:pPr>
            <w:r>
              <w:t xml:space="preserve">This is a flag that </w:t>
            </w:r>
            <w:r w:rsidR="00DA72BF">
              <w:t>sets whether exceptions are reported.</w:t>
            </w:r>
          </w:p>
        </w:tc>
        <w:tc>
          <w:tcPr>
            <w:tcW w:w="538" w:type="pct"/>
          </w:tcPr>
          <w:p w14:paraId="02193B59" w14:textId="61BA3B4E" w:rsidR="006820AE" w:rsidRDefault="00010BA4" w:rsidP="00A84A45">
            <w:pPr>
              <w:cnfStyle w:val="000000000000" w:firstRow="0" w:lastRow="0" w:firstColumn="0" w:lastColumn="0" w:oddVBand="0" w:evenVBand="0" w:oddHBand="0" w:evenHBand="0" w:firstRowFirstColumn="0" w:firstRowLastColumn="0" w:lastRowFirstColumn="0" w:lastRowLastColumn="0"/>
            </w:pPr>
            <w:r>
              <w:t>Flag</w:t>
            </w:r>
          </w:p>
        </w:tc>
      </w:tr>
    </w:tbl>
    <w:p w14:paraId="7782ECDE" w14:textId="34463649" w:rsidR="007E16FE" w:rsidRDefault="001529EE" w:rsidP="00AD05EA">
      <w:pPr>
        <w:pStyle w:val="Heading2"/>
        <w:spacing w:before="240"/>
      </w:pPr>
      <w:bookmarkStart w:id="6" w:name="_Toc23932891"/>
      <w:r>
        <w:lastRenderedPageBreak/>
        <w:t>Set Connection</w:t>
      </w:r>
      <w:bookmarkEnd w:id="6"/>
    </w:p>
    <w:p w14:paraId="50C59F66" w14:textId="26C2CB46" w:rsidR="00E04BF0" w:rsidRDefault="001529EE" w:rsidP="00A84A45">
      <w:r>
        <w:t xml:space="preserve">Create the connection string that is necessary to connect to the Oracle database. </w:t>
      </w:r>
    </w:p>
    <w:p w14:paraId="1D9A4674" w14:textId="669A7C4D" w:rsidR="00E04BF0" w:rsidRDefault="0074215E" w:rsidP="00E04BF0">
      <w:pPr>
        <w:pStyle w:val="Heading7"/>
        <w:spacing w:before="240" w:after="120"/>
      </w:pPr>
      <w:r>
        <w:t>Inputs</w:t>
      </w:r>
      <w:r w:rsidR="00E04BF0">
        <w:t>:</w:t>
      </w:r>
    </w:p>
    <w:tbl>
      <w:tblPr>
        <w:tblStyle w:val="GridTable1Light-Accent5"/>
        <w:tblpPr w:leftFromText="180" w:rightFromText="180" w:vertAnchor="text" w:horzAnchor="margin" w:tblpY="209"/>
        <w:tblW w:w="5000" w:type="pct"/>
        <w:tblLook w:val="04A0" w:firstRow="1" w:lastRow="0" w:firstColumn="1" w:lastColumn="0" w:noHBand="0" w:noVBand="1"/>
      </w:tblPr>
      <w:tblGrid>
        <w:gridCol w:w="1758"/>
        <w:gridCol w:w="7376"/>
        <w:gridCol w:w="1061"/>
      </w:tblGrid>
      <w:tr w:rsidR="00C82631" w14:paraId="4B1D9D1C" w14:textId="77777777" w:rsidTr="00C82631">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862" w:type="pct"/>
          </w:tcPr>
          <w:p w14:paraId="46064E69" w14:textId="77777777" w:rsidR="00C82631" w:rsidRDefault="00C82631" w:rsidP="00C82631">
            <w:r>
              <w:t>Name</w:t>
            </w:r>
          </w:p>
        </w:tc>
        <w:tc>
          <w:tcPr>
            <w:tcW w:w="3617" w:type="pct"/>
          </w:tcPr>
          <w:p w14:paraId="7AFAF8CB" w14:textId="77777777" w:rsidR="00C82631" w:rsidRDefault="00C82631" w:rsidP="00C82631">
            <w:pPr>
              <w:cnfStyle w:val="100000000000" w:firstRow="1" w:lastRow="0" w:firstColumn="0" w:lastColumn="0" w:oddVBand="0" w:evenVBand="0" w:oddHBand="0" w:evenHBand="0" w:firstRowFirstColumn="0" w:firstRowLastColumn="0" w:lastRowFirstColumn="0" w:lastRowLastColumn="0"/>
            </w:pPr>
            <w:r>
              <w:t>Description</w:t>
            </w:r>
          </w:p>
        </w:tc>
        <w:tc>
          <w:tcPr>
            <w:tcW w:w="520" w:type="pct"/>
          </w:tcPr>
          <w:p w14:paraId="09277E1C" w14:textId="77777777" w:rsidR="00C82631" w:rsidRDefault="00C82631" w:rsidP="00C82631">
            <w:pPr>
              <w:cnfStyle w:val="100000000000" w:firstRow="1" w:lastRow="0" w:firstColumn="0" w:lastColumn="0" w:oddVBand="0" w:evenVBand="0" w:oddHBand="0" w:evenHBand="0" w:firstRowFirstColumn="0" w:firstRowLastColumn="0" w:lastRowFirstColumn="0" w:lastRowLastColumn="0"/>
            </w:pPr>
            <w:r>
              <w:t>Data Type</w:t>
            </w:r>
          </w:p>
        </w:tc>
      </w:tr>
      <w:tr w:rsidR="00C82631" w14:paraId="357A05C9" w14:textId="77777777" w:rsidTr="00C82631">
        <w:tc>
          <w:tcPr>
            <w:cnfStyle w:val="001000000000" w:firstRow="0" w:lastRow="0" w:firstColumn="1" w:lastColumn="0" w:oddVBand="0" w:evenVBand="0" w:oddHBand="0" w:evenHBand="0" w:firstRowFirstColumn="0" w:firstRowLastColumn="0" w:lastRowFirstColumn="0" w:lastRowLastColumn="0"/>
            <w:tcW w:w="862" w:type="pct"/>
          </w:tcPr>
          <w:p w14:paraId="4A212A11" w14:textId="77777777" w:rsidR="00C82631" w:rsidRDefault="00C82631" w:rsidP="00C82631">
            <w:proofErr w:type="spellStart"/>
            <w:r>
              <w:t>ConnectionName</w:t>
            </w:r>
            <w:proofErr w:type="spellEnd"/>
          </w:p>
        </w:tc>
        <w:tc>
          <w:tcPr>
            <w:tcW w:w="3617" w:type="pct"/>
          </w:tcPr>
          <w:p w14:paraId="7557A16B" w14:textId="77777777" w:rsidR="00C82631" w:rsidRDefault="00C82631" w:rsidP="00C82631">
            <w:pPr>
              <w:cnfStyle w:val="000000000000" w:firstRow="0" w:lastRow="0" w:firstColumn="0" w:lastColumn="0" w:oddVBand="0" w:evenVBand="0" w:oddHBand="0" w:evenHBand="0" w:firstRowFirstColumn="0" w:firstRowLastColumn="0" w:lastRowFirstColumn="0" w:lastRowLastColumn="0"/>
            </w:pPr>
            <w:r>
              <w:t xml:space="preserve">This is the name of the Oracle installation or SID. </w:t>
            </w:r>
          </w:p>
        </w:tc>
        <w:tc>
          <w:tcPr>
            <w:tcW w:w="520" w:type="pct"/>
          </w:tcPr>
          <w:p w14:paraId="3DD87E82" w14:textId="77777777" w:rsidR="00C82631" w:rsidRDefault="00C82631" w:rsidP="00C82631">
            <w:pPr>
              <w:cnfStyle w:val="000000000000" w:firstRow="0" w:lastRow="0" w:firstColumn="0" w:lastColumn="0" w:oddVBand="0" w:evenVBand="0" w:oddHBand="0" w:evenHBand="0" w:firstRowFirstColumn="0" w:firstRowLastColumn="0" w:lastRowFirstColumn="0" w:lastRowLastColumn="0"/>
            </w:pPr>
            <w:r>
              <w:t>Text</w:t>
            </w:r>
          </w:p>
        </w:tc>
      </w:tr>
      <w:tr w:rsidR="00C82631" w14:paraId="121951C9" w14:textId="77777777" w:rsidTr="00C82631">
        <w:tc>
          <w:tcPr>
            <w:cnfStyle w:val="001000000000" w:firstRow="0" w:lastRow="0" w:firstColumn="1" w:lastColumn="0" w:oddVBand="0" w:evenVBand="0" w:oddHBand="0" w:evenHBand="0" w:firstRowFirstColumn="0" w:firstRowLastColumn="0" w:lastRowFirstColumn="0" w:lastRowLastColumn="0"/>
            <w:tcW w:w="862" w:type="pct"/>
          </w:tcPr>
          <w:p w14:paraId="253CD194" w14:textId="77777777" w:rsidR="00C82631" w:rsidRDefault="00C82631" w:rsidP="00C82631">
            <w:r>
              <w:t>Hostname</w:t>
            </w:r>
          </w:p>
        </w:tc>
        <w:tc>
          <w:tcPr>
            <w:tcW w:w="3617" w:type="pct"/>
          </w:tcPr>
          <w:p w14:paraId="2940E146" w14:textId="77777777" w:rsidR="00C82631" w:rsidRDefault="00C82631" w:rsidP="00C82631">
            <w:pPr>
              <w:cnfStyle w:val="000000000000" w:firstRow="0" w:lastRow="0" w:firstColumn="0" w:lastColumn="0" w:oddVBand="0" w:evenVBand="0" w:oddHBand="0" w:evenHBand="0" w:firstRowFirstColumn="0" w:firstRowLastColumn="0" w:lastRowFirstColumn="0" w:lastRowLastColumn="0"/>
            </w:pPr>
            <w:r>
              <w:t>This is the IP address of the Oracle host.</w:t>
            </w:r>
          </w:p>
        </w:tc>
        <w:tc>
          <w:tcPr>
            <w:tcW w:w="520" w:type="pct"/>
          </w:tcPr>
          <w:p w14:paraId="390F1159" w14:textId="77777777" w:rsidR="00C82631" w:rsidRDefault="00C82631" w:rsidP="00C82631">
            <w:pPr>
              <w:cnfStyle w:val="000000000000" w:firstRow="0" w:lastRow="0" w:firstColumn="0" w:lastColumn="0" w:oddVBand="0" w:evenVBand="0" w:oddHBand="0" w:evenHBand="0" w:firstRowFirstColumn="0" w:firstRowLastColumn="0" w:lastRowFirstColumn="0" w:lastRowLastColumn="0"/>
            </w:pPr>
            <w:r>
              <w:t>Text</w:t>
            </w:r>
          </w:p>
        </w:tc>
      </w:tr>
      <w:tr w:rsidR="00C82631" w14:paraId="07891368" w14:textId="77777777" w:rsidTr="00C82631">
        <w:tc>
          <w:tcPr>
            <w:cnfStyle w:val="001000000000" w:firstRow="0" w:lastRow="0" w:firstColumn="1" w:lastColumn="0" w:oddVBand="0" w:evenVBand="0" w:oddHBand="0" w:evenHBand="0" w:firstRowFirstColumn="0" w:firstRowLastColumn="0" w:lastRowFirstColumn="0" w:lastRowLastColumn="0"/>
            <w:tcW w:w="862" w:type="pct"/>
          </w:tcPr>
          <w:p w14:paraId="70634650" w14:textId="77777777" w:rsidR="00C82631" w:rsidRDefault="00C82631" w:rsidP="00C82631">
            <w:r>
              <w:t>Port</w:t>
            </w:r>
          </w:p>
        </w:tc>
        <w:tc>
          <w:tcPr>
            <w:tcW w:w="3617" w:type="pct"/>
          </w:tcPr>
          <w:p w14:paraId="2B8D510B" w14:textId="77777777" w:rsidR="00C82631" w:rsidRDefault="00C82631" w:rsidP="00C82631">
            <w:pPr>
              <w:cnfStyle w:val="000000000000" w:firstRow="0" w:lastRow="0" w:firstColumn="0" w:lastColumn="0" w:oddVBand="0" w:evenVBand="0" w:oddHBand="0" w:evenHBand="0" w:firstRowFirstColumn="0" w:firstRowLastColumn="0" w:lastRowFirstColumn="0" w:lastRowLastColumn="0"/>
            </w:pPr>
            <w:r>
              <w:t>This is the listening port that the Oracle listening service is observing. (Default 1521)</w:t>
            </w:r>
          </w:p>
        </w:tc>
        <w:tc>
          <w:tcPr>
            <w:tcW w:w="520" w:type="pct"/>
          </w:tcPr>
          <w:p w14:paraId="676ACEB6" w14:textId="77777777" w:rsidR="00C82631" w:rsidRDefault="00C82631" w:rsidP="00C82631">
            <w:pPr>
              <w:cnfStyle w:val="000000000000" w:firstRow="0" w:lastRow="0" w:firstColumn="0" w:lastColumn="0" w:oddVBand="0" w:evenVBand="0" w:oddHBand="0" w:evenHBand="0" w:firstRowFirstColumn="0" w:firstRowLastColumn="0" w:lastRowFirstColumn="0" w:lastRowLastColumn="0"/>
            </w:pPr>
            <w:r>
              <w:t>Text</w:t>
            </w:r>
          </w:p>
        </w:tc>
      </w:tr>
      <w:tr w:rsidR="00C82631" w14:paraId="40254ECF" w14:textId="77777777" w:rsidTr="00C82631">
        <w:tc>
          <w:tcPr>
            <w:cnfStyle w:val="001000000000" w:firstRow="0" w:lastRow="0" w:firstColumn="1" w:lastColumn="0" w:oddVBand="0" w:evenVBand="0" w:oddHBand="0" w:evenHBand="0" w:firstRowFirstColumn="0" w:firstRowLastColumn="0" w:lastRowFirstColumn="0" w:lastRowLastColumn="0"/>
            <w:tcW w:w="862" w:type="pct"/>
          </w:tcPr>
          <w:p w14:paraId="30BA36DA" w14:textId="77777777" w:rsidR="00C82631" w:rsidRDefault="00C82631" w:rsidP="00C82631">
            <w:r>
              <w:t>Username</w:t>
            </w:r>
          </w:p>
        </w:tc>
        <w:tc>
          <w:tcPr>
            <w:tcW w:w="3617" w:type="pct"/>
          </w:tcPr>
          <w:p w14:paraId="72D71A44" w14:textId="77777777" w:rsidR="00C82631" w:rsidRDefault="00C82631" w:rsidP="00C82631">
            <w:pPr>
              <w:cnfStyle w:val="000000000000" w:firstRow="0" w:lastRow="0" w:firstColumn="0" w:lastColumn="0" w:oddVBand="0" w:evenVBand="0" w:oddHBand="0" w:evenHBand="0" w:firstRowFirstColumn="0" w:firstRowLastColumn="0" w:lastRowFirstColumn="0" w:lastRowLastColumn="0"/>
            </w:pPr>
            <w:r>
              <w:t>The username by which you will access the Oracle database system</w:t>
            </w:r>
          </w:p>
        </w:tc>
        <w:tc>
          <w:tcPr>
            <w:tcW w:w="520" w:type="pct"/>
          </w:tcPr>
          <w:p w14:paraId="41179113" w14:textId="77777777" w:rsidR="00C82631" w:rsidRDefault="00C82631" w:rsidP="00C82631">
            <w:pPr>
              <w:cnfStyle w:val="000000000000" w:firstRow="0" w:lastRow="0" w:firstColumn="0" w:lastColumn="0" w:oddVBand="0" w:evenVBand="0" w:oddHBand="0" w:evenHBand="0" w:firstRowFirstColumn="0" w:firstRowLastColumn="0" w:lastRowFirstColumn="0" w:lastRowLastColumn="0"/>
            </w:pPr>
            <w:r>
              <w:t>Text</w:t>
            </w:r>
          </w:p>
        </w:tc>
      </w:tr>
      <w:tr w:rsidR="00C82631" w14:paraId="5521A94B" w14:textId="77777777" w:rsidTr="00C82631">
        <w:tc>
          <w:tcPr>
            <w:cnfStyle w:val="001000000000" w:firstRow="0" w:lastRow="0" w:firstColumn="1" w:lastColumn="0" w:oddVBand="0" w:evenVBand="0" w:oddHBand="0" w:evenHBand="0" w:firstRowFirstColumn="0" w:firstRowLastColumn="0" w:lastRowFirstColumn="0" w:lastRowLastColumn="0"/>
            <w:tcW w:w="862" w:type="pct"/>
          </w:tcPr>
          <w:p w14:paraId="724D2AEC" w14:textId="77777777" w:rsidR="00C82631" w:rsidRDefault="00C82631" w:rsidP="00C82631">
            <w:r>
              <w:t>Password</w:t>
            </w:r>
          </w:p>
        </w:tc>
        <w:tc>
          <w:tcPr>
            <w:tcW w:w="3617" w:type="pct"/>
          </w:tcPr>
          <w:p w14:paraId="157483C4" w14:textId="77777777" w:rsidR="00C82631" w:rsidRDefault="00C82631" w:rsidP="00C82631">
            <w:pPr>
              <w:cnfStyle w:val="000000000000" w:firstRow="0" w:lastRow="0" w:firstColumn="0" w:lastColumn="0" w:oddVBand="0" w:evenVBand="0" w:oddHBand="0" w:evenHBand="0" w:firstRowFirstColumn="0" w:firstRowLastColumn="0" w:lastRowFirstColumn="0" w:lastRowLastColumn="0"/>
            </w:pPr>
            <w:r>
              <w:t>The supplied password by which you will access the Oracle database system.</w:t>
            </w:r>
          </w:p>
        </w:tc>
        <w:tc>
          <w:tcPr>
            <w:tcW w:w="520" w:type="pct"/>
          </w:tcPr>
          <w:p w14:paraId="31EFBC90" w14:textId="77777777" w:rsidR="00C82631" w:rsidRDefault="00C82631" w:rsidP="00C82631">
            <w:pPr>
              <w:cnfStyle w:val="000000000000" w:firstRow="0" w:lastRow="0" w:firstColumn="0" w:lastColumn="0" w:oddVBand="0" w:evenVBand="0" w:oddHBand="0" w:evenHBand="0" w:firstRowFirstColumn="0" w:firstRowLastColumn="0" w:lastRowFirstColumn="0" w:lastRowLastColumn="0"/>
            </w:pPr>
            <w:r>
              <w:t>Password</w:t>
            </w:r>
          </w:p>
        </w:tc>
      </w:tr>
    </w:tbl>
    <w:p w14:paraId="4F9F8192" w14:textId="353A9196" w:rsidR="00C82631" w:rsidRDefault="00C82631" w:rsidP="00C82631"/>
    <w:p w14:paraId="22EFEF47" w14:textId="41599EAC" w:rsidR="00C82631" w:rsidRDefault="00C82631" w:rsidP="00C82631">
      <w:pPr>
        <w:pStyle w:val="Heading7"/>
        <w:spacing w:before="240" w:after="120"/>
      </w:pPr>
      <w:r>
        <w:t>Outputs:</w:t>
      </w:r>
    </w:p>
    <w:tbl>
      <w:tblPr>
        <w:tblStyle w:val="GridTable1Light-Accent5"/>
        <w:tblpPr w:leftFromText="180" w:rightFromText="180" w:vertAnchor="text" w:horzAnchor="margin" w:tblpY="209"/>
        <w:tblW w:w="5000" w:type="pct"/>
        <w:tblLook w:val="04A0" w:firstRow="1" w:lastRow="0" w:firstColumn="1" w:lastColumn="0" w:noHBand="0" w:noVBand="1"/>
      </w:tblPr>
      <w:tblGrid>
        <w:gridCol w:w="1758"/>
        <w:gridCol w:w="7377"/>
        <w:gridCol w:w="1060"/>
      </w:tblGrid>
      <w:tr w:rsidR="00E360BB" w14:paraId="77318443" w14:textId="77777777" w:rsidTr="007A0E8D">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862" w:type="pct"/>
          </w:tcPr>
          <w:p w14:paraId="2B447BF2" w14:textId="77777777" w:rsidR="00E360BB" w:rsidRDefault="00E360BB" w:rsidP="007A0E8D">
            <w:r>
              <w:t>Name</w:t>
            </w:r>
          </w:p>
        </w:tc>
        <w:tc>
          <w:tcPr>
            <w:tcW w:w="3617" w:type="pct"/>
          </w:tcPr>
          <w:p w14:paraId="7D53B0CD" w14:textId="77777777" w:rsidR="00E360BB" w:rsidRDefault="00E360BB" w:rsidP="007A0E8D">
            <w:pPr>
              <w:cnfStyle w:val="100000000000" w:firstRow="1" w:lastRow="0" w:firstColumn="0" w:lastColumn="0" w:oddVBand="0" w:evenVBand="0" w:oddHBand="0" w:evenHBand="0" w:firstRowFirstColumn="0" w:firstRowLastColumn="0" w:lastRowFirstColumn="0" w:lastRowLastColumn="0"/>
            </w:pPr>
            <w:r>
              <w:t>Description</w:t>
            </w:r>
          </w:p>
        </w:tc>
        <w:tc>
          <w:tcPr>
            <w:tcW w:w="520" w:type="pct"/>
          </w:tcPr>
          <w:p w14:paraId="0EB2AA07" w14:textId="77777777" w:rsidR="00E360BB" w:rsidRDefault="00E360BB" w:rsidP="007A0E8D">
            <w:pPr>
              <w:cnfStyle w:val="100000000000" w:firstRow="1" w:lastRow="0" w:firstColumn="0" w:lastColumn="0" w:oddVBand="0" w:evenVBand="0" w:oddHBand="0" w:evenHBand="0" w:firstRowFirstColumn="0" w:firstRowLastColumn="0" w:lastRowFirstColumn="0" w:lastRowLastColumn="0"/>
            </w:pPr>
            <w:r>
              <w:t>Data Type</w:t>
            </w:r>
          </w:p>
        </w:tc>
      </w:tr>
      <w:tr w:rsidR="00E360BB" w14:paraId="5D08B500" w14:textId="77777777" w:rsidTr="007A0E8D">
        <w:tc>
          <w:tcPr>
            <w:cnfStyle w:val="001000000000" w:firstRow="0" w:lastRow="0" w:firstColumn="1" w:lastColumn="0" w:oddVBand="0" w:evenVBand="0" w:oddHBand="0" w:evenHBand="0" w:firstRowFirstColumn="0" w:firstRowLastColumn="0" w:lastRowFirstColumn="0" w:lastRowLastColumn="0"/>
            <w:tcW w:w="862" w:type="pct"/>
          </w:tcPr>
          <w:p w14:paraId="41AC079C" w14:textId="6A9759B2" w:rsidR="00E360BB" w:rsidRDefault="00E360BB" w:rsidP="007A0E8D">
            <w:proofErr w:type="spellStart"/>
            <w:r>
              <w:t>ConnectionString</w:t>
            </w:r>
            <w:proofErr w:type="spellEnd"/>
          </w:p>
        </w:tc>
        <w:tc>
          <w:tcPr>
            <w:tcW w:w="3617" w:type="pct"/>
          </w:tcPr>
          <w:p w14:paraId="7FACBC84" w14:textId="3402A985" w:rsidR="00E360BB" w:rsidRDefault="00E360BB" w:rsidP="007A0E8D">
            <w:pPr>
              <w:cnfStyle w:val="000000000000" w:firstRow="0" w:lastRow="0" w:firstColumn="0" w:lastColumn="0" w:oddVBand="0" w:evenVBand="0" w:oddHBand="0" w:evenHBand="0" w:firstRowFirstColumn="0" w:firstRowLastColumn="0" w:lastRowFirstColumn="0" w:lastRowLastColumn="0"/>
            </w:pPr>
            <w:r>
              <w:t>This is connectionstring that is used by the</w:t>
            </w:r>
            <w:r w:rsidR="0015597A">
              <w:t xml:space="preserve"> code stages of the</w:t>
            </w:r>
            <w:r>
              <w:t xml:space="preserve"> VBO to access the </w:t>
            </w:r>
            <w:r w:rsidR="00560E45">
              <w:t>Oracle database.</w:t>
            </w:r>
            <w:r>
              <w:t xml:space="preserve"> </w:t>
            </w:r>
            <w:r w:rsidR="0015597A">
              <w:t xml:space="preserve">It is stored in a data item on the </w:t>
            </w:r>
            <w:r w:rsidR="00B42CB6">
              <w:t>Initialise page.</w:t>
            </w:r>
          </w:p>
        </w:tc>
        <w:tc>
          <w:tcPr>
            <w:tcW w:w="520" w:type="pct"/>
          </w:tcPr>
          <w:p w14:paraId="20C913C8" w14:textId="77777777" w:rsidR="00E360BB" w:rsidRDefault="00E360BB" w:rsidP="007A0E8D">
            <w:pPr>
              <w:cnfStyle w:val="000000000000" w:firstRow="0" w:lastRow="0" w:firstColumn="0" w:lastColumn="0" w:oddVBand="0" w:evenVBand="0" w:oddHBand="0" w:evenHBand="0" w:firstRowFirstColumn="0" w:firstRowLastColumn="0" w:lastRowFirstColumn="0" w:lastRowLastColumn="0"/>
            </w:pPr>
            <w:r>
              <w:t>Text</w:t>
            </w:r>
          </w:p>
        </w:tc>
      </w:tr>
    </w:tbl>
    <w:p w14:paraId="7E09F4C0" w14:textId="4A4BBA88" w:rsidR="007E16FE" w:rsidRDefault="002977AB" w:rsidP="002F65EF">
      <w:pPr>
        <w:pStyle w:val="Heading2"/>
        <w:spacing w:before="240"/>
      </w:pPr>
      <w:bookmarkStart w:id="7" w:name="_Toc23932892"/>
      <w:r>
        <w:t>Begin Transaction</w:t>
      </w:r>
      <w:bookmarkEnd w:id="7"/>
    </w:p>
    <w:p w14:paraId="3B001272" w14:textId="3477ADA4" w:rsidR="007E16FE" w:rsidRDefault="002F65EF" w:rsidP="007E16FE">
      <w:r w:rsidRPr="002F65EF">
        <w:t xml:space="preserve">This </w:t>
      </w:r>
      <w:r w:rsidR="002977AB">
        <w:t xml:space="preserve">stage allows a set of database interactions to be encapsulated in a transaction. </w:t>
      </w:r>
      <w:r w:rsidR="001C7BB0">
        <w:t xml:space="preserve">This allows a set of interactions to be </w:t>
      </w:r>
      <w:r w:rsidR="00970BB1">
        <w:t xml:space="preserve">completed or aborted if conditions are not </w:t>
      </w:r>
      <w:r w:rsidR="00AA7F91">
        <w:t xml:space="preserve">met. </w:t>
      </w:r>
      <w:r w:rsidR="00C50E06">
        <w:t>Begin Transaction is followed by a Commit Transaction or a Rollback Transaction.</w:t>
      </w:r>
    </w:p>
    <w:p w14:paraId="3990F7FD" w14:textId="77777777" w:rsidR="002F65EF" w:rsidRDefault="002F65EF" w:rsidP="002F65EF">
      <w:pPr>
        <w:pStyle w:val="Heading7"/>
        <w:spacing w:before="240" w:after="120"/>
      </w:pPr>
      <w:r>
        <w:t>Outputs:</w:t>
      </w:r>
    </w:p>
    <w:tbl>
      <w:tblPr>
        <w:tblStyle w:val="GridTable1Light-Accent5"/>
        <w:tblW w:w="5000" w:type="pct"/>
        <w:tblLook w:val="04A0" w:firstRow="1" w:lastRow="0" w:firstColumn="1" w:lastColumn="0" w:noHBand="0" w:noVBand="1"/>
      </w:tblPr>
      <w:tblGrid>
        <w:gridCol w:w="1448"/>
        <w:gridCol w:w="7650"/>
        <w:gridCol w:w="1097"/>
      </w:tblGrid>
      <w:tr w:rsidR="002F65EF" w14:paraId="438311A0" w14:textId="77777777" w:rsidTr="00DE5C64">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710" w:type="pct"/>
          </w:tcPr>
          <w:p w14:paraId="098665BA" w14:textId="77777777" w:rsidR="002F65EF" w:rsidRDefault="002F65EF" w:rsidP="00CD6CF0">
            <w:r>
              <w:t>Name</w:t>
            </w:r>
          </w:p>
        </w:tc>
        <w:tc>
          <w:tcPr>
            <w:tcW w:w="3752" w:type="pct"/>
          </w:tcPr>
          <w:p w14:paraId="03F9489F" w14:textId="77777777" w:rsidR="002F65EF" w:rsidRDefault="002F65EF" w:rsidP="00CD6CF0">
            <w:pPr>
              <w:cnfStyle w:val="100000000000" w:firstRow="1" w:lastRow="0" w:firstColumn="0" w:lastColumn="0" w:oddVBand="0" w:evenVBand="0" w:oddHBand="0" w:evenHBand="0" w:firstRowFirstColumn="0" w:firstRowLastColumn="0" w:lastRowFirstColumn="0" w:lastRowLastColumn="0"/>
            </w:pPr>
            <w:r>
              <w:t>Description</w:t>
            </w:r>
          </w:p>
        </w:tc>
        <w:tc>
          <w:tcPr>
            <w:tcW w:w="538" w:type="pct"/>
          </w:tcPr>
          <w:p w14:paraId="0D63AA25" w14:textId="77777777" w:rsidR="002F65EF" w:rsidRDefault="002F65EF" w:rsidP="00CD6CF0">
            <w:pPr>
              <w:cnfStyle w:val="100000000000" w:firstRow="1" w:lastRow="0" w:firstColumn="0" w:lastColumn="0" w:oddVBand="0" w:evenVBand="0" w:oddHBand="0" w:evenHBand="0" w:firstRowFirstColumn="0" w:firstRowLastColumn="0" w:lastRowFirstColumn="0" w:lastRowLastColumn="0"/>
            </w:pPr>
            <w:r>
              <w:t>Data Type</w:t>
            </w:r>
          </w:p>
        </w:tc>
      </w:tr>
      <w:tr w:rsidR="00DE5C64" w14:paraId="54A236D7" w14:textId="77777777" w:rsidTr="00DE5C64">
        <w:tc>
          <w:tcPr>
            <w:cnfStyle w:val="001000000000" w:firstRow="0" w:lastRow="0" w:firstColumn="1" w:lastColumn="0" w:oddVBand="0" w:evenVBand="0" w:oddHBand="0" w:evenHBand="0" w:firstRowFirstColumn="0" w:firstRowLastColumn="0" w:lastRowFirstColumn="0" w:lastRowLastColumn="0"/>
            <w:tcW w:w="710" w:type="pct"/>
          </w:tcPr>
          <w:p w14:paraId="16480C35" w14:textId="6325FF6F" w:rsidR="00DE5C64" w:rsidRDefault="00323911" w:rsidP="00DE5C64">
            <w:r>
              <w:t>Success</w:t>
            </w:r>
          </w:p>
        </w:tc>
        <w:tc>
          <w:tcPr>
            <w:tcW w:w="3752" w:type="pct"/>
          </w:tcPr>
          <w:p w14:paraId="65090200" w14:textId="39B42663" w:rsidR="00DE5C64" w:rsidRDefault="00323911" w:rsidP="00DE5C64">
            <w:pPr>
              <w:cnfStyle w:val="000000000000" w:firstRow="0" w:lastRow="0" w:firstColumn="0" w:lastColumn="0" w:oddVBand="0" w:evenVBand="0" w:oddHBand="0" w:evenHBand="0" w:firstRowFirstColumn="0" w:firstRowLastColumn="0" w:lastRowFirstColumn="0" w:lastRowLastColumn="0"/>
            </w:pPr>
            <w:r>
              <w:t xml:space="preserve">The flag indicating if the transaction was started </w:t>
            </w:r>
            <w:r w:rsidR="000F702D">
              <w:t>correctly.</w:t>
            </w:r>
          </w:p>
        </w:tc>
        <w:tc>
          <w:tcPr>
            <w:tcW w:w="538" w:type="pct"/>
          </w:tcPr>
          <w:p w14:paraId="259EB569" w14:textId="31AD6B5A" w:rsidR="00DE5C64" w:rsidRDefault="00323911" w:rsidP="00DE5C64">
            <w:pPr>
              <w:cnfStyle w:val="000000000000" w:firstRow="0" w:lastRow="0" w:firstColumn="0" w:lastColumn="0" w:oddVBand="0" w:evenVBand="0" w:oddHBand="0" w:evenHBand="0" w:firstRowFirstColumn="0" w:firstRowLastColumn="0" w:lastRowFirstColumn="0" w:lastRowLastColumn="0"/>
            </w:pPr>
            <w:r>
              <w:t>Flag</w:t>
            </w:r>
          </w:p>
        </w:tc>
      </w:tr>
      <w:tr w:rsidR="00323911" w14:paraId="65080710" w14:textId="77777777" w:rsidTr="00DE5C64">
        <w:tc>
          <w:tcPr>
            <w:cnfStyle w:val="001000000000" w:firstRow="0" w:lastRow="0" w:firstColumn="1" w:lastColumn="0" w:oddVBand="0" w:evenVBand="0" w:oddHBand="0" w:evenHBand="0" w:firstRowFirstColumn="0" w:firstRowLastColumn="0" w:lastRowFirstColumn="0" w:lastRowLastColumn="0"/>
            <w:tcW w:w="710" w:type="pct"/>
          </w:tcPr>
          <w:p w14:paraId="1A2CC3F1" w14:textId="4972FEC2" w:rsidR="00323911" w:rsidRDefault="00323911" w:rsidP="00DE5C64">
            <w:r>
              <w:t>Message</w:t>
            </w:r>
          </w:p>
        </w:tc>
        <w:tc>
          <w:tcPr>
            <w:tcW w:w="3752" w:type="pct"/>
          </w:tcPr>
          <w:p w14:paraId="4265B750" w14:textId="2D3C255F" w:rsidR="00323911" w:rsidRDefault="00323911" w:rsidP="00DE5C64">
            <w:pPr>
              <w:cnfStyle w:val="000000000000" w:firstRow="0" w:lastRow="0" w:firstColumn="0" w:lastColumn="0" w:oddVBand="0" w:evenVBand="0" w:oddHBand="0" w:evenHBand="0" w:firstRowFirstColumn="0" w:firstRowLastColumn="0" w:lastRowFirstColumn="0" w:lastRowLastColumn="0"/>
            </w:pPr>
            <w:r>
              <w:t xml:space="preserve">The text message </w:t>
            </w:r>
            <w:r w:rsidR="00AA7F91">
              <w:t>that holds any error information that may have occurred.</w:t>
            </w:r>
          </w:p>
        </w:tc>
        <w:tc>
          <w:tcPr>
            <w:tcW w:w="538" w:type="pct"/>
          </w:tcPr>
          <w:p w14:paraId="53364BD5" w14:textId="104E3074" w:rsidR="00323911" w:rsidRDefault="00AA7F91" w:rsidP="00DE5C64">
            <w:pPr>
              <w:cnfStyle w:val="000000000000" w:firstRow="0" w:lastRow="0" w:firstColumn="0" w:lastColumn="0" w:oddVBand="0" w:evenVBand="0" w:oddHBand="0" w:evenHBand="0" w:firstRowFirstColumn="0" w:firstRowLastColumn="0" w:lastRowFirstColumn="0" w:lastRowLastColumn="0"/>
            </w:pPr>
            <w:r>
              <w:t>Text</w:t>
            </w:r>
          </w:p>
        </w:tc>
      </w:tr>
    </w:tbl>
    <w:p w14:paraId="2FFE4313" w14:textId="5944B537" w:rsidR="00532521" w:rsidRDefault="00532521">
      <w:pPr>
        <w:spacing w:after="160" w:line="259" w:lineRule="auto"/>
        <w:rPr>
          <w:rFonts w:ascii="Calibri" w:eastAsiaTheme="majorEastAsia" w:hAnsi="Calibri" w:cstheme="majorBidi"/>
          <w:color w:val="0F4B8F"/>
          <w:sz w:val="26"/>
          <w:szCs w:val="26"/>
        </w:rPr>
      </w:pPr>
    </w:p>
    <w:p w14:paraId="3BE8E5EF" w14:textId="77777777" w:rsidR="00532521" w:rsidRDefault="00532521">
      <w:pPr>
        <w:spacing w:after="160" w:line="259" w:lineRule="auto"/>
        <w:rPr>
          <w:rFonts w:ascii="Calibri" w:eastAsiaTheme="majorEastAsia" w:hAnsi="Calibri" w:cstheme="majorBidi"/>
          <w:color w:val="0F4B8F"/>
          <w:sz w:val="26"/>
          <w:szCs w:val="26"/>
        </w:rPr>
      </w:pPr>
      <w:r>
        <w:rPr>
          <w:rFonts w:ascii="Calibri" w:eastAsiaTheme="majorEastAsia" w:hAnsi="Calibri" w:cstheme="majorBidi"/>
          <w:color w:val="0F4B8F"/>
          <w:sz w:val="26"/>
          <w:szCs w:val="26"/>
        </w:rPr>
        <w:br w:type="page"/>
      </w:r>
    </w:p>
    <w:p w14:paraId="35BE1BFE" w14:textId="77777777" w:rsidR="00A0234D" w:rsidRDefault="00A0234D">
      <w:pPr>
        <w:spacing w:after="160" w:line="259" w:lineRule="auto"/>
        <w:rPr>
          <w:rFonts w:ascii="Calibri" w:eastAsiaTheme="majorEastAsia" w:hAnsi="Calibri" w:cstheme="majorBidi"/>
          <w:color w:val="0F4B8F"/>
          <w:sz w:val="26"/>
          <w:szCs w:val="26"/>
        </w:rPr>
      </w:pPr>
    </w:p>
    <w:p w14:paraId="125C7B12" w14:textId="15BFB6D4" w:rsidR="00F876FE" w:rsidRDefault="00AA7F91" w:rsidP="00F95917">
      <w:pPr>
        <w:pStyle w:val="Heading2"/>
        <w:spacing w:before="240"/>
      </w:pPr>
      <w:bookmarkStart w:id="8" w:name="_Toc23932893"/>
      <w:r>
        <w:t>Commit Transaction</w:t>
      </w:r>
      <w:bookmarkEnd w:id="8"/>
    </w:p>
    <w:p w14:paraId="4A97FE8F" w14:textId="77CEF5D0" w:rsidR="000D4BF0" w:rsidRPr="000D4BF0" w:rsidRDefault="00C50E06" w:rsidP="000D4BF0">
      <w:r>
        <w:t>This stage compliments the Begin Transaction stage and</w:t>
      </w:r>
      <w:r w:rsidR="003C3002">
        <w:t xml:space="preserve"> makes all the changes made to the database since the transaction began permanent.</w:t>
      </w:r>
    </w:p>
    <w:p w14:paraId="621E63CA" w14:textId="2E3C7B19" w:rsidR="00DD2860" w:rsidRDefault="00CD0BD9" w:rsidP="00DD2860">
      <w:pPr>
        <w:pStyle w:val="Heading7"/>
      </w:pPr>
      <w:r>
        <w:t>Outputs</w:t>
      </w:r>
      <w:r w:rsidR="00DD2860">
        <w:t>:</w:t>
      </w:r>
    </w:p>
    <w:tbl>
      <w:tblPr>
        <w:tblStyle w:val="GridTable1Light-Accent5"/>
        <w:tblW w:w="5000" w:type="pct"/>
        <w:tblLook w:val="04A0" w:firstRow="1" w:lastRow="0" w:firstColumn="1" w:lastColumn="0" w:noHBand="0" w:noVBand="1"/>
      </w:tblPr>
      <w:tblGrid>
        <w:gridCol w:w="1658"/>
        <w:gridCol w:w="7440"/>
        <w:gridCol w:w="1097"/>
      </w:tblGrid>
      <w:tr w:rsidR="00DD2860" w14:paraId="05CA1741" w14:textId="77777777" w:rsidTr="00285C3A">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13" w:type="pct"/>
          </w:tcPr>
          <w:p w14:paraId="42E72F8C" w14:textId="77777777" w:rsidR="00DD2860" w:rsidRDefault="00DD2860" w:rsidP="00285C3A">
            <w:r>
              <w:t>Name</w:t>
            </w:r>
          </w:p>
        </w:tc>
        <w:tc>
          <w:tcPr>
            <w:tcW w:w="3649" w:type="pct"/>
          </w:tcPr>
          <w:p w14:paraId="3A17EEAB" w14:textId="77777777" w:rsidR="00DD2860" w:rsidRDefault="00DD2860" w:rsidP="00285C3A">
            <w:pPr>
              <w:cnfStyle w:val="100000000000" w:firstRow="1" w:lastRow="0" w:firstColumn="0" w:lastColumn="0" w:oddVBand="0" w:evenVBand="0" w:oddHBand="0" w:evenHBand="0" w:firstRowFirstColumn="0" w:firstRowLastColumn="0" w:lastRowFirstColumn="0" w:lastRowLastColumn="0"/>
            </w:pPr>
            <w:r>
              <w:t>Description</w:t>
            </w:r>
          </w:p>
        </w:tc>
        <w:tc>
          <w:tcPr>
            <w:tcW w:w="538" w:type="pct"/>
          </w:tcPr>
          <w:p w14:paraId="432BE3AC" w14:textId="77777777" w:rsidR="00DD2860" w:rsidRDefault="00DD2860" w:rsidP="00285C3A">
            <w:pPr>
              <w:cnfStyle w:val="100000000000" w:firstRow="1" w:lastRow="0" w:firstColumn="0" w:lastColumn="0" w:oddVBand="0" w:evenVBand="0" w:oddHBand="0" w:evenHBand="0" w:firstRowFirstColumn="0" w:firstRowLastColumn="0" w:lastRowFirstColumn="0" w:lastRowLastColumn="0"/>
            </w:pPr>
            <w:r>
              <w:t>Data Type</w:t>
            </w:r>
          </w:p>
        </w:tc>
      </w:tr>
      <w:tr w:rsidR="00DD2860" w14:paraId="7EF2E716" w14:textId="77777777" w:rsidTr="00285C3A">
        <w:trPr>
          <w:cantSplit/>
        </w:trPr>
        <w:tc>
          <w:tcPr>
            <w:cnfStyle w:val="001000000000" w:firstRow="0" w:lastRow="0" w:firstColumn="1" w:lastColumn="0" w:oddVBand="0" w:evenVBand="0" w:oddHBand="0" w:evenHBand="0" w:firstRowFirstColumn="0" w:firstRowLastColumn="0" w:lastRowFirstColumn="0" w:lastRowLastColumn="0"/>
            <w:tcW w:w="813" w:type="pct"/>
          </w:tcPr>
          <w:p w14:paraId="34EABCF4" w14:textId="6801F9F4" w:rsidR="00DD2860" w:rsidRDefault="000F702D" w:rsidP="00285C3A">
            <w:r>
              <w:t>Success</w:t>
            </w:r>
          </w:p>
        </w:tc>
        <w:tc>
          <w:tcPr>
            <w:tcW w:w="3649" w:type="pct"/>
          </w:tcPr>
          <w:p w14:paraId="2C5FBA27" w14:textId="6F353241" w:rsidR="00DD2860" w:rsidRDefault="000F702D" w:rsidP="00285C3A">
            <w:pPr>
              <w:cnfStyle w:val="000000000000" w:firstRow="0" w:lastRow="0" w:firstColumn="0" w:lastColumn="0" w:oddVBand="0" w:evenVBand="0" w:oddHBand="0" w:evenHBand="0" w:firstRowFirstColumn="0" w:firstRowLastColumn="0" w:lastRowFirstColumn="0" w:lastRowLastColumn="0"/>
            </w:pPr>
            <w:r>
              <w:t xml:space="preserve">The flag indicating if the transaction was </w:t>
            </w:r>
            <w:r w:rsidR="00C05AC4">
              <w:t>committed</w:t>
            </w:r>
            <w:r>
              <w:t xml:space="preserve"> correctly</w:t>
            </w:r>
          </w:p>
        </w:tc>
        <w:tc>
          <w:tcPr>
            <w:tcW w:w="538" w:type="pct"/>
          </w:tcPr>
          <w:p w14:paraId="6F753804" w14:textId="5F7E663A" w:rsidR="00DD2860" w:rsidRDefault="000F702D" w:rsidP="00285C3A">
            <w:pPr>
              <w:cnfStyle w:val="000000000000" w:firstRow="0" w:lastRow="0" w:firstColumn="0" w:lastColumn="0" w:oddVBand="0" w:evenVBand="0" w:oddHBand="0" w:evenHBand="0" w:firstRowFirstColumn="0" w:firstRowLastColumn="0" w:lastRowFirstColumn="0" w:lastRowLastColumn="0"/>
            </w:pPr>
            <w:r>
              <w:t>Flag</w:t>
            </w:r>
          </w:p>
        </w:tc>
      </w:tr>
      <w:tr w:rsidR="00CD0BD9" w14:paraId="6FCE9625" w14:textId="77777777" w:rsidTr="00285C3A">
        <w:trPr>
          <w:cantSplit/>
        </w:trPr>
        <w:tc>
          <w:tcPr>
            <w:cnfStyle w:val="001000000000" w:firstRow="0" w:lastRow="0" w:firstColumn="1" w:lastColumn="0" w:oddVBand="0" w:evenVBand="0" w:oddHBand="0" w:evenHBand="0" w:firstRowFirstColumn="0" w:firstRowLastColumn="0" w:lastRowFirstColumn="0" w:lastRowLastColumn="0"/>
            <w:tcW w:w="813" w:type="pct"/>
          </w:tcPr>
          <w:p w14:paraId="4A73DA11" w14:textId="478BADC9" w:rsidR="00CD0BD9" w:rsidRDefault="00CD0BD9" w:rsidP="00CD0BD9">
            <w:r>
              <w:t>Message</w:t>
            </w:r>
          </w:p>
        </w:tc>
        <w:tc>
          <w:tcPr>
            <w:tcW w:w="3649" w:type="pct"/>
          </w:tcPr>
          <w:p w14:paraId="5981A700" w14:textId="638C59B9" w:rsidR="00CD0BD9" w:rsidRDefault="00CD0BD9" w:rsidP="00CD0BD9">
            <w:pPr>
              <w:cnfStyle w:val="000000000000" w:firstRow="0" w:lastRow="0" w:firstColumn="0" w:lastColumn="0" w:oddVBand="0" w:evenVBand="0" w:oddHBand="0" w:evenHBand="0" w:firstRowFirstColumn="0" w:firstRowLastColumn="0" w:lastRowFirstColumn="0" w:lastRowLastColumn="0"/>
            </w:pPr>
            <w:r>
              <w:t>The text message that holds any error information that may have occurred.</w:t>
            </w:r>
          </w:p>
        </w:tc>
        <w:tc>
          <w:tcPr>
            <w:tcW w:w="538" w:type="pct"/>
          </w:tcPr>
          <w:p w14:paraId="5DF08942" w14:textId="674ECB86" w:rsidR="00CD0BD9" w:rsidRDefault="00CD0BD9" w:rsidP="00CD0BD9">
            <w:pPr>
              <w:cnfStyle w:val="000000000000" w:firstRow="0" w:lastRow="0" w:firstColumn="0" w:lastColumn="0" w:oddVBand="0" w:evenVBand="0" w:oddHBand="0" w:evenHBand="0" w:firstRowFirstColumn="0" w:firstRowLastColumn="0" w:lastRowFirstColumn="0" w:lastRowLastColumn="0"/>
            </w:pPr>
            <w:r>
              <w:t>Text</w:t>
            </w:r>
          </w:p>
        </w:tc>
      </w:tr>
    </w:tbl>
    <w:p w14:paraId="7AEF855F" w14:textId="0AB9FEC7" w:rsidR="00D70406" w:rsidRDefault="00D70406" w:rsidP="00D70406"/>
    <w:p w14:paraId="1C6FC374" w14:textId="3ACB19D6" w:rsidR="004A512D" w:rsidRDefault="008F292B" w:rsidP="00F70BCC">
      <w:pPr>
        <w:pStyle w:val="Heading2"/>
        <w:spacing w:before="240"/>
      </w:pPr>
      <w:bookmarkStart w:id="9" w:name="_Toc23932894"/>
      <w:r>
        <w:t>Rollback Transaction</w:t>
      </w:r>
      <w:bookmarkEnd w:id="9"/>
    </w:p>
    <w:p w14:paraId="3D83AF90" w14:textId="34DB1FEE" w:rsidR="00875534" w:rsidRPr="000D4BF0" w:rsidRDefault="00875534" w:rsidP="00875534">
      <w:r>
        <w:t xml:space="preserve">This </w:t>
      </w:r>
      <w:r w:rsidR="008F292B">
        <w:t xml:space="preserve">stage compliments the Begin/Commit Transaction as it allows the database to be returned to the stage prior to the commencement of the Begin Transaction. This would be the case should </w:t>
      </w:r>
      <w:r w:rsidR="00766907">
        <w:t>appropriate conditions or an exception occur.</w:t>
      </w:r>
    </w:p>
    <w:p w14:paraId="684D314F" w14:textId="7570582A" w:rsidR="007E02CA" w:rsidRDefault="00C05AC4" w:rsidP="007E02CA">
      <w:pPr>
        <w:pStyle w:val="Heading7"/>
      </w:pPr>
      <w:r>
        <w:t>Outputs</w:t>
      </w:r>
      <w:r w:rsidR="007E02CA">
        <w:t>:</w:t>
      </w:r>
    </w:p>
    <w:tbl>
      <w:tblPr>
        <w:tblStyle w:val="GridTable1Light-Accent5"/>
        <w:tblW w:w="5000" w:type="pct"/>
        <w:tblLook w:val="04A0" w:firstRow="1" w:lastRow="0" w:firstColumn="1" w:lastColumn="0" w:noHBand="0" w:noVBand="1"/>
      </w:tblPr>
      <w:tblGrid>
        <w:gridCol w:w="1658"/>
        <w:gridCol w:w="7440"/>
        <w:gridCol w:w="1097"/>
      </w:tblGrid>
      <w:tr w:rsidR="007E02CA" w14:paraId="0BC81EBF" w14:textId="77777777" w:rsidTr="00285C3A">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13" w:type="pct"/>
          </w:tcPr>
          <w:p w14:paraId="7469A0E7" w14:textId="77777777" w:rsidR="007E02CA" w:rsidRDefault="007E02CA" w:rsidP="00285C3A">
            <w:r>
              <w:t>Name</w:t>
            </w:r>
          </w:p>
        </w:tc>
        <w:tc>
          <w:tcPr>
            <w:tcW w:w="3649" w:type="pct"/>
          </w:tcPr>
          <w:p w14:paraId="134EABC4" w14:textId="77777777" w:rsidR="007E02CA" w:rsidRDefault="007E02CA" w:rsidP="00285C3A">
            <w:pPr>
              <w:cnfStyle w:val="100000000000" w:firstRow="1" w:lastRow="0" w:firstColumn="0" w:lastColumn="0" w:oddVBand="0" w:evenVBand="0" w:oddHBand="0" w:evenHBand="0" w:firstRowFirstColumn="0" w:firstRowLastColumn="0" w:lastRowFirstColumn="0" w:lastRowLastColumn="0"/>
            </w:pPr>
            <w:r>
              <w:t>Description</w:t>
            </w:r>
          </w:p>
        </w:tc>
        <w:tc>
          <w:tcPr>
            <w:tcW w:w="538" w:type="pct"/>
          </w:tcPr>
          <w:p w14:paraId="4C203CC5" w14:textId="77777777" w:rsidR="007E02CA" w:rsidRDefault="007E02CA" w:rsidP="00285C3A">
            <w:pPr>
              <w:cnfStyle w:val="100000000000" w:firstRow="1" w:lastRow="0" w:firstColumn="0" w:lastColumn="0" w:oddVBand="0" w:evenVBand="0" w:oddHBand="0" w:evenHBand="0" w:firstRowFirstColumn="0" w:firstRowLastColumn="0" w:lastRowFirstColumn="0" w:lastRowLastColumn="0"/>
            </w:pPr>
            <w:r>
              <w:t>Data Type</w:t>
            </w:r>
          </w:p>
        </w:tc>
      </w:tr>
      <w:tr w:rsidR="00C05AC4" w14:paraId="49086952" w14:textId="77777777" w:rsidTr="00285C3A">
        <w:trPr>
          <w:cantSplit/>
        </w:trPr>
        <w:tc>
          <w:tcPr>
            <w:cnfStyle w:val="001000000000" w:firstRow="0" w:lastRow="0" w:firstColumn="1" w:lastColumn="0" w:oddVBand="0" w:evenVBand="0" w:oddHBand="0" w:evenHBand="0" w:firstRowFirstColumn="0" w:firstRowLastColumn="0" w:lastRowFirstColumn="0" w:lastRowLastColumn="0"/>
            <w:tcW w:w="813" w:type="pct"/>
          </w:tcPr>
          <w:p w14:paraId="17503C50" w14:textId="1A303B4B" w:rsidR="00C05AC4" w:rsidRDefault="00C05AC4" w:rsidP="00C05AC4">
            <w:r>
              <w:t>Success</w:t>
            </w:r>
          </w:p>
        </w:tc>
        <w:tc>
          <w:tcPr>
            <w:tcW w:w="3649" w:type="pct"/>
          </w:tcPr>
          <w:p w14:paraId="7C268201" w14:textId="45DF60E5" w:rsidR="00C05AC4" w:rsidRDefault="00C05AC4" w:rsidP="00C05AC4">
            <w:pPr>
              <w:cnfStyle w:val="000000000000" w:firstRow="0" w:lastRow="0" w:firstColumn="0" w:lastColumn="0" w:oddVBand="0" w:evenVBand="0" w:oddHBand="0" w:evenHBand="0" w:firstRowFirstColumn="0" w:firstRowLastColumn="0" w:lastRowFirstColumn="0" w:lastRowLastColumn="0"/>
            </w:pPr>
            <w:r>
              <w:t>The flag indicating if the transaction was rolled back correctly</w:t>
            </w:r>
          </w:p>
        </w:tc>
        <w:tc>
          <w:tcPr>
            <w:tcW w:w="538" w:type="pct"/>
          </w:tcPr>
          <w:p w14:paraId="6C56625D" w14:textId="34607B08" w:rsidR="00C05AC4" w:rsidRDefault="00C05AC4" w:rsidP="00C05AC4">
            <w:pPr>
              <w:cnfStyle w:val="000000000000" w:firstRow="0" w:lastRow="0" w:firstColumn="0" w:lastColumn="0" w:oddVBand="0" w:evenVBand="0" w:oddHBand="0" w:evenHBand="0" w:firstRowFirstColumn="0" w:firstRowLastColumn="0" w:lastRowFirstColumn="0" w:lastRowLastColumn="0"/>
            </w:pPr>
            <w:r>
              <w:t>Flag</w:t>
            </w:r>
          </w:p>
        </w:tc>
      </w:tr>
      <w:tr w:rsidR="00C05AC4" w14:paraId="778D0A06" w14:textId="77777777" w:rsidTr="00285C3A">
        <w:trPr>
          <w:cantSplit/>
        </w:trPr>
        <w:tc>
          <w:tcPr>
            <w:cnfStyle w:val="001000000000" w:firstRow="0" w:lastRow="0" w:firstColumn="1" w:lastColumn="0" w:oddVBand="0" w:evenVBand="0" w:oddHBand="0" w:evenHBand="0" w:firstRowFirstColumn="0" w:firstRowLastColumn="0" w:lastRowFirstColumn="0" w:lastRowLastColumn="0"/>
            <w:tcW w:w="813" w:type="pct"/>
          </w:tcPr>
          <w:p w14:paraId="03389B0E" w14:textId="1406BBD4" w:rsidR="00C05AC4" w:rsidRDefault="00C05AC4" w:rsidP="00C05AC4">
            <w:r>
              <w:t>Message</w:t>
            </w:r>
          </w:p>
        </w:tc>
        <w:tc>
          <w:tcPr>
            <w:tcW w:w="3649" w:type="pct"/>
          </w:tcPr>
          <w:p w14:paraId="2DA10C6D" w14:textId="628A1B6E" w:rsidR="00C05AC4" w:rsidRDefault="00C05AC4" w:rsidP="00C05AC4">
            <w:pPr>
              <w:cnfStyle w:val="000000000000" w:firstRow="0" w:lastRow="0" w:firstColumn="0" w:lastColumn="0" w:oddVBand="0" w:evenVBand="0" w:oddHBand="0" w:evenHBand="0" w:firstRowFirstColumn="0" w:firstRowLastColumn="0" w:lastRowFirstColumn="0" w:lastRowLastColumn="0"/>
            </w:pPr>
            <w:r>
              <w:t>The text message that holds any error information that may have occurred</w:t>
            </w:r>
          </w:p>
        </w:tc>
        <w:tc>
          <w:tcPr>
            <w:tcW w:w="538" w:type="pct"/>
          </w:tcPr>
          <w:p w14:paraId="16668F1D" w14:textId="1EBA01B9" w:rsidR="00C05AC4" w:rsidRDefault="00C05AC4" w:rsidP="00C05AC4">
            <w:pPr>
              <w:cnfStyle w:val="000000000000" w:firstRow="0" w:lastRow="0" w:firstColumn="0" w:lastColumn="0" w:oddVBand="0" w:evenVBand="0" w:oddHBand="0" w:evenHBand="0" w:firstRowFirstColumn="0" w:firstRowLastColumn="0" w:lastRowFirstColumn="0" w:lastRowLastColumn="0"/>
            </w:pPr>
            <w:r>
              <w:t>Message</w:t>
            </w:r>
          </w:p>
        </w:tc>
      </w:tr>
    </w:tbl>
    <w:p w14:paraId="7177C1F0" w14:textId="358B7E22" w:rsidR="009D5177" w:rsidRDefault="009D5177" w:rsidP="00D70406"/>
    <w:p w14:paraId="21303113" w14:textId="3AD60B94" w:rsidR="002A04C7" w:rsidRDefault="00891BF2" w:rsidP="002A04C7">
      <w:pPr>
        <w:pStyle w:val="Heading2"/>
        <w:spacing w:before="240"/>
      </w:pPr>
      <w:bookmarkStart w:id="10" w:name="_Toc23932895"/>
      <w:r>
        <w:t>Execute</w:t>
      </w:r>
      <w:bookmarkEnd w:id="10"/>
    </w:p>
    <w:p w14:paraId="50D76823" w14:textId="6113EB0D" w:rsidR="002A04C7" w:rsidRPr="000D4BF0" w:rsidRDefault="002A04C7" w:rsidP="002A04C7">
      <w:r>
        <w:t xml:space="preserve">This </w:t>
      </w:r>
      <w:r w:rsidR="00891BF2">
        <w:t xml:space="preserve">stage takes an SQL </w:t>
      </w:r>
      <w:r w:rsidR="009D5177">
        <w:t>command and passes it to the database.</w:t>
      </w:r>
      <w:r>
        <w:t xml:space="preserve"> </w:t>
      </w:r>
    </w:p>
    <w:p w14:paraId="72C2F66E" w14:textId="77777777" w:rsidR="002A04C7" w:rsidRDefault="002A04C7" w:rsidP="002A04C7">
      <w:pPr>
        <w:pStyle w:val="Heading7"/>
      </w:pPr>
      <w:r>
        <w:t>Inputs:</w:t>
      </w:r>
    </w:p>
    <w:tbl>
      <w:tblPr>
        <w:tblStyle w:val="GridTable1Light-Accent5"/>
        <w:tblW w:w="5000" w:type="pct"/>
        <w:tblLook w:val="04A0" w:firstRow="1" w:lastRow="0" w:firstColumn="1" w:lastColumn="0" w:noHBand="0" w:noVBand="1"/>
      </w:tblPr>
      <w:tblGrid>
        <w:gridCol w:w="1658"/>
        <w:gridCol w:w="7440"/>
        <w:gridCol w:w="1097"/>
      </w:tblGrid>
      <w:tr w:rsidR="002A04C7" w14:paraId="4E894028" w14:textId="77777777" w:rsidTr="00285C3A">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13" w:type="pct"/>
          </w:tcPr>
          <w:p w14:paraId="3C74D37F" w14:textId="77777777" w:rsidR="002A04C7" w:rsidRDefault="002A04C7" w:rsidP="00285C3A">
            <w:r>
              <w:t>Name</w:t>
            </w:r>
          </w:p>
        </w:tc>
        <w:tc>
          <w:tcPr>
            <w:tcW w:w="3649" w:type="pct"/>
          </w:tcPr>
          <w:p w14:paraId="68E27A96" w14:textId="77777777" w:rsidR="002A04C7" w:rsidRDefault="002A04C7" w:rsidP="00285C3A">
            <w:pPr>
              <w:cnfStyle w:val="100000000000" w:firstRow="1" w:lastRow="0" w:firstColumn="0" w:lastColumn="0" w:oddVBand="0" w:evenVBand="0" w:oddHBand="0" w:evenHBand="0" w:firstRowFirstColumn="0" w:firstRowLastColumn="0" w:lastRowFirstColumn="0" w:lastRowLastColumn="0"/>
            </w:pPr>
            <w:r>
              <w:t>Description</w:t>
            </w:r>
          </w:p>
        </w:tc>
        <w:tc>
          <w:tcPr>
            <w:tcW w:w="538" w:type="pct"/>
          </w:tcPr>
          <w:p w14:paraId="5385C952" w14:textId="77777777" w:rsidR="002A04C7" w:rsidRDefault="002A04C7" w:rsidP="00285C3A">
            <w:pPr>
              <w:cnfStyle w:val="100000000000" w:firstRow="1" w:lastRow="0" w:firstColumn="0" w:lastColumn="0" w:oddVBand="0" w:evenVBand="0" w:oddHBand="0" w:evenHBand="0" w:firstRowFirstColumn="0" w:firstRowLastColumn="0" w:lastRowFirstColumn="0" w:lastRowLastColumn="0"/>
            </w:pPr>
            <w:r>
              <w:t>Data Type</w:t>
            </w:r>
          </w:p>
        </w:tc>
      </w:tr>
      <w:tr w:rsidR="002A04C7" w14:paraId="0B8F8216" w14:textId="77777777" w:rsidTr="00285C3A">
        <w:trPr>
          <w:cantSplit/>
        </w:trPr>
        <w:tc>
          <w:tcPr>
            <w:cnfStyle w:val="001000000000" w:firstRow="0" w:lastRow="0" w:firstColumn="1" w:lastColumn="0" w:oddVBand="0" w:evenVBand="0" w:oddHBand="0" w:evenHBand="0" w:firstRowFirstColumn="0" w:firstRowLastColumn="0" w:lastRowFirstColumn="0" w:lastRowLastColumn="0"/>
            <w:tcW w:w="813" w:type="pct"/>
          </w:tcPr>
          <w:p w14:paraId="026F118E" w14:textId="7A953EB2" w:rsidR="002A04C7" w:rsidRDefault="00C926AA" w:rsidP="00285C3A">
            <w:r>
              <w:t>Query</w:t>
            </w:r>
          </w:p>
        </w:tc>
        <w:tc>
          <w:tcPr>
            <w:tcW w:w="3649" w:type="pct"/>
          </w:tcPr>
          <w:p w14:paraId="7A0131F3" w14:textId="70ED8D90" w:rsidR="002A04C7" w:rsidRDefault="009D5177" w:rsidP="00285C3A">
            <w:pPr>
              <w:cnfStyle w:val="000000000000" w:firstRow="0" w:lastRow="0" w:firstColumn="0" w:lastColumn="0" w:oddVBand="0" w:evenVBand="0" w:oddHBand="0" w:evenHBand="0" w:firstRowFirstColumn="0" w:firstRowLastColumn="0" w:lastRowFirstColumn="0" w:lastRowLastColumn="0"/>
            </w:pPr>
            <w:r>
              <w:t xml:space="preserve">A valid Oracle SQL command </w:t>
            </w:r>
            <w:r w:rsidR="003C3C8A">
              <w:t>script.</w:t>
            </w:r>
          </w:p>
        </w:tc>
        <w:tc>
          <w:tcPr>
            <w:tcW w:w="538" w:type="pct"/>
          </w:tcPr>
          <w:p w14:paraId="1AE62E6B" w14:textId="0B590D76" w:rsidR="002A04C7" w:rsidRDefault="009D5177" w:rsidP="00285C3A">
            <w:pPr>
              <w:cnfStyle w:val="000000000000" w:firstRow="0" w:lastRow="0" w:firstColumn="0" w:lastColumn="0" w:oddVBand="0" w:evenVBand="0" w:oddHBand="0" w:evenHBand="0" w:firstRowFirstColumn="0" w:firstRowLastColumn="0" w:lastRowFirstColumn="0" w:lastRowLastColumn="0"/>
            </w:pPr>
            <w:r>
              <w:t>Text</w:t>
            </w:r>
          </w:p>
        </w:tc>
      </w:tr>
    </w:tbl>
    <w:p w14:paraId="1B7E36D9" w14:textId="77777777" w:rsidR="002A04C7" w:rsidRDefault="002A04C7" w:rsidP="002A04C7">
      <w:pPr>
        <w:pStyle w:val="Heading7"/>
        <w:spacing w:before="240" w:after="120"/>
      </w:pPr>
      <w:r>
        <w:t>Outputs:</w:t>
      </w:r>
    </w:p>
    <w:tbl>
      <w:tblPr>
        <w:tblStyle w:val="GridTable1Light-Accent5"/>
        <w:tblW w:w="5000" w:type="pct"/>
        <w:tblLook w:val="04A0" w:firstRow="1" w:lastRow="0" w:firstColumn="1" w:lastColumn="0" w:noHBand="0" w:noVBand="1"/>
      </w:tblPr>
      <w:tblGrid>
        <w:gridCol w:w="1680"/>
        <w:gridCol w:w="7450"/>
        <w:gridCol w:w="1065"/>
      </w:tblGrid>
      <w:tr w:rsidR="002A04C7" w14:paraId="1E830FC1" w14:textId="77777777" w:rsidTr="00285C3A">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792" w:type="pct"/>
          </w:tcPr>
          <w:p w14:paraId="540AE6CB" w14:textId="77777777" w:rsidR="002A04C7" w:rsidRDefault="002A04C7" w:rsidP="00285C3A">
            <w:r>
              <w:t>Name</w:t>
            </w:r>
          </w:p>
        </w:tc>
        <w:tc>
          <w:tcPr>
            <w:tcW w:w="3670" w:type="pct"/>
          </w:tcPr>
          <w:p w14:paraId="4144C9EB" w14:textId="77777777" w:rsidR="002A04C7" w:rsidRDefault="002A04C7" w:rsidP="00285C3A">
            <w:pPr>
              <w:cnfStyle w:val="100000000000" w:firstRow="1" w:lastRow="0" w:firstColumn="0" w:lastColumn="0" w:oddVBand="0" w:evenVBand="0" w:oddHBand="0" w:evenHBand="0" w:firstRowFirstColumn="0" w:firstRowLastColumn="0" w:lastRowFirstColumn="0" w:lastRowLastColumn="0"/>
            </w:pPr>
            <w:r>
              <w:t>Description</w:t>
            </w:r>
          </w:p>
        </w:tc>
        <w:tc>
          <w:tcPr>
            <w:tcW w:w="538" w:type="pct"/>
          </w:tcPr>
          <w:p w14:paraId="070323DA" w14:textId="77777777" w:rsidR="002A04C7" w:rsidRDefault="002A04C7" w:rsidP="00285C3A">
            <w:pPr>
              <w:cnfStyle w:val="100000000000" w:firstRow="1" w:lastRow="0" w:firstColumn="0" w:lastColumn="0" w:oddVBand="0" w:evenVBand="0" w:oddHBand="0" w:evenHBand="0" w:firstRowFirstColumn="0" w:firstRowLastColumn="0" w:lastRowFirstColumn="0" w:lastRowLastColumn="0"/>
            </w:pPr>
            <w:r>
              <w:t>Data Type</w:t>
            </w:r>
          </w:p>
        </w:tc>
      </w:tr>
      <w:tr w:rsidR="002A04C7" w14:paraId="66EEBDF8" w14:textId="77777777" w:rsidTr="00285C3A">
        <w:trPr>
          <w:cantSplit/>
        </w:trPr>
        <w:tc>
          <w:tcPr>
            <w:cnfStyle w:val="001000000000" w:firstRow="0" w:lastRow="0" w:firstColumn="1" w:lastColumn="0" w:oddVBand="0" w:evenVBand="0" w:oddHBand="0" w:evenHBand="0" w:firstRowFirstColumn="0" w:firstRowLastColumn="0" w:lastRowFirstColumn="0" w:lastRowLastColumn="0"/>
            <w:tcW w:w="792" w:type="pct"/>
          </w:tcPr>
          <w:p w14:paraId="25002360" w14:textId="04BEB23B" w:rsidR="002A04C7" w:rsidRDefault="009D5177" w:rsidP="00285C3A">
            <w:r>
              <w:t>Success</w:t>
            </w:r>
          </w:p>
        </w:tc>
        <w:tc>
          <w:tcPr>
            <w:tcW w:w="3670" w:type="pct"/>
          </w:tcPr>
          <w:p w14:paraId="1159DF90" w14:textId="1C126C20" w:rsidR="002A04C7" w:rsidRDefault="006C3E45" w:rsidP="00285C3A">
            <w:pPr>
              <w:cnfStyle w:val="000000000000" w:firstRow="0" w:lastRow="0" w:firstColumn="0" w:lastColumn="0" w:oddVBand="0" w:evenVBand="0" w:oddHBand="0" w:evenHBand="0" w:firstRowFirstColumn="0" w:firstRowLastColumn="0" w:lastRowFirstColumn="0" w:lastRowLastColumn="0"/>
            </w:pPr>
            <w:r>
              <w:t>The flag indicating if the command was successful.</w:t>
            </w:r>
          </w:p>
        </w:tc>
        <w:tc>
          <w:tcPr>
            <w:tcW w:w="538" w:type="pct"/>
          </w:tcPr>
          <w:p w14:paraId="3FE247F1" w14:textId="6E6EAB7D" w:rsidR="002A04C7" w:rsidRDefault="0023298C" w:rsidP="00285C3A">
            <w:pPr>
              <w:cnfStyle w:val="000000000000" w:firstRow="0" w:lastRow="0" w:firstColumn="0" w:lastColumn="0" w:oddVBand="0" w:evenVBand="0" w:oddHBand="0" w:evenHBand="0" w:firstRowFirstColumn="0" w:firstRowLastColumn="0" w:lastRowFirstColumn="0" w:lastRowLastColumn="0"/>
            </w:pPr>
            <w:r>
              <w:t>Flag</w:t>
            </w:r>
          </w:p>
        </w:tc>
      </w:tr>
      <w:tr w:rsidR="00132324" w14:paraId="3B9B7819" w14:textId="77777777" w:rsidTr="00285C3A">
        <w:trPr>
          <w:cantSplit/>
        </w:trPr>
        <w:tc>
          <w:tcPr>
            <w:cnfStyle w:val="001000000000" w:firstRow="0" w:lastRow="0" w:firstColumn="1" w:lastColumn="0" w:oddVBand="0" w:evenVBand="0" w:oddHBand="0" w:evenHBand="0" w:firstRowFirstColumn="0" w:firstRowLastColumn="0" w:lastRowFirstColumn="0" w:lastRowLastColumn="0"/>
            <w:tcW w:w="792" w:type="pct"/>
          </w:tcPr>
          <w:p w14:paraId="68482EBE" w14:textId="11CAA2B5" w:rsidR="00132324" w:rsidRDefault="00132324" w:rsidP="00285C3A">
            <w:r>
              <w:t>Message</w:t>
            </w:r>
          </w:p>
        </w:tc>
        <w:tc>
          <w:tcPr>
            <w:tcW w:w="3670" w:type="pct"/>
          </w:tcPr>
          <w:p w14:paraId="34362689" w14:textId="25D0B28D" w:rsidR="00132324" w:rsidRDefault="00132324" w:rsidP="00285C3A">
            <w:pPr>
              <w:cnfStyle w:val="000000000000" w:firstRow="0" w:lastRow="0" w:firstColumn="0" w:lastColumn="0" w:oddVBand="0" w:evenVBand="0" w:oddHBand="0" w:evenHBand="0" w:firstRowFirstColumn="0" w:firstRowLastColumn="0" w:lastRowFirstColumn="0" w:lastRowLastColumn="0"/>
            </w:pPr>
            <w:r>
              <w:t>The text message that holds any error information that may have occurred</w:t>
            </w:r>
          </w:p>
        </w:tc>
        <w:tc>
          <w:tcPr>
            <w:tcW w:w="538" w:type="pct"/>
          </w:tcPr>
          <w:p w14:paraId="1C7124BF" w14:textId="4ED30B72" w:rsidR="00132324" w:rsidRDefault="0023298C" w:rsidP="00285C3A">
            <w:pPr>
              <w:cnfStyle w:val="000000000000" w:firstRow="0" w:lastRow="0" w:firstColumn="0" w:lastColumn="0" w:oddVBand="0" w:evenVBand="0" w:oddHBand="0" w:evenHBand="0" w:firstRowFirstColumn="0" w:firstRowLastColumn="0" w:lastRowFirstColumn="0" w:lastRowLastColumn="0"/>
            </w:pPr>
            <w:r>
              <w:t>Text</w:t>
            </w:r>
          </w:p>
        </w:tc>
      </w:tr>
      <w:tr w:rsidR="00132324" w14:paraId="5A58A0BD" w14:textId="77777777" w:rsidTr="00285C3A">
        <w:trPr>
          <w:cantSplit/>
        </w:trPr>
        <w:tc>
          <w:tcPr>
            <w:cnfStyle w:val="001000000000" w:firstRow="0" w:lastRow="0" w:firstColumn="1" w:lastColumn="0" w:oddVBand="0" w:evenVBand="0" w:oddHBand="0" w:evenHBand="0" w:firstRowFirstColumn="0" w:firstRowLastColumn="0" w:lastRowFirstColumn="0" w:lastRowLastColumn="0"/>
            <w:tcW w:w="792" w:type="pct"/>
          </w:tcPr>
          <w:p w14:paraId="40DABDC4" w14:textId="0E7B0F79" w:rsidR="00132324" w:rsidRDefault="003F137B" w:rsidP="00285C3A">
            <w:proofErr w:type="spellStart"/>
            <w:r>
              <w:t>RecordsAffected</w:t>
            </w:r>
            <w:proofErr w:type="spellEnd"/>
          </w:p>
        </w:tc>
        <w:tc>
          <w:tcPr>
            <w:tcW w:w="3670" w:type="pct"/>
          </w:tcPr>
          <w:p w14:paraId="22AED42F" w14:textId="6DEED560" w:rsidR="00132324" w:rsidRDefault="003F137B" w:rsidP="00285C3A">
            <w:pPr>
              <w:cnfStyle w:val="000000000000" w:firstRow="0" w:lastRow="0" w:firstColumn="0" w:lastColumn="0" w:oddVBand="0" w:evenVBand="0" w:oddHBand="0" w:evenHBand="0" w:firstRowFirstColumn="0" w:firstRowLastColumn="0" w:lastRowFirstColumn="0" w:lastRowLastColumn="0"/>
            </w:pPr>
            <w:r>
              <w:t>A numeric value detailing the number of records that the command parameter had an action upon.</w:t>
            </w:r>
          </w:p>
        </w:tc>
        <w:tc>
          <w:tcPr>
            <w:tcW w:w="538" w:type="pct"/>
          </w:tcPr>
          <w:p w14:paraId="280EC998" w14:textId="6C432A92" w:rsidR="00132324" w:rsidRDefault="0023298C" w:rsidP="00285C3A">
            <w:pPr>
              <w:cnfStyle w:val="000000000000" w:firstRow="0" w:lastRow="0" w:firstColumn="0" w:lastColumn="0" w:oddVBand="0" w:evenVBand="0" w:oddHBand="0" w:evenHBand="0" w:firstRowFirstColumn="0" w:firstRowLastColumn="0" w:lastRowFirstColumn="0" w:lastRowLastColumn="0"/>
            </w:pPr>
            <w:r>
              <w:t>Number</w:t>
            </w:r>
          </w:p>
        </w:tc>
      </w:tr>
    </w:tbl>
    <w:p w14:paraId="6D942B47" w14:textId="79ACDA0C" w:rsidR="00532521" w:rsidRDefault="00532521" w:rsidP="00D70406"/>
    <w:p w14:paraId="7735E801" w14:textId="77777777" w:rsidR="00532521" w:rsidRDefault="00532521">
      <w:pPr>
        <w:spacing w:after="160" w:line="259" w:lineRule="auto"/>
      </w:pPr>
      <w:r>
        <w:br w:type="page"/>
      </w:r>
    </w:p>
    <w:p w14:paraId="361D8CA1" w14:textId="1787073D" w:rsidR="00BA513B" w:rsidRDefault="005B1FA8" w:rsidP="00BA513B">
      <w:pPr>
        <w:pStyle w:val="Heading2"/>
        <w:spacing w:before="240"/>
      </w:pPr>
      <w:bookmarkStart w:id="11" w:name="_Toc23932896"/>
      <w:r>
        <w:lastRenderedPageBreak/>
        <w:t xml:space="preserve">Get </w:t>
      </w:r>
      <w:r w:rsidR="00A64CC3">
        <w:t>Number</w:t>
      </w:r>
      <w:bookmarkEnd w:id="11"/>
    </w:p>
    <w:p w14:paraId="26A8C09A" w14:textId="7C59572D" w:rsidR="00BA513B" w:rsidRPr="000D4BF0" w:rsidRDefault="00BA513B" w:rsidP="00BA513B">
      <w:r>
        <w:t xml:space="preserve">This </w:t>
      </w:r>
      <w:r w:rsidR="005B1FA8">
        <w:t>function executes an SQL script and returns</w:t>
      </w:r>
      <w:r w:rsidR="005D7D6C">
        <w:t xml:space="preserve"> a single numeric value</w:t>
      </w:r>
      <w:r>
        <w:t xml:space="preserve">. </w:t>
      </w:r>
    </w:p>
    <w:p w14:paraId="32F18BB1" w14:textId="77777777" w:rsidR="00BA513B" w:rsidRDefault="00BA513B" w:rsidP="00BA513B">
      <w:pPr>
        <w:pStyle w:val="Heading7"/>
      </w:pPr>
      <w:r>
        <w:t>Inputs:</w:t>
      </w:r>
    </w:p>
    <w:tbl>
      <w:tblPr>
        <w:tblStyle w:val="GridTable1Light-Accent5"/>
        <w:tblW w:w="5000" w:type="pct"/>
        <w:tblLook w:val="04A0" w:firstRow="1" w:lastRow="0" w:firstColumn="1" w:lastColumn="0" w:noHBand="0" w:noVBand="1"/>
      </w:tblPr>
      <w:tblGrid>
        <w:gridCol w:w="1658"/>
        <w:gridCol w:w="7440"/>
        <w:gridCol w:w="1097"/>
      </w:tblGrid>
      <w:tr w:rsidR="00BA513B" w14:paraId="225605A5" w14:textId="77777777" w:rsidTr="00285C3A">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13" w:type="pct"/>
          </w:tcPr>
          <w:p w14:paraId="7788E488" w14:textId="77777777" w:rsidR="00BA513B" w:rsidRDefault="00BA513B" w:rsidP="00285C3A">
            <w:r>
              <w:t>Name</w:t>
            </w:r>
          </w:p>
        </w:tc>
        <w:tc>
          <w:tcPr>
            <w:tcW w:w="3649" w:type="pct"/>
          </w:tcPr>
          <w:p w14:paraId="59B43070" w14:textId="77777777" w:rsidR="00BA513B" w:rsidRDefault="00BA513B" w:rsidP="00285C3A">
            <w:pPr>
              <w:cnfStyle w:val="100000000000" w:firstRow="1" w:lastRow="0" w:firstColumn="0" w:lastColumn="0" w:oddVBand="0" w:evenVBand="0" w:oddHBand="0" w:evenHBand="0" w:firstRowFirstColumn="0" w:firstRowLastColumn="0" w:lastRowFirstColumn="0" w:lastRowLastColumn="0"/>
            </w:pPr>
            <w:r>
              <w:t>Description</w:t>
            </w:r>
          </w:p>
        </w:tc>
        <w:tc>
          <w:tcPr>
            <w:tcW w:w="538" w:type="pct"/>
          </w:tcPr>
          <w:p w14:paraId="70B31C6A" w14:textId="77777777" w:rsidR="00BA513B" w:rsidRDefault="00BA513B" w:rsidP="00285C3A">
            <w:pPr>
              <w:cnfStyle w:val="100000000000" w:firstRow="1" w:lastRow="0" w:firstColumn="0" w:lastColumn="0" w:oddVBand="0" w:evenVBand="0" w:oddHBand="0" w:evenHBand="0" w:firstRowFirstColumn="0" w:firstRowLastColumn="0" w:lastRowFirstColumn="0" w:lastRowLastColumn="0"/>
            </w:pPr>
            <w:r>
              <w:t>Data Type</w:t>
            </w:r>
          </w:p>
        </w:tc>
      </w:tr>
      <w:tr w:rsidR="003C3C8A" w14:paraId="6ED4600A" w14:textId="77777777" w:rsidTr="00285C3A">
        <w:trPr>
          <w:cantSplit/>
        </w:trPr>
        <w:tc>
          <w:tcPr>
            <w:cnfStyle w:val="001000000000" w:firstRow="0" w:lastRow="0" w:firstColumn="1" w:lastColumn="0" w:oddVBand="0" w:evenVBand="0" w:oddHBand="0" w:evenHBand="0" w:firstRowFirstColumn="0" w:firstRowLastColumn="0" w:lastRowFirstColumn="0" w:lastRowLastColumn="0"/>
            <w:tcW w:w="813" w:type="pct"/>
          </w:tcPr>
          <w:p w14:paraId="59235D96" w14:textId="5E14ADE1" w:rsidR="003C3C8A" w:rsidRDefault="00C926AA" w:rsidP="003C3C8A">
            <w:r>
              <w:t>Query</w:t>
            </w:r>
          </w:p>
        </w:tc>
        <w:tc>
          <w:tcPr>
            <w:tcW w:w="3649" w:type="pct"/>
          </w:tcPr>
          <w:p w14:paraId="3CCA2ABE" w14:textId="2A0ECBA4" w:rsidR="003C3C8A" w:rsidRDefault="003C3C8A" w:rsidP="003C3C8A">
            <w:pPr>
              <w:cnfStyle w:val="000000000000" w:firstRow="0" w:lastRow="0" w:firstColumn="0" w:lastColumn="0" w:oddVBand="0" w:evenVBand="0" w:oddHBand="0" w:evenHBand="0" w:firstRowFirstColumn="0" w:firstRowLastColumn="0" w:lastRowFirstColumn="0" w:lastRowLastColumn="0"/>
            </w:pPr>
            <w:r>
              <w:t>A valid Oracle SQL command script.</w:t>
            </w:r>
          </w:p>
        </w:tc>
        <w:tc>
          <w:tcPr>
            <w:tcW w:w="538" w:type="pct"/>
          </w:tcPr>
          <w:p w14:paraId="32D6A067" w14:textId="40CD3D3A" w:rsidR="003C3C8A" w:rsidRDefault="003C3C8A" w:rsidP="003C3C8A">
            <w:pPr>
              <w:cnfStyle w:val="000000000000" w:firstRow="0" w:lastRow="0" w:firstColumn="0" w:lastColumn="0" w:oddVBand="0" w:evenVBand="0" w:oddHBand="0" w:evenHBand="0" w:firstRowFirstColumn="0" w:firstRowLastColumn="0" w:lastRowFirstColumn="0" w:lastRowLastColumn="0"/>
            </w:pPr>
            <w:r>
              <w:t>Text</w:t>
            </w:r>
          </w:p>
        </w:tc>
      </w:tr>
    </w:tbl>
    <w:p w14:paraId="64754A8E" w14:textId="77777777" w:rsidR="00BA513B" w:rsidRDefault="00BA513B" w:rsidP="00BA513B">
      <w:pPr>
        <w:pStyle w:val="Heading7"/>
        <w:spacing w:before="240" w:after="120"/>
      </w:pPr>
      <w:r>
        <w:t>Outputs:</w:t>
      </w:r>
    </w:p>
    <w:tbl>
      <w:tblPr>
        <w:tblStyle w:val="GridTable1Light-Accent5"/>
        <w:tblW w:w="5000" w:type="pct"/>
        <w:tblLook w:val="04A0" w:firstRow="1" w:lastRow="0" w:firstColumn="1" w:lastColumn="0" w:noHBand="0" w:noVBand="1"/>
      </w:tblPr>
      <w:tblGrid>
        <w:gridCol w:w="1615"/>
        <w:gridCol w:w="7483"/>
        <w:gridCol w:w="1097"/>
      </w:tblGrid>
      <w:tr w:rsidR="00BA513B" w14:paraId="7C5420D1" w14:textId="77777777" w:rsidTr="00285C3A">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792" w:type="pct"/>
          </w:tcPr>
          <w:p w14:paraId="02BA0B39" w14:textId="77777777" w:rsidR="00BA513B" w:rsidRDefault="00BA513B" w:rsidP="00285C3A">
            <w:r>
              <w:t>Name</w:t>
            </w:r>
          </w:p>
        </w:tc>
        <w:tc>
          <w:tcPr>
            <w:tcW w:w="3670" w:type="pct"/>
          </w:tcPr>
          <w:p w14:paraId="364D30D2" w14:textId="77777777" w:rsidR="00BA513B" w:rsidRDefault="00BA513B" w:rsidP="00285C3A">
            <w:pPr>
              <w:cnfStyle w:val="100000000000" w:firstRow="1" w:lastRow="0" w:firstColumn="0" w:lastColumn="0" w:oddVBand="0" w:evenVBand="0" w:oddHBand="0" w:evenHBand="0" w:firstRowFirstColumn="0" w:firstRowLastColumn="0" w:lastRowFirstColumn="0" w:lastRowLastColumn="0"/>
            </w:pPr>
            <w:r>
              <w:t>Description</w:t>
            </w:r>
          </w:p>
        </w:tc>
        <w:tc>
          <w:tcPr>
            <w:tcW w:w="538" w:type="pct"/>
          </w:tcPr>
          <w:p w14:paraId="4A56BB16" w14:textId="77777777" w:rsidR="00BA513B" w:rsidRDefault="00BA513B" w:rsidP="00285C3A">
            <w:pPr>
              <w:cnfStyle w:val="100000000000" w:firstRow="1" w:lastRow="0" w:firstColumn="0" w:lastColumn="0" w:oddVBand="0" w:evenVBand="0" w:oddHBand="0" w:evenHBand="0" w:firstRowFirstColumn="0" w:firstRowLastColumn="0" w:lastRowFirstColumn="0" w:lastRowLastColumn="0"/>
            </w:pPr>
            <w:r>
              <w:t>Data Type</w:t>
            </w:r>
          </w:p>
        </w:tc>
      </w:tr>
      <w:tr w:rsidR="00BA513B" w14:paraId="738E7269" w14:textId="77777777" w:rsidTr="00285C3A">
        <w:trPr>
          <w:cantSplit/>
        </w:trPr>
        <w:tc>
          <w:tcPr>
            <w:cnfStyle w:val="001000000000" w:firstRow="0" w:lastRow="0" w:firstColumn="1" w:lastColumn="0" w:oddVBand="0" w:evenVBand="0" w:oddHBand="0" w:evenHBand="0" w:firstRowFirstColumn="0" w:firstRowLastColumn="0" w:lastRowFirstColumn="0" w:lastRowLastColumn="0"/>
            <w:tcW w:w="792" w:type="pct"/>
          </w:tcPr>
          <w:p w14:paraId="427BEC5C" w14:textId="65481DEC" w:rsidR="00BA513B" w:rsidRDefault="0056166B" w:rsidP="00285C3A">
            <w:r>
              <w:t>Result</w:t>
            </w:r>
          </w:p>
        </w:tc>
        <w:tc>
          <w:tcPr>
            <w:tcW w:w="3670" w:type="pct"/>
          </w:tcPr>
          <w:p w14:paraId="272757C5" w14:textId="48712363" w:rsidR="00BA513B" w:rsidRDefault="0056166B" w:rsidP="00285C3A">
            <w:pPr>
              <w:cnfStyle w:val="000000000000" w:firstRow="0" w:lastRow="0" w:firstColumn="0" w:lastColumn="0" w:oddVBand="0" w:evenVBand="0" w:oddHBand="0" w:evenHBand="0" w:firstRowFirstColumn="0" w:firstRowLastColumn="0" w:lastRowFirstColumn="0" w:lastRowLastColumn="0"/>
            </w:pPr>
            <w:r>
              <w:t>The value returned from the supplied SQL query.</w:t>
            </w:r>
          </w:p>
        </w:tc>
        <w:tc>
          <w:tcPr>
            <w:tcW w:w="538" w:type="pct"/>
          </w:tcPr>
          <w:p w14:paraId="2B5EEBF2" w14:textId="77777777" w:rsidR="00BA513B" w:rsidRDefault="00BA513B" w:rsidP="00285C3A">
            <w:pPr>
              <w:cnfStyle w:val="000000000000" w:firstRow="0" w:lastRow="0" w:firstColumn="0" w:lastColumn="0" w:oddVBand="0" w:evenVBand="0" w:oddHBand="0" w:evenHBand="0" w:firstRowFirstColumn="0" w:firstRowLastColumn="0" w:lastRowFirstColumn="0" w:lastRowLastColumn="0"/>
            </w:pPr>
            <w:r>
              <w:t>Number</w:t>
            </w:r>
          </w:p>
        </w:tc>
      </w:tr>
      <w:tr w:rsidR="0056166B" w14:paraId="1C9A42E2" w14:textId="77777777" w:rsidTr="00285C3A">
        <w:trPr>
          <w:cantSplit/>
        </w:trPr>
        <w:tc>
          <w:tcPr>
            <w:cnfStyle w:val="001000000000" w:firstRow="0" w:lastRow="0" w:firstColumn="1" w:lastColumn="0" w:oddVBand="0" w:evenVBand="0" w:oddHBand="0" w:evenHBand="0" w:firstRowFirstColumn="0" w:firstRowLastColumn="0" w:lastRowFirstColumn="0" w:lastRowLastColumn="0"/>
            <w:tcW w:w="792" w:type="pct"/>
          </w:tcPr>
          <w:p w14:paraId="5C0A0633" w14:textId="0A67B720" w:rsidR="0056166B" w:rsidRDefault="0056166B" w:rsidP="00285C3A">
            <w:r>
              <w:t>Success</w:t>
            </w:r>
          </w:p>
        </w:tc>
        <w:tc>
          <w:tcPr>
            <w:tcW w:w="3670" w:type="pct"/>
          </w:tcPr>
          <w:p w14:paraId="079CA6C0" w14:textId="5D685233" w:rsidR="0056166B" w:rsidRDefault="00A026C8" w:rsidP="00285C3A">
            <w:pPr>
              <w:cnfStyle w:val="000000000000" w:firstRow="0" w:lastRow="0" w:firstColumn="0" w:lastColumn="0" w:oddVBand="0" w:evenVBand="0" w:oddHBand="0" w:evenHBand="0" w:firstRowFirstColumn="0" w:firstRowLastColumn="0" w:lastRowFirstColumn="0" w:lastRowLastColumn="0"/>
            </w:pPr>
            <w:r>
              <w:t>The value to explain if the query was successful.</w:t>
            </w:r>
          </w:p>
        </w:tc>
        <w:tc>
          <w:tcPr>
            <w:tcW w:w="538" w:type="pct"/>
          </w:tcPr>
          <w:p w14:paraId="1FB5CD86" w14:textId="23A1A0CB" w:rsidR="0056166B" w:rsidRDefault="00A026C8" w:rsidP="00285C3A">
            <w:pPr>
              <w:cnfStyle w:val="000000000000" w:firstRow="0" w:lastRow="0" w:firstColumn="0" w:lastColumn="0" w:oddVBand="0" w:evenVBand="0" w:oddHBand="0" w:evenHBand="0" w:firstRowFirstColumn="0" w:firstRowLastColumn="0" w:lastRowFirstColumn="0" w:lastRowLastColumn="0"/>
            </w:pPr>
            <w:r>
              <w:t>Flag</w:t>
            </w:r>
          </w:p>
        </w:tc>
      </w:tr>
      <w:tr w:rsidR="0056166B" w14:paraId="328F55F2" w14:textId="77777777" w:rsidTr="00285C3A">
        <w:trPr>
          <w:cantSplit/>
        </w:trPr>
        <w:tc>
          <w:tcPr>
            <w:cnfStyle w:val="001000000000" w:firstRow="0" w:lastRow="0" w:firstColumn="1" w:lastColumn="0" w:oddVBand="0" w:evenVBand="0" w:oddHBand="0" w:evenHBand="0" w:firstRowFirstColumn="0" w:firstRowLastColumn="0" w:lastRowFirstColumn="0" w:lastRowLastColumn="0"/>
            <w:tcW w:w="792" w:type="pct"/>
          </w:tcPr>
          <w:p w14:paraId="38738851" w14:textId="7613ABE2" w:rsidR="0056166B" w:rsidRDefault="00A026C8" w:rsidP="00285C3A">
            <w:r>
              <w:t>Message</w:t>
            </w:r>
          </w:p>
        </w:tc>
        <w:tc>
          <w:tcPr>
            <w:tcW w:w="3670" w:type="pct"/>
          </w:tcPr>
          <w:p w14:paraId="434152FC" w14:textId="564A0D57" w:rsidR="0056166B" w:rsidRDefault="00A026C8" w:rsidP="00285C3A">
            <w:pPr>
              <w:cnfStyle w:val="000000000000" w:firstRow="0" w:lastRow="0" w:firstColumn="0" w:lastColumn="0" w:oddVBand="0" w:evenVBand="0" w:oddHBand="0" w:evenHBand="0" w:firstRowFirstColumn="0" w:firstRowLastColumn="0" w:lastRowFirstColumn="0" w:lastRowLastColumn="0"/>
            </w:pPr>
            <w:r>
              <w:t>The exception message, if the query</w:t>
            </w:r>
            <w:r w:rsidR="00FD5766">
              <w:t xml:space="preserve"> failed.</w:t>
            </w:r>
          </w:p>
        </w:tc>
        <w:tc>
          <w:tcPr>
            <w:tcW w:w="538" w:type="pct"/>
          </w:tcPr>
          <w:p w14:paraId="3C1952EE" w14:textId="09BCED68" w:rsidR="0056166B" w:rsidRDefault="00FD5766" w:rsidP="00285C3A">
            <w:pPr>
              <w:cnfStyle w:val="000000000000" w:firstRow="0" w:lastRow="0" w:firstColumn="0" w:lastColumn="0" w:oddVBand="0" w:evenVBand="0" w:oddHBand="0" w:evenHBand="0" w:firstRowFirstColumn="0" w:firstRowLastColumn="0" w:lastRowFirstColumn="0" w:lastRowLastColumn="0"/>
            </w:pPr>
            <w:r>
              <w:t>Test</w:t>
            </w:r>
          </w:p>
        </w:tc>
      </w:tr>
    </w:tbl>
    <w:p w14:paraId="1AE6E7CF" w14:textId="2CA11E6B" w:rsidR="007B2759" w:rsidRDefault="007B2759" w:rsidP="00D70406"/>
    <w:p w14:paraId="423DD993" w14:textId="6DCC2D95" w:rsidR="009D5F11" w:rsidRDefault="005D7D6C" w:rsidP="009D5F11">
      <w:pPr>
        <w:pStyle w:val="Heading2"/>
        <w:spacing w:before="240"/>
      </w:pPr>
      <w:bookmarkStart w:id="12" w:name="_Toc23932897"/>
      <w:r>
        <w:t>Get Text</w:t>
      </w:r>
      <w:bookmarkEnd w:id="12"/>
    </w:p>
    <w:p w14:paraId="59D0A53B" w14:textId="24D373A9" w:rsidR="009D5F11" w:rsidRPr="000D4BF0" w:rsidRDefault="009D5F11" w:rsidP="009D5F11">
      <w:r>
        <w:t xml:space="preserve">This function </w:t>
      </w:r>
      <w:r w:rsidR="005D7D6C">
        <w:t>executes an SQL script and returns a text result.</w:t>
      </w:r>
    </w:p>
    <w:p w14:paraId="345FB78E" w14:textId="77777777" w:rsidR="009D5F11" w:rsidRDefault="009D5F11" w:rsidP="009D5F11">
      <w:pPr>
        <w:pStyle w:val="Heading7"/>
      </w:pPr>
      <w:r>
        <w:t>Inputs:</w:t>
      </w:r>
    </w:p>
    <w:tbl>
      <w:tblPr>
        <w:tblStyle w:val="GridTable1Light-Accent5"/>
        <w:tblW w:w="5000" w:type="pct"/>
        <w:tblLook w:val="04A0" w:firstRow="1" w:lastRow="0" w:firstColumn="1" w:lastColumn="0" w:noHBand="0" w:noVBand="1"/>
      </w:tblPr>
      <w:tblGrid>
        <w:gridCol w:w="1658"/>
        <w:gridCol w:w="7440"/>
        <w:gridCol w:w="1097"/>
      </w:tblGrid>
      <w:tr w:rsidR="009D5F11" w14:paraId="32E0E0A4" w14:textId="77777777" w:rsidTr="00285C3A">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13" w:type="pct"/>
          </w:tcPr>
          <w:p w14:paraId="5711845F" w14:textId="77777777" w:rsidR="009D5F11" w:rsidRDefault="009D5F11" w:rsidP="00285C3A">
            <w:r>
              <w:t>Name</w:t>
            </w:r>
          </w:p>
        </w:tc>
        <w:tc>
          <w:tcPr>
            <w:tcW w:w="3649" w:type="pct"/>
          </w:tcPr>
          <w:p w14:paraId="56101CC8" w14:textId="77777777" w:rsidR="009D5F11" w:rsidRDefault="009D5F11" w:rsidP="00285C3A">
            <w:pPr>
              <w:cnfStyle w:val="100000000000" w:firstRow="1" w:lastRow="0" w:firstColumn="0" w:lastColumn="0" w:oddVBand="0" w:evenVBand="0" w:oddHBand="0" w:evenHBand="0" w:firstRowFirstColumn="0" w:firstRowLastColumn="0" w:lastRowFirstColumn="0" w:lastRowLastColumn="0"/>
            </w:pPr>
            <w:r>
              <w:t>Description</w:t>
            </w:r>
          </w:p>
        </w:tc>
        <w:tc>
          <w:tcPr>
            <w:tcW w:w="538" w:type="pct"/>
          </w:tcPr>
          <w:p w14:paraId="432D108E" w14:textId="77777777" w:rsidR="009D5F11" w:rsidRDefault="009D5F11" w:rsidP="00285C3A">
            <w:pPr>
              <w:cnfStyle w:val="100000000000" w:firstRow="1" w:lastRow="0" w:firstColumn="0" w:lastColumn="0" w:oddVBand="0" w:evenVBand="0" w:oddHBand="0" w:evenHBand="0" w:firstRowFirstColumn="0" w:firstRowLastColumn="0" w:lastRowFirstColumn="0" w:lastRowLastColumn="0"/>
            </w:pPr>
            <w:r>
              <w:t>Data Type</w:t>
            </w:r>
          </w:p>
        </w:tc>
      </w:tr>
      <w:tr w:rsidR="007B2759" w14:paraId="7A82B0E6" w14:textId="77777777" w:rsidTr="00285C3A">
        <w:trPr>
          <w:cantSplit/>
        </w:trPr>
        <w:tc>
          <w:tcPr>
            <w:cnfStyle w:val="001000000000" w:firstRow="0" w:lastRow="0" w:firstColumn="1" w:lastColumn="0" w:oddVBand="0" w:evenVBand="0" w:oddHBand="0" w:evenHBand="0" w:firstRowFirstColumn="0" w:firstRowLastColumn="0" w:lastRowFirstColumn="0" w:lastRowLastColumn="0"/>
            <w:tcW w:w="813" w:type="pct"/>
          </w:tcPr>
          <w:p w14:paraId="7816D13C" w14:textId="47B90148" w:rsidR="007B2759" w:rsidRDefault="00067CAB" w:rsidP="007B2759">
            <w:r>
              <w:t>Query</w:t>
            </w:r>
          </w:p>
        </w:tc>
        <w:tc>
          <w:tcPr>
            <w:tcW w:w="3649" w:type="pct"/>
          </w:tcPr>
          <w:p w14:paraId="1E65ECF3" w14:textId="27E7327E" w:rsidR="007B2759" w:rsidRDefault="007B2759" w:rsidP="007B2759">
            <w:pPr>
              <w:cnfStyle w:val="000000000000" w:firstRow="0" w:lastRow="0" w:firstColumn="0" w:lastColumn="0" w:oddVBand="0" w:evenVBand="0" w:oddHBand="0" w:evenHBand="0" w:firstRowFirstColumn="0" w:firstRowLastColumn="0" w:lastRowFirstColumn="0" w:lastRowLastColumn="0"/>
            </w:pPr>
            <w:r>
              <w:t>A valid Oracle SQL command script.</w:t>
            </w:r>
          </w:p>
        </w:tc>
        <w:tc>
          <w:tcPr>
            <w:tcW w:w="538" w:type="pct"/>
          </w:tcPr>
          <w:p w14:paraId="473FED62" w14:textId="6803B31D" w:rsidR="007B2759" w:rsidRDefault="007B2759" w:rsidP="007B2759">
            <w:pPr>
              <w:cnfStyle w:val="000000000000" w:firstRow="0" w:lastRow="0" w:firstColumn="0" w:lastColumn="0" w:oddVBand="0" w:evenVBand="0" w:oddHBand="0" w:evenHBand="0" w:firstRowFirstColumn="0" w:firstRowLastColumn="0" w:lastRowFirstColumn="0" w:lastRowLastColumn="0"/>
            </w:pPr>
            <w:r>
              <w:t>Text</w:t>
            </w:r>
          </w:p>
        </w:tc>
      </w:tr>
    </w:tbl>
    <w:p w14:paraId="02C961C4" w14:textId="77777777" w:rsidR="009D5F11" w:rsidRDefault="009D5F11" w:rsidP="009D5F11">
      <w:pPr>
        <w:pStyle w:val="Heading7"/>
        <w:spacing w:before="240" w:after="120"/>
      </w:pPr>
      <w:r>
        <w:t>Outputs:</w:t>
      </w:r>
    </w:p>
    <w:tbl>
      <w:tblPr>
        <w:tblStyle w:val="GridTable1Light-Accent5"/>
        <w:tblW w:w="5000" w:type="pct"/>
        <w:tblLook w:val="04A0" w:firstRow="1" w:lastRow="0" w:firstColumn="1" w:lastColumn="0" w:noHBand="0" w:noVBand="1"/>
      </w:tblPr>
      <w:tblGrid>
        <w:gridCol w:w="1615"/>
        <w:gridCol w:w="7483"/>
        <w:gridCol w:w="1097"/>
      </w:tblGrid>
      <w:tr w:rsidR="009D5F11" w14:paraId="6D3C5F34" w14:textId="77777777" w:rsidTr="00285C3A">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792" w:type="pct"/>
          </w:tcPr>
          <w:p w14:paraId="02B85993" w14:textId="77777777" w:rsidR="009D5F11" w:rsidRDefault="009D5F11" w:rsidP="00285C3A">
            <w:r>
              <w:t>Name</w:t>
            </w:r>
          </w:p>
        </w:tc>
        <w:tc>
          <w:tcPr>
            <w:tcW w:w="3670" w:type="pct"/>
          </w:tcPr>
          <w:p w14:paraId="755106D0" w14:textId="77777777" w:rsidR="009D5F11" w:rsidRDefault="009D5F11" w:rsidP="00285C3A">
            <w:pPr>
              <w:cnfStyle w:val="100000000000" w:firstRow="1" w:lastRow="0" w:firstColumn="0" w:lastColumn="0" w:oddVBand="0" w:evenVBand="0" w:oddHBand="0" w:evenHBand="0" w:firstRowFirstColumn="0" w:firstRowLastColumn="0" w:lastRowFirstColumn="0" w:lastRowLastColumn="0"/>
            </w:pPr>
            <w:r>
              <w:t>Description</w:t>
            </w:r>
          </w:p>
        </w:tc>
        <w:tc>
          <w:tcPr>
            <w:tcW w:w="538" w:type="pct"/>
          </w:tcPr>
          <w:p w14:paraId="407F430F" w14:textId="77777777" w:rsidR="009D5F11" w:rsidRDefault="009D5F11" w:rsidP="00285C3A">
            <w:pPr>
              <w:cnfStyle w:val="100000000000" w:firstRow="1" w:lastRow="0" w:firstColumn="0" w:lastColumn="0" w:oddVBand="0" w:evenVBand="0" w:oddHBand="0" w:evenHBand="0" w:firstRowFirstColumn="0" w:firstRowLastColumn="0" w:lastRowFirstColumn="0" w:lastRowLastColumn="0"/>
            </w:pPr>
            <w:r>
              <w:t>Data Type</w:t>
            </w:r>
          </w:p>
        </w:tc>
      </w:tr>
      <w:tr w:rsidR="00167D15" w14:paraId="3366C4C3" w14:textId="77777777" w:rsidTr="00285C3A">
        <w:trPr>
          <w:cantSplit/>
        </w:trPr>
        <w:tc>
          <w:tcPr>
            <w:cnfStyle w:val="001000000000" w:firstRow="0" w:lastRow="0" w:firstColumn="1" w:lastColumn="0" w:oddVBand="0" w:evenVBand="0" w:oddHBand="0" w:evenHBand="0" w:firstRowFirstColumn="0" w:firstRowLastColumn="0" w:lastRowFirstColumn="0" w:lastRowLastColumn="0"/>
            <w:tcW w:w="792" w:type="pct"/>
          </w:tcPr>
          <w:p w14:paraId="401D360B" w14:textId="79B5FE19" w:rsidR="00167D15" w:rsidRDefault="00167D15" w:rsidP="00167D15">
            <w:r>
              <w:t>Result</w:t>
            </w:r>
          </w:p>
        </w:tc>
        <w:tc>
          <w:tcPr>
            <w:tcW w:w="3670" w:type="pct"/>
          </w:tcPr>
          <w:p w14:paraId="3BAF0A0E" w14:textId="27F6CEE1" w:rsidR="00167D15" w:rsidRDefault="00167D15" w:rsidP="00167D15">
            <w:pPr>
              <w:cnfStyle w:val="000000000000" w:firstRow="0" w:lastRow="0" w:firstColumn="0" w:lastColumn="0" w:oddVBand="0" w:evenVBand="0" w:oddHBand="0" w:evenHBand="0" w:firstRowFirstColumn="0" w:firstRowLastColumn="0" w:lastRowFirstColumn="0" w:lastRowLastColumn="0"/>
            </w:pPr>
            <w:r>
              <w:t>The value returned from the supplied SQL query.</w:t>
            </w:r>
          </w:p>
        </w:tc>
        <w:tc>
          <w:tcPr>
            <w:tcW w:w="538" w:type="pct"/>
          </w:tcPr>
          <w:p w14:paraId="45218E8E" w14:textId="650A940A" w:rsidR="00167D15" w:rsidRDefault="00167D15" w:rsidP="00167D15">
            <w:pPr>
              <w:cnfStyle w:val="000000000000" w:firstRow="0" w:lastRow="0" w:firstColumn="0" w:lastColumn="0" w:oddVBand="0" w:evenVBand="0" w:oddHBand="0" w:evenHBand="0" w:firstRowFirstColumn="0" w:firstRowLastColumn="0" w:lastRowFirstColumn="0" w:lastRowLastColumn="0"/>
            </w:pPr>
            <w:r>
              <w:t>Text</w:t>
            </w:r>
          </w:p>
        </w:tc>
      </w:tr>
      <w:tr w:rsidR="00167D15" w14:paraId="3478860A" w14:textId="77777777" w:rsidTr="00285C3A">
        <w:trPr>
          <w:cantSplit/>
        </w:trPr>
        <w:tc>
          <w:tcPr>
            <w:cnfStyle w:val="001000000000" w:firstRow="0" w:lastRow="0" w:firstColumn="1" w:lastColumn="0" w:oddVBand="0" w:evenVBand="0" w:oddHBand="0" w:evenHBand="0" w:firstRowFirstColumn="0" w:firstRowLastColumn="0" w:lastRowFirstColumn="0" w:lastRowLastColumn="0"/>
            <w:tcW w:w="792" w:type="pct"/>
          </w:tcPr>
          <w:p w14:paraId="5D9F4246" w14:textId="423007F1" w:rsidR="00167D15" w:rsidRDefault="00167D15" w:rsidP="00167D15">
            <w:r>
              <w:t>Success</w:t>
            </w:r>
          </w:p>
        </w:tc>
        <w:tc>
          <w:tcPr>
            <w:tcW w:w="3670" w:type="pct"/>
          </w:tcPr>
          <w:p w14:paraId="41BE5A2F" w14:textId="426B4A81" w:rsidR="00167D15" w:rsidRDefault="00167D15" w:rsidP="00167D15">
            <w:pPr>
              <w:cnfStyle w:val="000000000000" w:firstRow="0" w:lastRow="0" w:firstColumn="0" w:lastColumn="0" w:oddVBand="0" w:evenVBand="0" w:oddHBand="0" w:evenHBand="0" w:firstRowFirstColumn="0" w:firstRowLastColumn="0" w:lastRowFirstColumn="0" w:lastRowLastColumn="0"/>
            </w:pPr>
            <w:r>
              <w:t>The value to explain if the query was successful.</w:t>
            </w:r>
          </w:p>
        </w:tc>
        <w:tc>
          <w:tcPr>
            <w:tcW w:w="538" w:type="pct"/>
          </w:tcPr>
          <w:p w14:paraId="3E96A659" w14:textId="10C8B333" w:rsidR="00167D15" w:rsidRDefault="00167D15" w:rsidP="00167D15">
            <w:pPr>
              <w:cnfStyle w:val="000000000000" w:firstRow="0" w:lastRow="0" w:firstColumn="0" w:lastColumn="0" w:oddVBand="0" w:evenVBand="0" w:oddHBand="0" w:evenHBand="0" w:firstRowFirstColumn="0" w:firstRowLastColumn="0" w:lastRowFirstColumn="0" w:lastRowLastColumn="0"/>
            </w:pPr>
            <w:r>
              <w:t>Flag</w:t>
            </w:r>
          </w:p>
        </w:tc>
      </w:tr>
      <w:tr w:rsidR="00167D15" w14:paraId="38BD1A58" w14:textId="77777777" w:rsidTr="00285C3A">
        <w:trPr>
          <w:cantSplit/>
        </w:trPr>
        <w:tc>
          <w:tcPr>
            <w:cnfStyle w:val="001000000000" w:firstRow="0" w:lastRow="0" w:firstColumn="1" w:lastColumn="0" w:oddVBand="0" w:evenVBand="0" w:oddHBand="0" w:evenHBand="0" w:firstRowFirstColumn="0" w:firstRowLastColumn="0" w:lastRowFirstColumn="0" w:lastRowLastColumn="0"/>
            <w:tcW w:w="792" w:type="pct"/>
          </w:tcPr>
          <w:p w14:paraId="631F2676" w14:textId="71D4AD3E" w:rsidR="00167D15" w:rsidRDefault="00167D15" w:rsidP="00167D15">
            <w:r>
              <w:t>Message</w:t>
            </w:r>
          </w:p>
        </w:tc>
        <w:tc>
          <w:tcPr>
            <w:tcW w:w="3670" w:type="pct"/>
          </w:tcPr>
          <w:p w14:paraId="3D136F22" w14:textId="29161C9E" w:rsidR="00167D15" w:rsidRDefault="00167D15" w:rsidP="00167D15">
            <w:pPr>
              <w:cnfStyle w:val="000000000000" w:firstRow="0" w:lastRow="0" w:firstColumn="0" w:lastColumn="0" w:oddVBand="0" w:evenVBand="0" w:oddHBand="0" w:evenHBand="0" w:firstRowFirstColumn="0" w:firstRowLastColumn="0" w:lastRowFirstColumn="0" w:lastRowLastColumn="0"/>
            </w:pPr>
            <w:r>
              <w:t>The exception message, if the query failed.</w:t>
            </w:r>
          </w:p>
        </w:tc>
        <w:tc>
          <w:tcPr>
            <w:tcW w:w="538" w:type="pct"/>
          </w:tcPr>
          <w:p w14:paraId="2D9B4544" w14:textId="20D15395" w:rsidR="00167D15" w:rsidRDefault="00167D15" w:rsidP="00167D15">
            <w:pPr>
              <w:cnfStyle w:val="000000000000" w:firstRow="0" w:lastRow="0" w:firstColumn="0" w:lastColumn="0" w:oddVBand="0" w:evenVBand="0" w:oddHBand="0" w:evenHBand="0" w:firstRowFirstColumn="0" w:firstRowLastColumn="0" w:lastRowFirstColumn="0" w:lastRowLastColumn="0"/>
            </w:pPr>
            <w:r>
              <w:t>Text</w:t>
            </w:r>
          </w:p>
        </w:tc>
      </w:tr>
    </w:tbl>
    <w:p w14:paraId="08974B41" w14:textId="7E22F026" w:rsidR="00532521" w:rsidRDefault="00532521" w:rsidP="009D5F11"/>
    <w:p w14:paraId="1D63E95A" w14:textId="77777777" w:rsidR="00532521" w:rsidRDefault="00532521">
      <w:pPr>
        <w:spacing w:after="160" w:line="259" w:lineRule="auto"/>
      </w:pPr>
      <w:r>
        <w:br w:type="page"/>
      </w:r>
    </w:p>
    <w:p w14:paraId="60A03BCC" w14:textId="77777777" w:rsidR="009D5F11" w:rsidRDefault="009D5F11" w:rsidP="009D5F11"/>
    <w:p w14:paraId="2F2EAAFF" w14:textId="54B26CDC" w:rsidR="009D5F11" w:rsidRDefault="002249DB" w:rsidP="009D5F11">
      <w:pPr>
        <w:pStyle w:val="Heading2"/>
        <w:spacing w:before="240"/>
      </w:pPr>
      <w:bookmarkStart w:id="13" w:name="_Toc23932898"/>
      <w:r>
        <w:t>Get Collection</w:t>
      </w:r>
      <w:bookmarkEnd w:id="13"/>
    </w:p>
    <w:p w14:paraId="2C62BCD3" w14:textId="45F1641C" w:rsidR="009D5F11" w:rsidRPr="000D4BF0" w:rsidRDefault="009D5F11" w:rsidP="009D5F11">
      <w:r>
        <w:t xml:space="preserve">This </w:t>
      </w:r>
      <w:r w:rsidR="002249DB">
        <w:t xml:space="preserve">function executes a SQL </w:t>
      </w:r>
      <w:r w:rsidR="002249DB" w:rsidRPr="00B24B84">
        <w:rPr>
          <w:i/>
        </w:rPr>
        <w:t>Select</w:t>
      </w:r>
      <w:r w:rsidR="002249DB">
        <w:t xml:space="preserve"> </w:t>
      </w:r>
      <w:r w:rsidR="00B24B84">
        <w:t xml:space="preserve">statement and returns the resulting records in a Blue Prism collection data </w:t>
      </w:r>
      <w:r w:rsidR="0037012C">
        <w:t>item.</w:t>
      </w:r>
      <w:r>
        <w:t xml:space="preserve"> </w:t>
      </w:r>
    </w:p>
    <w:p w14:paraId="62F2A95E" w14:textId="77777777" w:rsidR="009D5F11" w:rsidRDefault="009D5F11" w:rsidP="009D5F11">
      <w:pPr>
        <w:pStyle w:val="Heading7"/>
      </w:pPr>
      <w:r>
        <w:t>Inputs:</w:t>
      </w:r>
    </w:p>
    <w:tbl>
      <w:tblPr>
        <w:tblStyle w:val="GridTable1Light-Accent5"/>
        <w:tblW w:w="5000" w:type="pct"/>
        <w:tblLook w:val="04A0" w:firstRow="1" w:lastRow="0" w:firstColumn="1" w:lastColumn="0" w:noHBand="0" w:noVBand="1"/>
      </w:tblPr>
      <w:tblGrid>
        <w:gridCol w:w="1658"/>
        <w:gridCol w:w="7440"/>
        <w:gridCol w:w="1097"/>
      </w:tblGrid>
      <w:tr w:rsidR="009D5F11" w14:paraId="54E4DFFD" w14:textId="77777777" w:rsidTr="00285C3A">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13" w:type="pct"/>
          </w:tcPr>
          <w:p w14:paraId="12585644" w14:textId="77777777" w:rsidR="009D5F11" w:rsidRDefault="009D5F11" w:rsidP="00285C3A">
            <w:r>
              <w:t>Name</w:t>
            </w:r>
          </w:p>
        </w:tc>
        <w:tc>
          <w:tcPr>
            <w:tcW w:w="3649" w:type="pct"/>
          </w:tcPr>
          <w:p w14:paraId="61F21D62" w14:textId="77777777" w:rsidR="009D5F11" w:rsidRDefault="009D5F11" w:rsidP="00285C3A">
            <w:pPr>
              <w:cnfStyle w:val="100000000000" w:firstRow="1" w:lastRow="0" w:firstColumn="0" w:lastColumn="0" w:oddVBand="0" w:evenVBand="0" w:oddHBand="0" w:evenHBand="0" w:firstRowFirstColumn="0" w:firstRowLastColumn="0" w:lastRowFirstColumn="0" w:lastRowLastColumn="0"/>
            </w:pPr>
            <w:r>
              <w:t>Description</w:t>
            </w:r>
          </w:p>
        </w:tc>
        <w:tc>
          <w:tcPr>
            <w:tcW w:w="538" w:type="pct"/>
          </w:tcPr>
          <w:p w14:paraId="205E18A9" w14:textId="77777777" w:rsidR="009D5F11" w:rsidRDefault="009D5F11" w:rsidP="00285C3A">
            <w:pPr>
              <w:cnfStyle w:val="100000000000" w:firstRow="1" w:lastRow="0" w:firstColumn="0" w:lastColumn="0" w:oddVBand="0" w:evenVBand="0" w:oddHBand="0" w:evenHBand="0" w:firstRowFirstColumn="0" w:firstRowLastColumn="0" w:lastRowFirstColumn="0" w:lastRowLastColumn="0"/>
            </w:pPr>
            <w:r>
              <w:t>Data Type</w:t>
            </w:r>
          </w:p>
        </w:tc>
      </w:tr>
      <w:tr w:rsidR="009D5F11" w14:paraId="1CF694BA" w14:textId="77777777" w:rsidTr="00285C3A">
        <w:trPr>
          <w:cantSplit/>
        </w:trPr>
        <w:tc>
          <w:tcPr>
            <w:cnfStyle w:val="001000000000" w:firstRow="0" w:lastRow="0" w:firstColumn="1" w:lastColumn="0" w:oddVBand="0" w:evenVBand="0" w:oddHBand="0" w:evenHBand="0" w:firstRowFirstColumn="0" w:firstRowLastColumn="0" w:lastRowFirstColumn="0" w:lastRowLastColumn="0"/>
            <w:tcW w:w="813" w:type="pct"/>
          </w:tcPr>
          <w:p w14:paraId="6B71C985" w14:textId="7E2E25C9" w:rsidR="009D5F11" w:rsidRDefault="00B24B84" w:rsidP="00285C3A">
            <w:proofErr w:type="spellStart"/>
            <w:r>
              <w:t>Select</w:t>
            </w:r>
            <w:r w:rsidR="00067CAB">
              <w:t>Query</w:t>
            </w:r>
            <w:proofErr w:type="spellEnd"/>
          </w:p>
        </w:tc>
        <w:tc>
          <w:tcPr>
            <w:tcW w:w="3649" w:type="pct"/>
          </w:tcPr>
          <w:p w14:paraId="074CE0A4" w14:textId="23EE9241" w:rsidR="009D5F11" w:rsidRDefault="00F567C7" w:rsidP="00285C3A">
            <w:pPr>
              <w:cnfStyle w:val="000000000000" w:firstRow="0" w:lastRow="0" w:firstColumn="0" w:lastColumn="0" w:oddVBand="0" w:evenVBand="0" w:oddHBand="0" w:evenHBand="0" w:firstRowFirstColumn="0" w:firstRowLastColumn="0" w:lastRowFirstColumn="0" w:lastRowLastColumn="0"/>
            </w:pPr>
            <w:r>
              <w:t>A valid Oracle SQL select command script</w:t>
            </w:r>
          </w:p>
        </w:tc>
        <w:tc>
          <w:tcPr>
            <w:tcW w:w="538" w:type="pct"/>
          </w:tcPr>
          <w:p w14:paraId="2B52A7A8" w14:textId="77777777" w:rsidR="009D5F11" w:rsidRDefault="009D5F11" w:rsidP="00285C3A">
            <w:pPr>
              <w:cnfStyle w:val="000000000000" w:firstRow="0" w:lastRow="0" w:firstColumn="0" w:lastColumn="0" w:oddVBand="0" w:evenVBand="0" w:oddHBand="0" w:evenHBand="0" w:firstRowFirstColumn="0" w:firstRowLastColumn="0" w:lastRowFirstColumn="0" w:lastRowLastColumn="0"/>
            </w:pPr>
            <w:r>
              <w:t>Number</w:t>
            </w:r>
          </w:p>
        </w:tc>
      </w:tr>
    </w:tbl>
    <w:p w14:paraId="3AB45BFE" w14:textId="77777777" w:rsidR="009D5F11" w:rsidRDefault="009D5F11" w:rsidP="009D5F11">
      <w:pPr>
        <w:pStyle w:val="Heading7"/>
        <w:spacing w:before="240" w:after="120"/>
      </w:pPr>
      <w:r>
        <w:t>Outputs:</w:t>
      </w:r>
    </w:p>
    <w:tbl>
      <w:tblPr>
        <w:tblStyle w:val="GridTable1Light-Accent5"/>
        <w:tblW w:w="5000" w:type="pct"/>
        <w:tblLook w:val="04A0" w:firstRow="1" w:lastRow="0" w:firstColumn="1" w:lastColumn="0" w:noHBand="0" w:noVBand="1"/>
      </w:tblPr>
      <w:tblGrid>
        <w:gridCol w:w="1615"/>
        <w:gridCol w:w="7483"/>
        <w:gridCol w:w="1097"/>
      </w:tblGrid>
      <w:tr w:rsidR="009D5F11" w14:paraId="598CB9D9" w14:textId="77777777" w:rsidTr="00285C3A">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792" w:type="pct"/>
          </w:tcPr>
          <w:p w14:paraId="3439F07F" w14:textId="77777777" w:rsidR="009D5F11" w:rsidRDefault="009D5F11" w:rsidP="00285C3A">
            <w:r>
              <w:t>Name</w:t>
            </w:r>
          </w:p>
        </w:tc>
        <w:tc>
          <w:tcPr>
            <w:tcW w:w="3670" w:type="pct"/>
          </w:tcPr>
          <w:p w14:paraId="2DCC0E15" w14:textId="77777777" w:rsidR="009D5F11" w:rsidRDefault="009D5F11" w:rsidP="00285C3A">
            <w:pPr>
              <w:cnfStyle w:val="100000000000" w:firstRow="1" w:lastRow="0" w:firstColumn="0" w:lastColumn="0" w:oddVBand="0" w:evenVBand="0" w:oddHBand="0" w:evenHBand="0" w:firstRowFirstColumn="0" w:firstRowLastColumn="0" w:lastRowFirstColumn="0" w:lastRowLastColumn="0"/>
            </w:pPr>
            <w:r>
              <w:t>Description</w:t>
            </w:r>
          </w:p>
        </w:tc>
        <w:tc>
          <w:tcPr>
            <w:tcW w:w="538" w:type="pct"/>
          </w:tcPr>
          <w:p w14:paraId="0844FC39" w14:textId="77777777" w:rsidR="009D5F11" w:rsidRDefault="009D5F11" w:rsidP="00285C3A">
            <w:pPr>
              <w:cnfStyle w:val="100000000000" w:firstRow="1" w:lastRow="0" w:firstColumn="0" w:lastColumn="0" w:oddVBand="0" w:evenVBand="0" w:oddHBand="0" w:evenHBand="0" w:firstRowFirstColumn="0" w:firstRowLastColumn="0" w:lastRowFirstColumn="0" w:lastRowLastColumn="0"/>
            </w:pPr>
            <w:r>
              <w:t>Data Type</w:t>
            </w:r>
          </w:p>
        </w:tc>
      </w:tr>
      <w:tr w:rsidR="009D5F11" w14:paraId="0206E1C8" w14:textId="77777777" w:rsidTr="00285C3A">
        <w:trPr>
          <w:cantSplit/>
        </w:trPr>
        <w:tc>
          <w:tcPr>
            <w:cnfStyle w:val="001000000000" w:firstRow="0" w:lastRow="0" w:firstColumn="1" w:lastColumn="0" w:oddVBand="0" w:evenVBand="0" w:oddHBand="0" w:evenHBand="0" w:firstRowFirstColumn="0" w:firstRowLastColumn="0" w:lastRowFirstColumn="0" w:lastRowLastColumn="0"/>
            <w:tcW w:w="792" w:type="pct"/>
          </w:tcPr>
          <w:p w14:paraId="06C29AF1" w14:textId="098AACDD" w:rsidR="009D5F11" w:rsidRDefault="0037012C" w:rsidP="00285C3A">
            <w:r>
              <w:t>Result</w:t>
            </w:r>
          </w:p>
        </w:tc>
        <w:tc>
          <w:tcPr>
            <w:tcW w:w="3670" w:type="pct"/>
          </w:tcPr>
          <w:p w14:paraId="72BED29C" w14:textId="4AF80B33" w:rsidR="009D5F11" w:rsidRDefault="0037012C" w:rsidP="00285C3A">
            <w:pPr>
              <w:cnfStyle w:val="000000000000" w:firstRow="0" w:lastRow="0" w:firstColumn="0" w:lastColumn="0" w:oddVBand="0" w:evenVBand="0" w:oddHBand="0" w:evenHBand="0" w:firstRowFirstColumn="0" w:firstRowLastColumn="0" w:lastRowFirstColumn="0" w:lastRowLastColumn="0"/>
            </w:pPr>
            <w:r>
              <w:t xml:space="preserve">The resulting collection data item containing the </w:t>
            </w:r>
            <w:r w:rsidR="00DF4D72">
              <w:t>results of the select query.</w:t>
            </w:r>
          </w:p>
        </w:tc>
        <w:tc>
          <w:tcPr>
            <w:tcW w:w="538" w:type="pct"/>
          </w:tcPr>
          <w:p w14:paraId="1DA29A51" w14:textId="77777777" w:rsidR="009D5F11" w:rsidRDefault="009D5F11" w:rsidP="00285C3A">
            <w:pPr>
              <w:cnfStyle w:val="000000000000" w:firstRow="0" w:lastRow="0" w:firstColumn="0" w:lastColumn="0" w:oddVBand="0" w:evenVBand="0" w:oddHBand="0" w:evenHBand="0" w:firstRowFirstColumn="0" w:firstRowLastColumn="0" w:lastRowFirstColumn="0" w:lastRowLastColumn="0"/>
            </w:pPr>
            <w:r>
              <w:t>Number</w:t>
            </w:r>
          </w:p>
        </w:tc>
      </w:tr>
      <w:tr w:rsidR="00DF4D72" w14:paraId="0B975FCA" w14:textId="77777777" w:rsidTr="00285C3A">
        <w:trPr>
          <w:cantSplit/>
        </w:trPr>
        <w:tc>
          <w:tcPr>
            <w:cnfStyle w:val="001000000000" w:firstRow="0" w:lastRow="0" w:firstColumn="1" w:lastColumn="0" w:oddVBand="0" w:evenVBand="0" w:oddHBand="0" w:evenHBand="0" w:firstRowFirstColumn="0" w:firstRowLastColumn="0" w:lastRowFirstColumn="0" w:lastRowLastColumn="0"/>
            <w:tcW w:w="792" w:type="pct"/>
          </w:tcPr>
          <w:p w14:paraId="42E3A5B8" w14:textId="2AC1C1A7" w:rsidR="00DF4D72" w:rsidRDefault="00DF4D72" w:rsidP="00285C3A">
            <w:r>
              <w:t>Success</w:t>
            </w:r>
          </w:p>
        </w:tc>
        <w:tc>
          <w:tcPr>
            <w:tcW w:w="3670" w:type="pct"/>
          </w:tcPr>
          <w:p w14:paraId="32594D93" w14:textId="6F8A85E5" w:rsidR="00DF4D72" w:rsidRDefault="00DF4D72" w:rsidP="00285C3A">
            <w:pPr>
              <w:cnfStyle w:val="000000000000" w:firstRow="0" w:lastRow="0" w:firstColumn="0" w:lastColumn="0" w:oddVBand="0" w:evenVBand="0" w:oddHBand="0" w:evenHBand="0" w:firstRowFirstColumn="0" w:firstRowLastColumn="0" w:lastRowFirstColumn="0" w:lastRowLastColumn="0"/>
            </w:pPr>
            <w:r>
              <w:t>The value to explain if the query was successful.</w:t>
            </w:r>
          </w:p>
        </w:tc>
        <w:tc>
          <w:tcPr>
            <w:tcW w:w="538" w:type="pct"/>
          </w:tcPr>
          <w:p w14:paraId="2701D00E" w14:textId="5A378C4F" w:rsidR="00DF4D72" w:rsidRDefault="00DF4D72" w:rsidP="00285C3A">
            <w:pPr>
              <w:cnfStyle w:val="000000000000" w:firstRow="0" w:lastRow="0" w:firstColumn="0" w:lastColumn="0" w:oddVBand="0" w:evenVBand="0" w:oddHBand="0" w:evenHBand="0" w:firstRowFirstColumn="0" w:firstRowLastColumn="0" w:lastRowFirstColumn="0" w:lastRowLastColumn="0"/>
            </w:pPr>
            <w:r>
              <w:t>Flag</w:t>
            </w:r>
          </w:p>
        </w:tc>
      </w:tr>
      <w:tr w:rsidR="009174DE" w14:paraId="769020C8" w14:textId="77777777" w:rsidTr="00285C3A">
        <w:trPr>
          <w:cantSplit/>
        </w:trPr>
        <w:tc>
          <w:tcPr>
            <w:cnfStyle w:val="001000000000" w:firstRow="0" w:lastRow="0" w:firstColumn="1" w:lastColumn="0" w:oddVBand="0" w:evenVBand="0" w:oddHBand="0" w:evenHBand="0" w:firstRowFirstColumn="0" w:firstRowLastColumn="0" w:lastRowFirstColumn="0" w:lastRowLastColumn="0"/>
            <w:tcW w:w="792" w:type="pct"/>
          </w:tcPr>
          <w:p w14:paraId="7428FD20" w14:textId="276B1DD4" w:rsidR="009174DE" w:rsidRDefault="009174DE" w:rsidP="009174DE">
            <w:r>
              <w:t>Message</w:t>
            </w:r>
          </w:p>
        </w:tc>
        <w:tc>
          <w:tcPr>
            <w:tcW w:w="3670" w:type="pct"/>
          </w:tcPr>
          <w:p w14:paraId="6383A34B" w14:textId="6C011EFB" w:rsidR="009174DE" w:rsidRDefault="009174DE" w:rsidP="009174DE">
            <w:pPr>
              <w:cnfStyle w:val="000000000000" w:firstRow="0" w:lastRow="0" w:firstColumn="0" w:lastColumn="0" w:oddVBand="0" w:evenVBand="0" w:oddHBand="0" w:evenHBand="0" w:firstRowFirstColumn="0" w:firstRowLastColumn="0" w:lastRowFirstColumn="0" w:lastRowLastColumn="0"/>
            </w:pPr>
            <w:r>
              <w:t>The exception message, if the query failed.</w:t>
            </w:r>
          </w:p>
        </w:tc>
        <w:tc>
          <w:tcPr>
            <w:tcW w:w="538" w:type="pct"/>
          </w:tcPr>
          <w:p w14:paraId="4C1C5906" w14:textId="518A17FD" w:rsidR="009174DE" w:rsidRDefault="009A046A" w:rsidP="009174DE">
            <w:pPr>
              <w:cnfStyle w:val="000000000000" w:firstRow="0" w:lastRow="0" w:firstColumn="0" w:lastColumn="0" w:oddVBand="0" w:evenVBand="0" w:oddHBand="0" w:evenHBand="0" w:firstRowFirstColumn="0" w:firstRowLastColumn="0" w:lastRowFirstColumn="0" w:lastRowLastColumn="0"/>
            </w:pPr>
            <w:r>
              <w:t>Text</w:t>
            </w:r>
          </w:p>
        </w:tc>
      </w:tr>
    </w:tbl>
    <w:p w14:paraId="3BE7F473" w14:textId="5B156DD9" w:rsidR="004E34C9" w:rsidRDefault="006C12AD" w:rsidP="004E34C9">
      <w:pPr>
        <w:pStyle w:val="Heading2"/>
        <w:spacing w:before="240"/>
      </w:pPr>
      <w:bookmarkStart w:id="14" w:name="_Toc23932899"/>
      <w:r>
        <w:t>Get CSV File</w:t>
      </w:r>
      <w:bookmarkEnd w:id="14"/>
      <w:r>
        <w:tab/>
      </w:r>
    </w:p>
    <w:p w14:paraId="4C99BA71" w14:textId="16D14E95" w:rsidR="004E34C9" w:rsidRPr="000D4BF0" w:rsidRDefault="004E34C9" w:rsidP="004E34C9">
      <w:r>
        <w:t xml:space="preserve">This function </w:t>
      </w:r>
      <w:r w:rsidR="00A02D3D">
        <w:t xml:space="preserve">takes a valid SQL Select query and returns the results to a </w:t>
      </w:r>
      <w:r w:rsidR="00E05863">
        <w:t>CSV (Comma Separated Variable) file</w:t>
      </w:r>
      <w:r>
        <w:t xml:space="preserve">. </w:t>
      </w:r>
    </w:p>
    <w:p w14:paraId="409252A6" w14:textId="77777777" w:rsidR="004E34C9" w:rsidRDefault="004E34C9" w:rsidP="004E34C9">
      <w:pPr>
        <w:pStyle w:val="Heading7"/>
      </w:pPr>
      <w:r>
        <w:t>Inputs:</w:t>
      </w:r>
    </w:p>
    <w:tbl>
      <w:tblPr>
        <w:tblStyle w:val="GridTable1Light-Accent5"/>
        <w:tblW w:w="5000" w:type="pct"/>
        <w:tblLook w:val="04A0" w:firstRow="1" w:lastRow="0" w:firstColumn="1" w:lastColumn="0" w:noHBand="0" w:noVBand="1"/>
      </w:tblPr>
      <w:tblGrid>
        <w:gridCol w:w="1658"/>
        <w:gridCol w:w="7440"/>
        <w:gridCol w:w="1097"/>
      </w:tblGrid>
      <w:tr w:rsidR="004E34C9" w14:paraId="0FC5B467" w14:textId="77777777" w:rsidTr="00285C3A">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13" w:type="pct"/>
          </w:tcPr>
          <w:p w14:paraId="48797CBA" w14:textId="77777777" w:rsidR="004E34C9" w:rsidRDefault="004E34C9" w:rsidP="00285C3A">
            <w:r>
              <w:t>Name</w:t>
            </w:r>
          </w:p>
        </w:tc>
        <w:tc>
          <w:tcPr>
            <w:tcW w:w="3649" w:type="pct"/>
          </w:tcPr>
          <w:p w14:paraId="77B2BDEA" w14:textId="77777777" w:rsidR="004E34C9" w:rsidRDefault="004E34C9" w:rsidP="00285C3A">
            <w:pPr>
              <w:cnfStyle w:val="100000000000" w:firstRow="1" w:lastRow="0" w:firstColumn="0" w:lastColumn="0" w:oddVBand="0" w:evenVBand="0" w:oddHBand="0" w:evenHBand="0" w:firstRowFirstColumn="0" w:firstRowLastColumn="0" w:lastRowFirstColumn="0" w:lastRowLastColumn="0"/>
            </w:pPr>
            <w:r>
              <w:t>Description</w:t>
            </w:r>
          </w:p>
        </w:tc>
        <w:tc>
          <w:tcPr>
            <w:tcW w:w="538" w:type="pct"/>
          </w:tcPr>
          <w:p w14:paraId="1F2CABC0" w14:textId="77777777" w:rsidR="004E34C9" w:rsidRDefault="004E34C9" w:rsidP="00285C3A">
            <w:pPr>
              <w:cnfStyle w:val="100000000000" w:firstRow="1" w:lastRow="0" w:firstColumn="0" w:lastColumn="0" w:oddVBand="0" w:evenVBand="0" w:oddHBand="0" w:evenHBand="0" w:firstRowFirstColumn="0" w:firstRowLastColumn="0" w:lastRowFirstColumn="0" w:lastRowLastColumn="0"/>
            </w:pPr>
            <w:r>
              <w:t>Data Type</w:t>
            </w:r>
          </w:p>
        </w:tc>
      </w:tr>
      <w:tr w:rsidR="004E34C9" w14:paraId="51613ECA" w14:textId="77777777" w:rsidTr="00285C3A">
        <w:trPr>
          <w:cantSplit/>
        </w:trPr>
        <w:tc>
          <w:tcPr>
            <w:cnfStyle w:val="001000000000" w:firstRow="0" w:lastRow="0" w:firstColumn="1" w:lastColumn="0" w:oddVBand="0" w:evenVBand="0" w:oddHBand="0" w:evenHBand="0" w:firstRowFirstColumn="0" w:firstRowLastColumn="0" w:lastRowFirstColumn="0" w:lastRowLastColumn="0"/>
            <w:tcW w:w="813" w:type="pct"/>
          </w:tcPr>
          <w:p w14:paraId="2EA68A1E" w14:textId="6B2A8F52" w:rsidR="004E34C9" w:rsidRDefault="00E67552" w:rsidP="00285C3A">
            <w:proofErr w:type="spellStart"/>
            <w:r>
              <w:t>SelectQuery</w:t>
            </w:r>
            <w:proofErr w:type="spellEnd"/>
          </w:p>
        </w:tc>
        <w:tc>
          <w:tcPr>
            <w:tcW w:w="3649" w:type="pct"/>
          </w:tcPr>
          <w:p w14:paraId="460D6B4D" w14:textId="6AC95463" w:rsidR="004E34C9" w:rsidRDefault="00E67552" w:rsidP="00285C3A">
            <w:pPr>
              <w:cnfStyle w:val="000000000000" w:firstRow="0" w:lastRow="0" w:firstColumn="0" w:lastColumn="0" w:oddVBand="0" w:evenVBand="0" w:oddHBand="0" w:evenHBand="0" w:firstRowFirstColumn="0" w:firstRowLastColumn="0" w:lastRowFirstColumn="0" w:lastRowLastColumn="0"/>
            </w:pPr>
            <w:r>
              <w:t>A valid Oracle SQL select command script</w:t>
            </w:r>
            <w:r w:rsidR="00D123A9">
              <w:t>.</w:t>
            </w:r>
          </w:p>
        </w:tc>
        <w:tc>
          <w:tcPr>
            <w:tcW w:w="538" w:type="pct"/>
          </w:tcPr>
          <w:p w14:paraId="0BDA50FA" w14:textId="77777777" w:rsidR="004E34C9" w:rsidRDefault="004E34C9" w:rsidP="00285C3A">
            <w:pPr>
              <w:cnfStyle w:val="000000000000" w:firstRow="0" w:lastRow="0" w:firstColumn="0" w:lastColumn="0" w:oddVBand="0" w:evenVBand="0" w:oddHBand="0" w:evenHBand="0" w:firstRowFirstColumn="0" w:firstRowLastColumn="0" w:lastRowFirstColumn="0" w:lastRowLastColumn="0"/>
            </w:pPr>
            <w:r>
              <w:t>Number</w:t>
            </w:r>
          </w:p>
        </w:tc>
      </w:tr>
      <w:tr w:rsidR="00C37FD5" w14:paraId="41DDBCB2" w14:textId="77777777" w:rsidTr="00285C3A">
        <w:trPr>
          <w:cantSplit/>
        </w:trPr>
        <w:tc>
          <w:tcPr>
            <w:cnfStyle w:val="001000000000" w:firstRow="0" w:lastRow="0" w:firstColumn="1" w:lastColumn="0" w:oddVBand="0" w:evenVBand="0" w:oddHBand="0" w:evenHBand="0" w:firstRowFirstColumn="0" w:firstRowLastColumn="0" w:lastRowFirstColumn="0" w:lastRowLastColumn="0"/>
            <w:tcW w:w="813" w:type="pct"/>
          </w:tcPr>
          <w:p w14:paraId="4549A4B6" w14:textId="7C871675" w:rsidR="00C37FD5" w:rsidRDefault="00C37FD5" w:rsidP="00285C3A">
            <w:proofErr w:type="spellStart"/>
            <w:r>
              <w:t>CSVFilename</w:t>
            </w:r>
            <w:proofErr w:type="spellEnd"/>
          </w:p>
        </w:tc>
        <w:tc>
          <w:tcPr>
            <w:tcW w:w="3649" w:type="pct"/>
          </w:tcPr>
          <w:p w14:paraId="3540BDEC" w14:textId="46E845D9" w:rsidR="00C37FD5" w:rsidRDefault="00C37FD5" w:rsidP="00285C3A">
            <w:pPr>
              <w:cnfStyle w:val="000000000000" w:firstRow="0" w:lastRow="0" w:firstColumn="0" w:lastColumn="0" w:oddVBand="0" w:evenVBand="0" w:oddHBand="0" w:evenHBand="0" w:firstRowFirstColumn="0" w:firstRowLastColumn="0" w:lastRowFirstColumn="0" w:lastRowLastColumn="0"/>
            </w:pPr>
            <w:r>
              <w:t>The destination filename for where the results will be written to.</w:t>
            </w:r>
          </w:p>
        </w:tc>
        <w:tc>
          <w:tcPr>
            <w:tcW w:w="538" w:type="pct"/>
          </w:tcPr>
          <w:p w14:paraId="0FC2DE7B" w14:textId="04E0E4AC" w:rsidR="00C37FD5" w:rsidRDefault="00C37FD5" w:rsidP="00285C3A">
            <w:pPr>
              <w:cnfStyle w:val="000000000000" w:firstRow="0" w:lastRow="0" w:firstColumn="0" w:lastColumn="0" w:oddVBand="0" w:evenVBand="0" w:oddHBand="0" w:evenHBand="0" w:firstRowFirstColumn="0" w:firstRowLastColumn="0" w:lastRowFirstColumn="0" w:lastRowLastColumn="0"/>
            </w:pPr>
            <w:r>
              <w:t>Text</w:t>
            </w:r>
          </w:p>
        </w:tc>
      </w:tr>
    </w:tbl>
    <w:p w14:paraId="1AB2BF86" w14:textId="77777777" w:rsidR="004E34C9" w:rsidRDefault="004E34C9" w:rsidP="004E34C9">
      <w:pPr>
        <w:pStyle w:val="Heading7"/>
        <w:spacing w:before="240" w:after="120"/>
      </w:pPr>
      <w:r>
        <w:t>Outputs:</w:t>
      </w:r>
    </w:p>
    <w:tbl>
      <w:tblPr>
        <w:tblStyle w:val="GridTable1Light-Accent5"/>
        <w:tblW w:w="5000" w:type="pct"/>
        <w:tblLook w:val="04A0" w:firstRow="1" w:lastRow="0" w:firstColumn="1" w:lastColumn="0" w:noHBand="0" w:noVBand="1"/>
      </w:tblPr>
      <w:tblGrid>
        <w:gridCol w:w="1615"/>
        <w:gridCol w:w="7483"/>
        <w:gridCol w:w="1097"/>
      </w:tblGrid>
      <w:tr w:rsidR="004E34C9" w14:paraId="7ECE6BBF" w14:textId="77777777" w:rsidTr="00285C3A">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792" w:type="pct"/>
          </w:tcPr>
          <w:p w14:paraId="566A3FFC" w14:textId="77777777" w:rsidR="004E34C9" w:rsidRDefault="004E34C9" w:rsidP="00285C3A">
            <w:r>
              <w:t>Name</w:t>
            </w:r>
          </w:p>
        </w:tc>
        <w:tc>
          <w:tcPr>
            <w:tcW w:w="3670" w:type="pct"/>
          </w:tcPr>
          <w:p w14:paraId="45258B40" w14:textId="77777777" w:rsidR="004E34C9" w:rsidRDefault="004E34C9" w:rsidP="00285C3A">
            <w:pPr>
              <w:cnfStyle w:val="100000000000" w:firstRow="1" w:lastRow="0" w:firstColumn="0" w:lastColumn="0" w:oddVBand="0" w:evenVBand="0" w:oddHBand="0" w:evenHBand="0" w:firstRowFirstColumn="0" w:firstRowLastColumn="0" w:lastRowFirstColumn="0" w:lastRowLastColumn="0"/>
            </w:pPr>
            <w:r>
              <w:t>Description</w:t>
            </w:r>
          </w:p>
        </w:tc>
        <w:tc>
          <w:tcPr>
            <w:tcW w:w="538" w:type="pct"/>
          </w:tcPr>
          <w:p w14:paraId="4C5BF4E2" w14:textId="77777777" w:rsidR="004E34C9" w:rsidRDefault="004E34C9" w:rsidP="00285C3A">
            <w:pPr>
              <w:cnfStyle w:val="100000000000" w:firstRow="1" w:lastRow="0" w:firstColumn="0" w:lastColumn="0" w:oddVBand="0" w:evenVBand="0" w:oddHBand="0" w:evenHBand="0" w:firstRowFirstColumn="0" w:firstRowLastColumn="0" w:lastRowFirstColumn="0" w:lastRowLastColumn="0"/>
            </w:pPr>
            <w:r>
              <w:t>Data Type</w:t>
            </w:r>
          </w:p>
        </w:tc>
      </w:tr>
      <w:tr w:rsidR="009A046A" w14:paraId="74904E20" w14:textId="77777777" w:rsidTr="007A0E8D">
        <w:trPr>
          <w:cantSplit/>
        </w:trPr>
        <w:tc>
          <w:tcPr>
            <w:cnfStyle w:val="001000000000" w:firstRow="0" w:lastRow="0" w:firstColumn="1" w:lastColumn="0" w:oddVBand="0" w:evenVBand="0" w:oddHBand="0" w:evenHBand="0" w:firstRowFirstColumn="0" w:firstRowLastColumn="0" w:lastRowFirstColumn="0" w:lastRowLastColumn="0"/>
            <w:tcW w:w="792" w:type="pct"/>
          </w:tcPr>
          <w:p w14:paraId="05DC2956" w14:textId="77777777" w:rsidR="009A046A" w:rsidRDefault="009A046A" w:rsidP="007A0E8D">
            <w:r>
              <w:t>Success</w:t>
            </w:r>
          </w:p>
        </w:tc>
        <w:tc>
          <w:tcPr>
            <w:tcW w:w="3670" w:type="pct"/>
          </w:tcPr>
          <w:p w14:paraId="6A2A8575" w14:textId="77777777" w:rsidR="009A046A" w:rsidRDefault="009A046A" w:rsidP="007A0E8D">
            <w:pPr>
              <w:cnfStyle w:val="000000000000" w:firstRow="0" w:lastRow="0" w:firstColumn="0" w:lastColumn="0" w:oddVBand="0" w:evenVBand="0" w:oddHBand="0" w:evenHBand="0" w:firstRowFirstColumn="0" w:firstRowLastColumn="0" w:lastRowFirstColumn="0" w:lastRowLastColumn="0"/>
            </w:pPr>
            <w:r>
              <w:t>The value to explain if the query was successful.</w:t>
            </w:r>
          </w:p>
        </w:tc>
        <w:tc>
          <w:tcPr>
            <w:tcW w:w="538" w:type="pct"/>
          </w:tcPr>
          <w:p w14:paraId="7C4EC2B3" w14:textId="77777777" w:rsidR="009A046A" w:rsidRDefault="009A046A" w:rsidP="007A0E8D">
            <w:pPr>
              <w:cnfStyle w:val="000000000000" w:firstRow="0" w:lastRow="0" w:firstColumn="0" w:lastColumn="0" w:oddVBand="0" w:evenVBand="0" w:oddHBand="0" w:evenHBand="0" w:firstRowFirstColumn="0" w:firstRowLastColumn="0" w:lastRowFirstColumn="0" w:lastRowLastColumn="0"/>
            </w:pPr>
            <w:r>
              <w:t>Flag</w:t>
            </w:r>
          </w:p>
        </w:tc>
      </w:tr>
      <w:tr w:rsidR="009A046A" w14:paraId="6732EB63" w14:textId="77777777" w:rsidTr="007A0E8D">
        <w:trPr>
          <w:cantSplit/>
        </w:trPr>
        <w:tc>
          <w:tcPr>
            <w:cnfStyle w:val="001000000000" w:firstRow="0" w:lastRow="0" w:firstColumn="1" w:lastColumn="0" w:oddVBand="0" w:evenVBand="0" w:oddHBand="0" w:evenHBand="0" w:firstRowFirstColumn="0" w:firstRowLastColumn="0" w:lastRowFirstColumn="0" w:lastRowLastColumn="0"/>
            <w:tcW w:w="792" w:type="pct"/>
          </w:tcPr>
          <w:p w14:paraId="5F1220A0" w14:textId="77777777" w:rsidR="009A046A" w:rsidRDefault="009A046A" w:rsidP="007A0E8D">
            <w:r>
              <w:t>Message</w:t>
            </w:r>
          </w:p>
        </w:tc>
        <w:tc>
          <w:tcPr>
            <w:tcW w:w="3670" w:type="pct"/>
          </w:tcPr>
          <w:p w14:paraId="557A95D5" w14:textId="77777777" w:rsidR="009A046A" w:rsidRDefault="009A046A" w:rsidP="007A0E8D">
            <w:pPr>
              <w:cnfStyle w:val="000000000000" w:firstRow="0" w:lastRow="0" w:firstColumn="0" w:lastColumn="0" w:oddVBand="0" w:evenVBand="0" w:oddHBand="0" w:evenHBand="0" w:firstRowFirstColumn="0" w:firstRowLastColumn="0" w:lastRowFirstColumn="0" w:lastRowLastColumn="0"/>
            </w:pPr>
            <w:r>
              <w:t>The exception message, if the query failed.</w:t>
            </w:r>
          </w:p>
        </w:tc>
        <w:tc>
          <w:tcPr>
            <w:tcW w:w="538" w:type="pct"/>
          </w:tcPr>
          <w:p w14:paraId="5AD2E1F2" w14:textId="77777777" w:rsidR="009A046A" w:rsidRDefault="009A046A" w:rsidP="007A0E8D">
            <w:pPr>
              <w:cnfStyle w:val="000000000000" w:firstRow="0" w:lastRow="0" w:firstColumn="0" w:lastColumn="0" w:oddVBand="0" w:evenVBand="0" w:oddHBand="0" w:evenHBand="0" w:firstRowFirstColumn="0" w:firstRowLastColumn="0" w:lastRowFirstColumn="0" w:lastRowLastColumn="0"/>
            </w:pPr>
            <w:r>
              <w:t>Text</w:t>
            </w:r>
          </w:p>
        </w:tc>
      </w:tr>
    </w:tbl>
    <w:p w14:paraId="2C4F8495" w14:textId="2367C07D" w:rsidR="00532521" w:rsidRDefault="00532521" w:rsidP="004E34C9"/>
    <w:p w14:paraId="5E503939" w14:textId="77777777" w:rsidR="00532521" w:rsidRDefault="00532521">
      <w:pPr>
        <w:spacing w:after="160" w:line="259" w:lineRule="auto"/>
      </w:pPr>
      <w:r>
        <w:br w:type="page"/>
      </w:r>
    </w:p>
    <w:p w14:paraId="1B97A37D" w14:textId="77777777" w:rsidR="004E34C9" w:rsidRDefault="004E34C9" w:rsidP="004E34C9"/>
    <w:p w14:paraId="019E0ABF" w14:textId="2B5B93F4" w:rsidR="004E34C9" w:rsidRDefault="00CD0F77" w:rsidP="004E34C9">
      <w:pPr>
        <w:pStyle w:val="Heading2"/>
        <w:spacing w:before="240"/>
      </w:pPr>
      <w:bookmarkStart w:id="15" w:name="_Toc23932900"/>
      <w:r>
        <w:t>Get CSV</w:t>
      </w:r>
      <w:bookmarkEnd w:id="15"/>
    </w:p>
    <w:p w14:paraId="270EE0DC" w14:textId="4E15F847" w:rsidR="004E34C9" w:rsidRPr="000D4BF0" w:rsidRDefault="004E34C9" w:rsidP="004E34C9">
      <w:r>
        <w:t xml:space="preserve">This function takes a </w:t>
      </w:r>
      <w:r w:rsidR="00CD0F77">
        <w:t>valid SQL Select query and returns the results to a</w:t>
      </w:r>
      <w:r w:rsidR="00D123A9">
        <w:t xml:space="preserve"> string in comma separated format</w:t>
      </w:r>
      <w:r>
        <w:t xml:space="preserve">. </w:t>
      </w:r>
    </w:p>
    <w:p w14:paraId="00D5167E" w14:textId="77777777" w:rsidR="004E34C9" w:rsidRDefault="004E34C9" w:rsidP="004E34C9">
      <w:pPr>
        <w:pStyle w:val="Heading7"/>
      </w:pPr>
      <w:r>
        <w:t>Inputs:</w:t>
      </w:r>
    </w:p>
    <w:tbl>
      <w:tblPr>
        <w:tblStyle w:val="GridTable1Light-Accent5"/>
        <w:tblW w:w="5000" w:type="pct"/>
        <w:tblLook w:val="04A0" w:firstRow="1" w:lastRow="0" w:firstColumn="1" w:lastColumn="0" w:noHBand="0" w:noVBand="1"/>
      </w:tblPr>
      <w:tblGrid>
        <w:gridCol w:w="1658"/>
        <w:gridCol w:w="7440"/>
        <w:gridCol w:w="1097"/>
      </w:tblGrid>
      <w:tr w:rsidR="004E34C9" w14:paraId="46907CDB" w14:textId="77777777" w:rsidTr="00285C3A">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13" w:type="pct"/>
          </w:tcPr>
          <w:p w14:paraId="09CC9217" w14:textId="77777777" w:rsidR="004E34C9" w:rsidRDefault="004E34C9" w:rsidP="00285C3A">
            <w:r>
              <w:t>Name</w:t>
            </w:r>
          </w:p>
        </w:tc>
        <w:tc>
          <w:tcPr>
            <w:tcW w:w="3649" w:type="pct"/>
          </w:tcPr>
          <w:p w14:paraId="080D41EE" w14:textId="77777777" w:rsidR="004E34C9" w:rsidRDefault="004E34C9" w:rsidP="00285C3A">
            <w:pPr>
              <w:cnfStyle w:val="100000000000" w:firstRow="1" w:lastRow="0" w:firstColumn="0" w:lastColumn="0" w:oddVBand="0" w:evenVBand="0" w:oddHBand="0" w:evenHBand="0" w:firstRowFirstColumn="0" w:firstRowLastColumn="0" w:lastRowFirstColumn="0" w:lastRowLastColumn="0"/>
            </w:pPr>
            <w:r>
              <w:t>Description</w:t>
            </w:r>
          </w:p>
        </w:tc>
        <w:tc>
          <w:tcPr>
            <w:tcW w:w="538" w:type="pct"/>
          </w:tcPr>
          <w:p w14:paraId="7FA70C51" w14:textId="77777777" w:rsidR="004E34C9" w:rsidRDefault="004E34C9" w:rsidP="00285C3A">
            <w:pPr>
              <w:cnfStyle w:val="100000000000" w:firstRow="1" w:lastRow="0" w:firstColumn="0" w:lastColumn="0" w:oddVBand="0" w:evenVBand="0" w:oddHBand="0" w:evenHBand="0" w:firstRowFirstColumn="0" w:firstRowLastColumn="0" w:lastRowFirstColumn="0" w:lastRowLastColumn="0"/>
            </w:pPr>
            <w:r>
              <w:t>Data Type</w:t>
            </w:r>
          </w:p>
        </w:tc>
      </w:tr>
      <w:tr w:rsidR="004E34C9" w14:paraId="4D9FC7E4" w14:textId="77777777" w:rsidTr="00285C3A">
        <w:trPr>
          <w:cantSplit/>
        </w:trPr>
        <w:tc>
          <w:tcPr>
            <w:cnfStyle w:val="001000000000" w:firstRow="0" w:lastRow="0" w:firstColumn="1" w:lastColumn="0" w:oddVBand="0" w:evenVBand="0" w:oddHBand="0" w:evenHBand="0" w:firstRowFirstColumn="0" w:firstRowLastColumn="0" w:lastRowFirstColumn="0" w:lastRowLastColumn="0"/>
            <w:tcW w:w="813" w:type="pct"/>
          </w:tcPr>
          <w:p w14:paraId="3012BA19" w14:textId="7AA5E6FD" w:rsidR="004E34C9" w:rsidRDefault="00D123A9" w:rsidP="00285C3A">
            <w:proofErr w:type="spellStart"/>
            <w:r>
              <w:t>SelectQuery</w:t>
            </w:r>
            <w:proofErr w:type="spellEnd"/>
          </w:p>
        </w:tc>
        <w:tc>
          <w:tcPr>
            <w:tcW w:w="3649" w:type="pct"/>
          </w:tcPr>
          <w:p w14:paraId="597A1112" w14:textId="731151A8" w:rsidR="004E34C9" w:rsidRDefault="00D123A9" w:rsidP="00285C3A">
            <w:pPr>
              <w:cnfStyle w:val="000000000000" w:firstRow="0" w:lastRow="0" w:firstColumn="0" w:lastColumn="0" w:oddVBand="0" w:evenVBand="0" w:oddHBand="0" w:evenHBand="0" w:firstRowFirstColumn="0" w:firstRowLastColumn="0" w:lastRowFirstColumn="0" w:lastRowLastColumn="0"/>
            </w:pPr>
            <w:r>
              <w:t>A valid Oracle SQL select command script.</w:t>
            </w:r>
          </w:p>
        </w:tc>
        <w:tc>
          <w:tcPr>
            <w:tcW w:w="538" w:type="pct"/>
          </w:tcPr>
          <w:p w14:paraId="3AEDBE06" w14:textId="77777777" w:rsidR="004E34C9" w:rsidRDefault="004E34C9" w:rsidP="00285C3A">
            <w:pPr>
              <w:cnfStyle w:val="000000000000" w:firstRow="0" w:lastRow="0" w:firstColumn="0" w:lastColumn="0" w:oddVBand="0" w:evenVBand="0" w:oddHBand="0" w:evenHBand="0" w:firstRowFirstColumn="0" w:firstRowLastColumn="0" w:lastRowFirstColumn="0" w:lastRowLastColumn="0"/>
            </w:pPr>
            <w:r>
              <w:t>Number</w:t>
            </w:r>
          </w:p>
        </w:tc>
      </w:tr>
    </w:tbl>
    <w:p w14:paraId="05C45C42" w14:textId="77777777" w:rsidR="004E34C9" w:rsidRDefault="004E34C9" w:rsidP="004E34C9">
      <w:pPr>
        <w:pStyle w:val="Heading7"/>
        <w:spacing w:before="240" w:after="120"/>
      </w:pPr>
      <w:r>
        <w:t>Outputs:</w:t>
      </w:r>
    </w:p>
    <w:tbl>
      <w:tblPr>
        <w:tblStyle w:val="GridTable1Light-Accent5"/>
        <w:tblW w:w="5000" w:type="pct"/>
        <w:tblLook w:val="04A0" w:firstRow="1" w:lastRow="0" w:firstColumn="1" w:lastColumn="0" w:noHBand="0" w:noVBand="1"/>
      </w:tblPr>
      <w:tblGrid>
        <w:gridCol w:w="1615"/>
        <w:gridCol w:w="7483"/>
        <w:gridCol w:w="1097"/>
      </w:tblGrid>
      <w:tr w:rsidR="004E34C9" w14:paraId="7E147C4B" w14:textId="77777777" w:rsidTr="00285C3A">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792" w:type="pct"/>
          </w:tcPr>
          <w:p w14:paraId="59140F11" w14:textId="77777777" w:rsidR="004E34C9" w:rsidRDefault="004E34C9" w:rsidP="00285C3A">
            <w:r>
              <w:t>Name</w:t>
            </w:r>
          </w:p>
        </w:tc>
        <w:tc>
          <w:tcPr>
            <w:tcW w:w="3670" w:type="pct"/>
          </w:tcPr>
          <w:p w14:paraId="7192D6C4" w14:textId="77777777" w:rsidR="004E34C9" w:rsidRDefault="004E34C9" w:rsidP="00285C3A">
            <w:pPr>
              <w:cnfStyle w:val="100000000000" w:firstRow="1" w:lastRow="0" w:firstColumn="0" w:lastColumn="0" w:oddVBand="0" w:evenVBand="0" w:oddHBand="0" w:evenHBand="0" w:firstRowFirstColumn="0" w:firstRowLastColumn="0" w:lastRowFirstColumn="0" w:lastRowLastColumn="0"/>
            </w:pPr>
            <w:r>
              <w:t>Description</w:t>
            </w:r>
          </w:p>
        </w:tc>
        <w:tc>
          <w:tcPr>
            <w:tcW w:w="538" w:type="pct"/>
          </w:tcPr>
          <w:p w14:paraId="29460402" w14:textId="77777777" w:rsidR="004E34C9" w:rsidRDefault="004E34C9" w:rsidP="00285C3A">
            <w:pPr>
              <w:cnfStyle w:val="100000000000" w:firstRow="1" w:lastRow="0" w:firstColumn="0" w:lastColumn="0" w:oddVBand="0" w:evenVBand="0" w:oddHBand="0" w:evenHBand="0" w:firstRowFirstColumn="0" w:firstRowLastColumn="0" w:lastRowFirstColumn="0" w:lastRowLastColumn="0"/>
            </w:pPr>
            <w:r>
              <w:t>Data Type</w:t>
            </w:r>
          </w:p>
        </w:tc>
      </w:tr>
      <w:tr w:rsidR="009048DB" w14:paraId="67DA8A48" w14:textId="77777777" w:rsidTr="00285C3A">
        <w:trPr>
          <w:cantSplit/>
        </w:trPr>
        <w:tc>
          <w:tcPr>
            <w:cnfStyle w:val="001000000000" w:firstRow="0" w:lastRow="0" w:firstColumn="1" w:lastColumn="0" w:oddVBand="0" w:evenVBand="0" w:oddHBand="0" w:evenHBand="0" w:firstRowFirstColumn="0" w:firstRowLastColumn="0" w:lastRowFirstColumn="0" w:lastRowLastColumn="0"/>
            <w:tcW w:w="792" w:type="pct"/>
          </w:tcPr>
          <w:p w14:paraId="6725CD67" w14:textId="7F9B122C" w:rsidR="009048DB" w:rsidRDefault="009B1F07" w:rsidP="00285C3A">
            <w:r>
              <w:t>CSV</w:t>
            </w:r>
          </w:p>
        </w:tc>
        <w:tc>
          <w:tcPr>
            <w:tcW w:w="3670" w:type="pct"/>
          </w:tcPr>
          <w:p w14:paraId="3045DB36" w14:textId="05792461" w:rsidR="009048DB" w:rsidRDefault="009B1F07" w:rsidP="00285C3A">
            <w:pPr>
              <w:cnfStyle w:val="000000000000" w:firstRow="0" w:lastRow="0" w:firstColumn="0" w:lastColumn="0" w:oddVBand="0" w:evenVBand="0" w:oddHBand="0" w:evenHBand="0" w:firstRowFirstColumn="0" w:firstRowLastColumn="0" w:lastRowFirstColumn="0" w:lastRowLastColumn="0"/>
            </w:pPr>
            <w:r>
              <w:t>The text value containing the resulting data.</w:t>
            </w:r>
          </w:p>
        </w:tc>
        <w:tc>
          <w:tcPr>
            <w:tcW w:w="538" w:type="pct"/>
          </w:tcPr>
          <w:p w14:paraId="02F76496" w14:textId="68A0B8DE" w:rsidR="009048DB" w:rsidRDefault="00893CF0" w:rsidP="00285C3A">
            <w:pPr>
              <w:cnfStyle w:val="000000000000" w:firstRow="0" w:lastRow="0" w:firstColumn="0" w:lastColumn="0" w:oddVBand="0" w:evenVBand="0" w:oddHBand="0" w:evenHBand="0" w:firstRowFirstColumn="0" w:firstRowLastColumn="0" w:lastRowFirstColumn="0" w:lastRowLastColumn="0"/>
            </w:pPr>
            <w:r>
              <w:t>Text</w:t>
            </w:r>
          </w:p>
        </w:tc>
      </w:tr>
      <w:tr w:rsidR="009B1F07" w14:paraId="15646EB7" w14:textId="77777777" w:rsidTr="00285C3A">
        <w:trPr>
          <w:cantSplit/>
        </w:trPr>
        <w:tc>
          <w:tcPr>
            <w:cnfStyle w:val="001000000000" w:firstRow="0" w:lastRow="0" w:firstColumn="1" w:lastColumn="0" w:oddVBand="0" w:evenVBand="0" w:oddHBand="0" w:evenHBand="0" w:firstRowFirstColumn="0" w:firstRowLastColumn="0" w:lastRowFirstColumn="0" w:lastRowLastColumn="0"/>
            <w:tcW w:w="792" w:type="pct"/>
          </w:tcPr>
          <w:p w14:paraId="10B6F200" w14:textId="143A3EE1" w:rsidR="009B1F07" w:rsidRDefault="009B1F07" w:rsidP="009B1F07">
            <w:r>
              <w:t>Success</w:t>
            </w:r>
          </w:p>
        </w:tc>
        <w:tc>
          <w:tcPr>
            <w:tcW w:w="3670" w:type="pct"/>
          </w:tcPr>
          <w:p w14:paraId="556E9F7F" w14:textId="491ABA97" w:rsidR="009B1F07" w:rsidRDefault="009B1F07" w:rsidP="009B1F07">
            <w:pPr>
              <w:cnfStyle w:val="000000000000" w:firstRow="0" w:lastRow="0" w:firstColumn="0" w:lastColumn="0" w:oddVBand="0" w:evenVBand="0" w:oddHBand="0" w:evenHBand="0" w:firstRowFirstColumn="0" w:firstRowLastColumn="0" w:lastRowFirstColumn="0" w:lastRowLastColumn="0"/>
            </w:pPr>
            <w:r>
              <w:t>The value to explain if the query was successful.</w:t>
            </w:r>
          </w:p>
        </w:tc>
        <w:tc>
          <w:tcPr>
            <w:tcW w:w="538" w:type="pct"/>
          </w:tcPr>
          <w:p w14:paraId="0FE9BF81" w14:textId="7F666C39" w:rsidR="009B1F07" w:rsidRDefault="00893CF0" w:rsidP="009B1F07">
            <w:pPr>
              <w:cnfStyle w:val="000000000000" w:firstRow="0" w:lastRow="0" w:firstColumn="0" w:lastColumn="0" w:oddVBand="0" w:evenVBand="0" w:oddHBand="0" w:evenHBand="0" w:firstRowFirstColumn="0" w:firstRowLastColumn="0" w:lastRowFirstColumn="0" w:lastRowLastColumn="0"/>
            </w:pPr>
            <w:r>
              <w:t>Flag</w:t>
            </w:r>
          </w:p>
        </w:tc>
      </w:tr>
      <w:tr w:rsidR="00893CF0" w14:paraId="72B2A8A7" w14:textId="77777777" w:rsidTr="00285C3A">
        <w:trPr>
          <w:cantSplit/>
        </w:trPr>
        <w:tc>
          <w:tcPr>
            <w:cnfStyle w:val="001000000000" w:firstRow="0" w:lastRow="0" w:firstColumn="1" w:lastColumn="0" w:oddVBand="0" w:evenVBand="0" w:oddHBand="0" w:evenHBand="0" w:firstRowFirstColumn="0" w:firstRowLastColumn="0" w:lastRowFirstColumn="0" w:lastRowLastColumn="0"/>
            <w:tcW w:w="792" w:type="pct"/>
          </w:tcPr>
          <w:p w14:paraId="72F13298" w14:textId="388A03EB" w:rsidR="00893CF0" w:rsidRDefault="00893CF0" w:rsidP="00893CF0">
            <w:r>
              <w:t>Message</w:t>
            </w:r>
          </w:p>
        </w:tc>
        <w:tc>
          <w:tcPr>
            <w:tcW w:w="3670" w:type="pct"/>
          </w:tcPr>
          <w:p w14:paraId="2A2EDA0C" w14:textId="252362BE" w:rsidR="00893CF0" w:rsidRDefault="00893CF0" w:rsidP="00893CF0">
            <w:pPr>
              <w:cnfStyle w:val="000000000000" w:firstRow="0" w:lastRow="0" w:firstColumn="0" w:lastColumn="0" w:oddVBand="0" w:evenVBand="0" w:oddHBand="0" w:evenHBand="0" w:firstRowFirstColumn="0" w:firstRowLastColumn="0" w:lastRowFirstColumn="0" w:lastRowLastColumn="0"/>
            </w:pPr>
            <w:r>
              <w:t>The exception message, if the query failed.</w:t>
            </w:r>
          </w:p>
        </w:tc>
        <w:tc>
          <w:tcPr>
            <w:tcW w:w="538" w:type="pct"/>
          </w:tcPr>
          <w:p w14:paraId="626FB654" w14:textId="7D361F1A" w:rsidR="00893CF0" w:rsidRDefault="00893CF0" w:rsidP="00893CF0">
            <w:pPr>
              <w:cnfStyle w:val="000000000000" w:firstRow="0" w:lastRow="0" w:firstColumn="0" w:lastColumn="0" w:oddVBand="0" w:evenVBand="0" w:oddHBand="0" w:evenHBand="0" w:firstRowFirstColumn="0" w:firstRowLastColumn="0" w:lastRowFirstColumn="0" w:lastRowLastColumn="0"/>
            </w:pPr>
            <w:r>
              <w:t>Text</w:t>
            </w:r>
          </w:p>
        </w:tc>
      </w:tr>
    </w:tbl>
    <w:p w14:paraId="0A6E1352" w14:textId="682BB2AB" w:rsidR="004E34C9" w:rsidRDefault="004E34C9" w:rsidP="00D70406"/>
    <w:p w14:paraId="66CF74A8" w14:textId="7E705CA8" w:rsidR="00793236" w:rsidRDefault="007577E2" w:rsidP="00793236">
      <w:pPr>
        <w:pStyle w:val="Heading2"/>
        <w:spacing w:before="240"/>
      </w:pPr>
      <w:bookmarkStart w:id="16" w:name="_Toc23932901"/>
      <w:r>
        <w:t>Get User Name</w:t>
      </w:r>
      <w:bookmarkEnd w:id="16"/>
    </w:p>
    <w:p w14:paraId="3FBB362F" w14:textId="57B9C409" w:rsidR="00793236" w:rsidRPr="000D4BF0" w:rsidRDefault="00793236" w:rsidP="00793236">
      <w:r>
        <w:t xml:space="preserve">This function </w:t>
      </w:r>
      <w:r w:rsidR="00567FD5">
        <w:t xml:space="preserve">returns the currently logged on user. This is an </w:t>
      </w:r>
      <w:r w:rsidR="00A87F26">
        <w:t>environment value and not a value from Oracle.</w:t>
      </w:r>
      <w:r>
        <w:t xml:space="preserve"> </w:t>
      </w:r>
    </w:p>
    <w:p w14:paraId="21DFCD63" w14:textId="77777777" w:rsidR="00793236" w:rsidRDefault="00793236" w:rsidP="00793236">
      <w:pPr>
        <w:pStyle w:val="Heading7"/>
        <w:spacing w:before="240" w:after="120"/>
      </w:pPr>
      <w:r>
        <w:t>Outputs:</w:t>
      </w:r>
    </w:p>
    <w:tbl>
      <w:tblPr>
        <w:tblStyle w:val="GridTable1Light-Accent5"/>
        <w:tblW w:w="5000" w:type="pct"/>
        <w:tblLook w:val="04A0" w:firstRow="1" w:lastRow="0" w:firstColumn="1" w:lastColumn="0" w:noHBand="0" w:noVBand="1"/>
      </w:tblPr>
      <w:tblGrid>
        <w:gridCol w:w="1615"/>
        <w:gridCol w:w="7483"/>
        <w:gridCol w:w="1097"/>
      </w:tblGrid>
      <w:tr w:rsidR="00793236" w14:paraId="35A926FD" w14:textId="77777777" w:rsidTr="00285C3A">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792" w:type="pct"/>
          </w:tcPr>
          <w:p w14:paraId="21D7066B" w14:textId="77777777" w:rsidR="00793236" w:rsidRDefault="00793236" w:rsidP="00285C3A">
            <w:r>
              <w:t>Name</w:t>
            </w:r>
          </w:p>
        </w:tc>
        <w:tc>
          <w:tcPr>
            <w:tcW w:w="3670" w:type="pct"/>
          </w:tcPr>
          <w:p w14:paraId="511DEADF" w14:textId="77777777" w:rsidR="00793236" w:rsidRDefault="00793236" w:rsidP="00285C3A">
            <w:pPr>
              <w:cnfStyle w:val="100000000000" w:firstRow="1" w:lastRow="0" w:firstColumn="0" w:lastColumn="0" w:oddVBand="0" w:evenVBand="0" w:oddHBand="0" w:evenHBand="0" w:firstRowFirstColumn="0" w:firstRowLastColumn="0" w:lastRowFirstColumn="0" w:lastRowLastColumn="0"/>
            </w:pPr>
            <w:r>
              <w:t>Description</w:t>
            </w:r>
          </w:p>
        </w:tc>
        <w:tc>
          <w:tcPr>
            <w:tcW w:w="538" w:type="pct"/>
          </w:tcPr>
          <w:p w14:paraId="03C8491A" w14:textId="77777777" w:rsidR="00793236" w:rsidRDefault="00793236" w:rsidP="00285C3A">
            <w:pPr>
              <w:cnfStyle w:val="100000000000" w:firstRow="1" w:lastRow="0" w:firstColumn="0" w:lastColumn="0" w:oddVBand="0" w:evenVBand="0" w:oddHBand="0" w:evenHBand="0" w:firstRowFirstColumn="0" w:firstRowLastColumn="0" w:lastRowFirstColumn="0" w:lastRowLastColumn="0"/>
            </w:pPr>
            <w:r>
              <w:t>Data Type</w:t>
            </w:r>
          </w:p>
        </w:tc>
      </w:tr>
      <w:tr w:rsidR="00793236" w14:paraId="6FF57C04" w14:textId="77777777" w:rsidTr="00285C3A">
        <w:trPr>
          <w:cantSplit/>
        </w:trPr>
        <w:tc>
          <w:tcPr>
            <w:cnfStyle w:val="001000000000" w:firstRow="0" w:lastRow="0" w:firstColumn="1" w:lastColumn="0" w:oddVBand="0" w:evenVBand="0" w:oddHBand="0" w:evenHBand="0" w:firstRowFirstColumn="0" w:firstRowLastColumn="0" w:lastRowFirstColumn="0" w:lastRowLastColumn="0"/>
            <w:tcW w:w="792" w:type="pct"/>
          </w:tcPr>
          <w:p w14:paraId="354988C2" w14:textId="065D10F9" w:rsidR="00793236" w:rsidRDefault="00567FD5" w:rsidP="00285C3A">
            <w:r>
              <w:t>User Name</w:t>
            </w:r>
          </w:p>
        </w:tc>
        <w:tc>
          <w:tcPr>
            <w:tcW w:w="3670" w:type="pct"/>
          </w:tcPr>
          <w:p w14:paraId="611053F0" w14:textId="0C914A97" w:rsidR="00793236" w:rsidRDefault="00567FD5" w:rsidP="00285C3A">
            <w:pPr>
              <w:cnfStyle w:val="000000000000" w:firstRow="0" w:lastRow="0" w:firstColumn="0" w:lastColumn="0" w:oddVBand="0" w:evenVBand="0" w:oddHBand="0" w:evenHBand="0" w:firstRowFirstColumn="0" w:firstRowLastColumn="0" w:lastRowFirstColumn="0" w:lastRowLastColumn="0"/>
            </w:pPr>
            <w:r>
              <w:t>The user name of the currently logged on user.</w:t>
            </w:r>
          </w:p>
        </w:tc>
        <w:tc>
          <w:tcPr>
            <w:tcW w:w="538" w:type="pct"/>
          </w:tcPr>
          <w:p w14:paraId="4A7119BE" w14:textId="0E802750" w:rsidR="00793236" w:rsidRDefault="00481829" w:rsidP="00285C3A">
            <w:pPr>
              <w:cnfStyle w:val="000000000000" w:firstRow="0" w:lastRow="0" w:firstColumn="0" w:lastColumn="0" w:oddVBand="0" w:evenVBand="0" w:oddHBand="0" w:evenHBand="0" w:firstRowFirstColumn="0" w:firstRowLastColumn="0" w:lastRowFirstColumn="0" w:lastRowLastColumn="0"/>
            </w:pPr>
            <w:r>
              <w:t>Text</w:t>
            </w:r>
          </w:p>
        </w:tc>
      </w:tr>
    </w:tbl>
    <w:p w14:paraId="20FEA77C" w14:textId="77777777" w:rsidR="00F95917" w:rsidRDefault="00F95917" w:rsidP="00793236"/>
    <w:p w14:paraId="1A11870F" w14:textId="231D3E7D" w:rsidR="00793236" w:rsidRDefault="00A87F26" w:rsidP="00793236">
      <w:pPr>
        <w:pStyle w:val="Heading2"/>
        <w:spacing w:before="240"/>
      </w:pPr>
      <w:bookmarkStart w:id="17" w:name="_Toc23932902"/>
      <w:r>
        <w:t>Get Machine Name</w:t>
      </w:r>
      <w:bookmarkEnd w:id="17"/>
    </w:p>
    <w:p w14:paraId="2D771155" w14:textId="662442A9" w:rsidR="00793236" w:rsidRPr="000D4BF0" w:rsidRDefault="00793236" w:rsidP="00793236">
      <w:r>
        <w:t xml:space="preserve">This function </w:t>
      </w:r>
      <w:r w:rsidR="0098549F">
        <w:t xml:space="preserve">returns the value of the current machine name where the user is logged on to. This is not </w:t>
      </w:r>
      <w:r w:rsidR="00481829">
        <w:t>a value from Oracle.</w:t>
      </w:r>
      <w:r>
        <w:t xml:space="preserve"> </w:t>
      </w:r>
    </w:p>
    <w:p w14:paraId="5EF0FA72" w14:textId="77777777" w:rsidR="00793236" w:rsidRDefault="00793236" w:rsidP="00793236">
      <w:pPr>
        <w:pStyle w:val="Heading7"/>
        <w:spacing w:before="240" w:after="120"/>
      </w:pPr>
      <w:r>
        <w:t>Outputs:</w:t>
      </w:r>
    </w:p>
    <w:tbl>
      <w:tblPr>
        <w:tblStyle w:val="GridTable1Light-Accent5"/>
        <w:tblW w:w="5000" w:type="pct"/>
        <w:tblLook w:val="04A0" w:firstRow="1" w:lastRow="0" w:firstColumn="1" w:lastColumn="0" w:noHBand="0" w:noVBand="1"/>
      </w:tblPr>
      <w:tblGrid>
        <w:gridCol w:w="1615"/>
        <w:gridCol w:w="7483"/>
        <w:gridCol w:w="1097"/>
      </w:tblGrid>
      <w:tr w:rsidR="00793236" w14:paraId="4E1DFA88" w14:textId="77777777" w:rsidTr="00285C3A">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792" w:type="pct"/>
          </w:tcPr>
          <w:p w14:paraId="5DC4D33C" w14:textId="77777777" w:rsidR="00793236" w:rsidRDefault="00793236" w:rsidP="00285C3A">
            <w:r>
              <w:t>Name</w:t>
            </w:r>
          </w:p>
        </w:tc>
        <w:tc>
          <w:tcPr>
            <w:tcW w:w="3670" w:type="pct"/>
          </w:tcPr>
          <w:p w14:paraId="62E88D3F" w14:textId="77777777" w:rsidR="00793236" w:rsidRDefault="00793236" w:rsidP="00285C3A">
            <w:pPr>
              <w:cnfStyle w:val="100000000000" w:firstRow="1" w:lastRow="0" w:firstColumn="0" w:lastColumn="0" w:oddVBand="0" w:evenVBand="0" w:oddHBand="0" w:evenHBand="0" w:firstRowFirstColumn="0" w:firstRowLastColumn="0" w:lastRowFirstColumn="0" w:lastRowLastColumn="0"/>
            </w:pPr>
            <w:r>
              <w:t>Description</w:t>
            </w:r>
          </w:p>
        </w:tc>
        <w:tc>
          <w:tcPr>
            <w:tcW w:w="538" w:type="pct"/>
          </w:tcPr>
          <w:p w14:paraId="0E7F8BAC" w14:textId="77777777" w:rsidR="00793236" w:rsidRDefault="00793236" w:rsidP="00285C3A">
            <w:pPr>
              <w:cnfStyle w:val="100000000000" w:firstRow="1" w:lastRow="0" w:firstColumn="0" w:lastColumn="0" w:oddVBand="0" w:evenVBand="0" w:oddHBand="0" w:evenHBand="0" w:firstRowFirstColumn="0" w:firstRowLastColumn="0" w:lastRowFirstColumn="0" w:lastRowLastColumn="0"/>
            </w:pPr>
            <w:r>
              <w:t>Data Type</w:t>
            </w:r>
          </w:p>
        </w:tc>
      </w:tr>
      <w:tr w:rsidR="00793236" w14:paraId="2AEEF407" w14:textId="77777777" w:rsidTr="00285C3A">
        <w:trPr>
          <w:cantSplit/>
        </w:trPr>
        <w:tc>
          <w:tcPr>
            <w:cnfStyle w:val="001000000000" w:firstRow="0" w:lastRow="0" w:firstColumn="1" w:lastColumn="0" w:oddVBand="0" w:evenVBand="0" w:oddHBand="0" w:evenHBand="0" w:firstRowFirstColumn="0" w:firstRowLastColumn="0" w:lastRowFirstColumn="0" w:lastRowLastColumn="0"/>
            <w:tcW w:w="792" w:type="pct"/>
          </w:tcPr>
          <w:p w14:paraId="6F212452" w14:textId="69D4D77C" w:rsidR="00793236" w:rsidRDefault="0098549F" w:rsidP="00285C3A">
            <w:r>
              <w:t>Machine Name</w:t>
            </w:r>
          </w:p>
        </w:tc>
        <w:tc>
          <w:tcPr>
            <w:tcW w:w="3670" w:type="pct"/>
          </w:tcPr>
          <w:p w14:paraId="657B53B9" w14:textId="3C71A886" w:rsidR="00793236" w:rsidRDefault="00793236" w:rsidP="00285C3A">
            <w:pPr>
              <w:cnfStyle w:val="000000000000" w:firstRow="0" w:lastRow="0" w:firstColumn="0" w:lastColumn="0" w:oddVBand="0" w:evenVBand="0" w:oddHBand="0" w:evenHBand="0" w:firstRowFirstColumn="0" w:firstRowLastColumn="0" w:lastRowFirstColumn="0" w:lastRowLastColumn="0"/>
            </w:pPr>
            <w:r>
              <w:t xml:space="preserve">The resulting </w:t>
            </w:r>
            <w:r w:rsidR="00871C12">
              <w:t>degree angle</w:t>
            </w:r>
            <w:r>
              <w:t xml:space="preserve"> value.</w:t>
            </w:r>
          </w:p>
        </w:tc>
        <w:tc>
          <w:tcPr>
            <w:tcW w:w="538" w:type="pct"/>
          </w:tcPr>
          <w:p w14:paraId="4747DCD0" w14:textId="22CF7DCC" w:rsidR="00793236" w:rsidRDefault="00481829" w:rsidP="00285C3A">
            <w:pPr>
              <w:cnfStyle w:val="000000000000" w:firstRow="0" w:lastRow="0" w:firstColumn="0" w:lastColumn="0" w:oddVBand="0" w:evenVBand="0" w:oddHBand="0" w:evenHBand="0" w:firstRowFirstColumn="0" w:firstRowLastColumn="0" w:lastRowFirstColumn="0" w:lastRowLastColumn="0"/>
            </w:pPr>
            <w:r>
              <w:t>Text</w:t>
            </w:r>
          </w:p>
        </w:tc>
      </w:tr>
    </w:tbl>
    <w:p w14:paraId="2C146991" w14:textId="1E87EAD3" w:rsidR="00532521" w:rsidRDefault="00532521" w:rsidP="00793236"/>
    <w:p w14:paraId="5F485806" w14:textId="77777777" w:rsidR="00532521" w:rsidRDefault="00532521">
      <w:pPr>
        <w:spacing w:after="160" w:line="259" w:lineRule="auto"/>
      </w:pPr>
      <w:r>
        <w:br w:type="page"/>
      </w:r>
    </w:p>
    <w:p w14:paraId="4DAA60E6" w14:textId="49A29162" w:rsidR="005663CE" w:rsidRDefault="00256DC2" w:rsidP="005663CE">
      <w:pPr>
        <w:pStyle w:val="Heading2"/>
        <w:spacing w:before="240"/>
      </w:pPr>
      <w:bookmarkStart w:id="18" w:name="_Toc23932903"/>
      <w:r>
        <w:lastRenderedPageBreak/>
        <w:t>Delete Rows - Where</w:t>
      </w:r>
      <w:bookmarkEnd w:id="18"/>
    </w:p>
    <w:p w14:paraId="698386BE" w14:textId="54029A3C" w:rsidR="00F63986" w:rsidRPr="000D4BF0" w:rsidRDefault="00F63986" w:rsidP="00F63986">
      <w:r>
        <w:t xml:space="preserve">This function will delete a set of records from a table where the where clause is satisfied. </w:t>
      </w:r>
      <w:r w:rsidR="00EF6C3B">
        <w:t>This function requires some database schema knowledge.</w:t>
      </w:r>
    </w:p>
    <w:p w14:paraId="670B8970" w14:textId="77777777" w:rsidR="005663CE" w:rsidRDefault="005663CE" w:rsidP="005663CE">
      <w:pPr>
        <w:pStyle w:val="Heading7"/>
      </w:pPr>
      <w:r>
        <w:t>Inputs:</w:t>
      </w:r>
    </w:p>
    <w:tbl>
      <w:tblPr>
        <w:tblStyle w:val="GridTable1Light-Accent5"/>
        <w:tblW w:w="5000" w:type="pct"/>
        <w:tblLook w:val="04A0" w:firstRow="1" w:lastRow="0" w:firstColumn="1" w:lastColumn="0" w:noHBand="0" w:noVBand="1"/>
      </w:tblPr>
      <w:tblGrid>
        <w:gridCol w:w="2263"/>
        <w:gridCol w:w="6835"/>
        <w:gridCol w:w="1097"/>
      </w:tblGrid>
      <w:tr w:rsidR="005663CE" w14:paraId="75203532" w14:textId="77777777" w:rsidTr="00F63986">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110" w:type="pct"/>
          </w:tcPr>
          <w:p w14:paraId="40A46BF3" w14:textId="77777777" w:rsidR="005663CE" w:rsidRDefault="005663CE" w:rsidP="00285C3A">
            <w:r>
              <w:t>Name</w:t>
            </w:r>
          </w:p>
        </w:tc>
        <w:tc>
          <w:tcPr>
            <w:tcW w:w="3352" w:type="pct"/>
          </w:tcPr>
          <w:p w14:paraId="7ECE1015" w14:textId="77777777" w:rsidR="005663CE" w:rsidRDefault="005663CE" w:rsidP="00285C3A">
            <w:pPr>
              <w:cnfStyle w:val="100000000000" w:firstRow="1" w:lastRow="0" w:firstColumn="0" w:lastColumn="0" w:oddVBand="0" w:evenVBand="0" w:oddHBand="0" w:evenHBand="0" w:firstRowFirstColumn="0" w:firstRowLastColumn="0" w:lastRowFirstColumn="0" w:lastRowLastColumn="0"/>
            </w:pPr>
            <w:r>
              <w:t>Description</w:t>
            </w:r>
          </w:p>
        </w:tc>
        <w:tc>
          <w:tcPr>
            <w:tcW w:w="538" w:type="pct"/>
          </w:tcPr>
          <w:p w14:paraId="424BE86B" w14:textId="77777777" w:rsidR="005663CE" w:rsidRDefault="005663CE" w:rsidP="00285C3A">
            <w:pPr>
              <w:cnfStyle w:val="100000000000" w:firstRow="1" w:lastRow="0" w:firstColumn="0" w:lastColumn="0" w:oddVBand="0" w:evenVBand="0" w:oddHBand="0" w:evenHBand="0" w:firstRowFirstColumn="0" w:firstRowLastColumn="0" w:lastRowFirstColumn="0" w:lastRowLastColumn="0"/>
            </w:pPr>
            <w:r>
              <w:t>Data Type</w:t>
            </w:r>
          </w:p>
        </w:tc>
      </w:tr>
      <w:tr w:rsidR="005663CE" w14:paraId="6F0BE298" w14:textId="77777777" w:rsidTr="00F63986">
        <w:trPr>
          <w:cantSplit/>
        </w:trPr>
        <w:tc>
          <w:tcPr>
            <w:cnfStyle w:val="001000000000" w:firstRow="0" w:lastRow="0" w:firstColumn="1" w:lastColumn="0" w:oddVBand="0" w:evenVBand="0" w:oddHBand="0" w:evenHBand="0" w:firstRowFirstColumn="0" w:firstRowLastColumn="0" w:lastRowFirstColumn="0" w:lastRowLastColumn="0"/>
            <w:tcW w:w="1110" w:type="pct"/>
          </w:tcPr>
          <w:p w14:paraId="6FA5C7AE" w14:textId="4934BBFE" w:rsidR="005663CE" w:rsidRDefault="00F63986" w:rsidP="00285C3A">
            <w:proofErr w:type="spellStart"/>
            <w:r>
              <w:t>TableToDeleteFrom</w:t>
            </w:r>
            <w:proofErr w:type="spellEnd"/>
          </w:p>
        </w:tc>
        <w:tc>
          <w:tcPr>
            <w:tcW w:w="3352" w:type="pct"/>
          </w:tcPr>
          <w:p w14:paraId="45EA5C9D" w14:textId="23966531" w:rsidR="005663CE" w:rsidRDefault="00F63986" w:rsidP="00285C3A">
            <w:pPr>
              <w:cnfStyle w:val="000000000000" w:firstRow="0" w:lastRow="0" w:firstColumn="0" w:lastColumn="0" w:oddVBand="0" w:evenVBand="0" w:oddHBand="0" w:evenHBand="0" w:firstRowFirstColumn="0" w:firstRowLastColumn="0" w:lastRowFirstColumn="0" w:lastRowLastColumn="0"/>
            </w:pPr>
            <w:r>
              <w:t>The table where the rows are to be removed from.</w:t>
            </w:r>
          </w:p>
        </w:tc>
        <w:tc>
          <w:tcPr>
            <w:tcW w:w="538" w:type="pct"/>
          </w:tcPr>
          <w:p w14:paraId="4AEFDD5C" w14:textId="449A23FF" w:rsidR="005663CE" w:rsidRDefault="00F63986" w:rsidP="00285C3A">
            <w:pPr>
              <w:cnfStyle w:val="000000000000" w:firstRow="0" w:lastRow="0" w:firstColumn="0" w:lastColumn="0" w:oddVBand="0" w:evenVBand="0" w:oddHBand="0" w:evenHBand="0" w:firstRowFirstColumn="0" w:firstRowLastColumn="0" w:lastRowFirstColumn="0" w:lastRowLastColumn="0"/>
            </w:pPr>
            <w:r>
              <w:t>Text</w:t>
            </w:r>
          </w:p>
        </w:tc>
      </w:tr>
      <w:tr w:rsidR="00F63986" w14:paraId="3A68C37F" w14:textId="77777777" w:rsidTr="00F63986">
        <w:trPr>
          <w:cantSplit/>
        </w:trPr>
        <w:tc>
          <w:tcPr>
            <w:cnfStyle w:val="001000000000" w:firstRow="0" w:lastRow="0" w:firstColumn="1" w:lastColumn="0" w:oddVBand="0" w:evenVBand="0" w:oddHBand="0" w:evenHBand="0" w:firstRowFirstColumn="0" w:firstRowLastColumn="0" w:lastRowFirstColumn="0" w:lastRowLastColumn="0"/>
            <w:tcW w:w="1110" w:type="pct"/>
          </w:tcPr>
          <w:p w14:paraId="5169376A" w14:textId="2FD6A14E" w:rsidR="00F63986" w:rsidRDefault="00F63986" w:rsidP="00285C3A">
            <w:proofErr w:type="spellStart"/>
            <w:r>
              <w:t>WhereClause</w:t>
            </w:r>
            <w:proofErr w:type="spellEnd"/>
          </w:p>
        </w:tc>
        <w:tc>
          <w:tcPr>
            <w:tcW w:w="3352" w:type="pct"/>
          </w:tcPr>
          <w:p w14:paraId="4C7FC8A8" w14:textId="7058DCF2" w:rsidR="00F63986" w:rsidRDefault="00F63986" w:rsidP="00285C3A">
            <w:pPr>
              <w:cnfStyle w:val="000000000000" w:firstRow="0" w:lastRow="0" w:firstColumn="0" w:lastColumn="0" w:oddVBand="0" w:evenVBand="0" w:oddHBand="0" w:evenHBand="0" w:firstRowFirstColumn="0" w:firstRowLastColumn="0" w:lastRowFirstColumn="0" w:lastRowLastColumn="0"/>
            </w:pPr>
            <w:r>
              <w:t xml:space="preserve">The </w:t>
            </w:r>
            <w:r w:rsidR="00EF6C3B">
              <w:t>Boolean clause that must be satisfied.</w:t>
            </w:r>
          </w:p>
        </w:tc>
        <w:tc>
          <w:tcPr>
            <w:tcW w:w="538" w:type="pct"/>
          </w:tcPr>
          <w:p w14:paraId="5D41A521" w14:textId="77777777" w:rsidR="00F63986" w:rsidRDefault="00F63986" w:rsidP="00285C3A">
            <w:pPr>
              <w:cnfStyle w:val="000000000000" w:firstRow="0" w:lastRow="0" w:firstColumn="0" w:lastColumn="0" w:oddVBand="0" w:evenVBand="0" w:oddHBand="0" w:evenHBand="0" w:firstRowFirstColumn="0" w:firstRowLastColumn="0" w:lastRowFirstColumn="0" w:lastRowLastColumn="0"/>
            </w:pPr>
          </w:p>
        </w:tc>
      </w:tr>
    </w:tbl>
    <w:p w14:paraId="3600C8B2" w14:textId="77777777" w:rsidR="005663CE" w:rsidRDefault="005663CE" w:rsidP="005663CE">
      <w:pPr>
        <w:pStyle w:val="Heading7"/>
        <w:spacing w:before="240" w:after="120"/>
      </w:pPr>
      <w:r>
        <w:t>Outputs:</w:t>
      </w:r>
    </w:p>
    <w:tbl>
      <w:tblPr>
        <w:tblStyle w:val="GridTable1Light-Accent5"/>
        <w:tblW w:w="5000" w:type="pct"/>
        <w:tblLook w:val="04A0" w:firstRow="1" w:lastRow="0" w:firstColumn="1" w:lastColumn="0" w:noHBand="0" w:noVBand="1"/>
      </w:tblPr>
      <w:tblGrid>
        <w:gridCol w:w="1615"/>
        <w:gridCol w:w="7483"/>
        <w:gridCol w:w="1097"/>
      </w:tblGrid>
      <w:tr w:rsidR="005663CE" w14:paraId="0D357C4F" w14:textId="77777777" w:rsidTr="00285C3A">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792" w:type="pct"/>
          </w:tcPr>
          <w:p w14:paraId="572028A8" w14:textId="77777777" w:rsidR="005663CE" w:rsidRDefault="005663CE" w:rsidP="00285C3A">
            <w:r>
              <w:t>Name</w:t>
            </w:r>
          </w:p>
        </w:tc>
        <w:tc>
          <w:tcPr>
            <w:tcW w:w="3670" w:type="pct"/>
          </w:tcPr>
          <w:p w14:paraId="07C4A6A0" w14:textId="77777777" w:rsidR="005663CE" w:rsidRDefault="005663CE" w:rsidP="00285C3A">
            <w:pPr>
              <w:cnfStyle w:val="100000000000" w:firstRow="1" w:lastRow="0" w:firstColumn="0" w:lastColumn="0" w:oddVBand="0" w:evenVBand="0" w:oddHBand="0" w:evenHBand="0" w:firstRowFirstColumn="0" w:firstRowLastColumn="0" w:lastRowFirstColumn="0" w:lastRowLastColumn="0"/>
            </w:pPr>
            <w:r>
              <w:t>Description</w:t>
            </w:r>
          </w:p>
        </w:tc>
        <w:tc>
          <w:tcPr>
            <w:tcW w:w="538" w:type="pct"/>
          </w:tcPr>
          <w:p w14:paraId="1E3909B1" w14:textId="77777777" w:rsidR="005663CE" w:rsidRDefault="005663CE" w:rsidP="00285C3A">
            <w:pPr>
              <w:cnfStyle w:val="100000000000" w:firstRow="1" w:lastRow="0" w:firstColumn="0" w:lastColumn="0" w:oddVBand="0" w:evenVBand="0" w:oddHBand="0" w:evenHBand="0" w:firstRowFirstColumn="0" w:firstRowLastColumn="0" w:lastRowFirstColumn="0" w:lastRowLastColumn="0"/>
            </w:pPr>
            <w:r>
              <w:t>Data Type</w:t>
            </w:r>
          </w:p>
        </w:tc>
      </w:tr>
      <w:tr w:rsidR="00DC1F1F" w14:paraId="78A71D0F" w14:textId="77777777" w:rsidTr="00285C3A">
        <w:trPr>
          <w:cantSplit/>
        </w:trPr>
        <w:tc>
          <w:tcPr>
            <w:cnfStyle w:val="001000000000" w:firstRow="0" w:lastRow="0" w:firstColumn="1" w:lastColumn="0" w:oddVBand="0" w:evenVBand="0" w:oddHBand="0" w:evenHBand="0" w:firstRowFirstColumn="0" w:firstRowLastColumn="0" w:lastRowFirstColumn="0" w:lastRowLastColumn="0"/>
            <w:tcW w:w="792" w:type="pct"/>
          </w:tcPr>
          <w:p w14:paraId="57EE8E3B" w14:textId="149D895C" w:rsidR="00DC1F1F" w:rsidRDefault="00DC1F1F" w:rsidP="00DC1F1F">
            <w:r>
              <w:t>Success</w:t>
            </w:r>
          </w:p>
        </w:tc>
        <w:tc>
          <w:tcPr>
            <w:tcW w:w="3670" w:type="pct"/>
          </w:tcPr>
          <w:p w14:paraId="75D35BBA" w14:textId="5DDF9F76" w:rsidR="00DC1F1F" w:rsidRDefault="00DC1F1F" w:rsidP="00DC1F1F">
            <w:pPr>
              <w:cnfStyle w:val="000000000000" w:firstRow="0" w:lastRow="0" w:firstColumn="0" w:lastColumn="0" w:oddVBand="0" w:evenVBand="0" w:oddHBand="0" w:evenHBand="0" w:firstRowFirstColumn="0" w:firstRowLastColumn="0" w:lastRowFirstColumn="0" w:lastRowLastColumn="0"/>
            </w:pPr>
            <w:r>
              <w:t>The value to explain if the query was successful.</w:t>
            </w:r>
          </w:p>
        </w:tc>
        <w:tc>
          <w:tcPr>
            <w:tcW w:w="538" w:type="pct"/>
          </w:tcPr>
          <w:p w14:paraId="4872D6CC" w14:textId="6EDE6876" w:rsidR="00DC1F1F" w:rsidRDefault="00DC1F1F" w:rsidP="00DC1F1F">
            <w:pPr>
              <w:cnfStyle w:val="000000000000" w:firstRow="0" w:lastRow="0" w:firstColumn="0" w:lastColumn="0" w:oddVBand="0" w:evenVBand="0" w:oddHBand="0" w:evenHBand="0" w:firstRowFirstColumn="0" w:firstRowLastColumn="0" w:lastRowFirstColumn="0" w:lastRowLastColumn="0"/>
            </w:pPr>
            <w:r>
              <w:t>Flag</w:t>
            </w:r>
          </w:p>
        </w:tc>
      </w:tr>
      <w:tr w:rsidR="00DC1F1F" w14:paraId="55A02DCB" w14:textId="77777777" w:rsidTr="00285C3A">
        <w:trPr>
          <w:cantSplit/>
        </w:trPr>
        <w:tc>
          <w:tcPr>
            <w:cnfStyle w:val="001000000000" w:firstRow="0" w:lastRow="0" w:firstColumn="1" w:lastColumn="0" w:oddVBand="0" w:evenVBand="0" w:oddHBand="0" w:evenHBand="0" w:firstRowFirstColumn="0" w:firstRowLastColumn="0" w:lastRowFirstColumn="0" w:lastRowLastColumn="0"/>
            <w:tcW w:w="792" w:type="pct"/>
          </w:tcPr>
          <w:p w14:paraId="4C220F31" w14:textId="2FBB02F7" w:rsidR="00DC1F1F" w:rsidRDefault="00DC1F1F" w:rsidP="00DC1F1F">
            <w:r>
              <w:t>Message</w:t>
            </w:r>
          </w:p>
        </w:tc>
        <w:tc>
          <w:tcPr>
            <w:tcW w:w="3670" w:type="pct"/>
          </w:tcPr>
          <w:p w14:paraId="51ADA1CB" w14:textId="655A6F33" w:rsidR="00DC1F1F" w:rsidRDefault="00DC1F1F" w:rsidP="00DC1F1F">
            <w:pPr>
              <w:cnfStyle w:val="000000000000" w:firstRow="0" w:lastRow="0" w:firstColumn="0" w:lastColumn="0" w:oddVBand="0" w:evenVBand="0" w:oddHBand="0" w:evenHBand="0" w:firstRowFirstColumn="0" w:firstRowLastColumn="0" w:lastRowFirstColumn="0" w:lastRowLastColumn="0"/>
            </w:pPr>
            <w:r>
              <w:t>The exception message, if the query failed.</w:t>
            </w:r>
          </w:p>
        </w:tc>
        <w:tc>
          <w:tcPr>
            <w:tcW w:w="538" w:type="pct"/>
          </w:tcPr>
          <w:p w14:paraId="0D24BE2B" w14:textId="5968ECF0" w:rsidR="00DC1F1F" w:rsidRDefault="00DC1F1F" w:rsidP="00DC1F1F">
            <w:pPr>
              <w:cnfStyle w:val="000000000000" w:firstRow="0" w:lastRow="0" w:firstColumn="0" w:lastColumn="0" w:oddVBand="0" w:evenVBand="0" w:oddHBand="0" w:evenHBand="0" w:firstRowFirstColumn="0" w:firstRowLastColumn="0" w:lastRowFirstColumn="0" w:lastRowLastColumn="0"/>
            </w:pPr>
            <w:r>
              <w:t>Text</w:t>
            </w:r>
          </w:p>
        </w:tc>
      </w:tr>
    </w:tbl>
    <w:p w14:paraId="3E12B732" w14:textId="77777777" w:rsidR="005663CE" w:rsidRDefault="005663CE" w:rsidP="005663CE"/>
    <w:p w14:paraId="6F0ABE9F" w14:textId="6B1B216A" w:rsidR="005663CE" w:rsidRDefault="00110350" w:rsidP="005663CE">
      <w:pPr>
        <w:pStyle w:val="Heading2"/>
        <w:spacing w:before="240"/>
      </w:pPr>
      <w:bookmarkStart w:id="19" w:name="_Toc23932904"/>
      <w:r>
        <w:t>Drop Table</w:t>
      </w:r>
      <w:bookmarkEnd w:id="19"/>
    </w:p>
    <w:p w14:paraId="06754CB4" w14:textId="19D43D2B" w:rsidR="00E932AF" w:rsidRPr="000D4BF0" w:rsidRDefault="005663CE" w:rsidP="00E932AF">
      <w:r>
        <w:t xml:space="preserve">This function takes </w:t>
      </w:r>
      <w:r w:rsidR="0065426C">
        <w:t>table name and executes an SQL statement to drop the table</w:t>
      </w:r>
      <w:r w:rsidR="0048663F">
        <w:t>. This is a destructive action.</w:t>
      </w:r>
      <w:r>
        <w:t xml:space="preserve"> </w:t>
      </w:r>
      <w:r w:rsidR="00E932AF">
        <w:t>This function requires some database schema knowledge.</w:t>
      </w:r>
    </w:p>
    <w:p w14:paraId="4B0A738C" w14:textId="77777777" w:rsidR="005663CE" w:rsidRDefault="005663CE" w:rsidP="005663CE">
      <w:pPr>
        <w:pStyle w:val="Heading7"/>
      </w:pPr>
      <w:r>
        <w:t>Inputs:</w:t>
      </w:r>
    </w:p>
    <w:tbl>
      <w:tblPr>
        <w:tblStyle w:val="GridTable1Light-Accent5"/>
        <w:tblW w:w="5000" w:type="pct"/>
        <w:tblLook w:val="04A0" w:firstRow="1" w:lastRow="0" w:firstColumn="1" w:lastColumn="0" w:noHBand="0" w:noVBand="1"/>
      </w:tblPr>
      <w:tblGrid>
        <w:gridCol w:w="1658"/>
        <w:gridCol w:w="7440"/>
        <w:gridCol w:w="1097"/>
      </w:tblGrid>
      <w:tr w:rsidR="005663CE" w14:paraId="020FD805" w14:textId="77777777" w:rsidTr="00285C3A">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13" w:type="pct"/>
          </w:tcPr>
          <w:p w14:paraId="6AFFAB35" w14:textId="77777777" w:rsidR="005663CE" w:rsidRDefault="005663CE" w:rsidP="00285C3A">
            <w:r>
              <w:t>Name</w:t>
            </w:r>
          </w:p>
        </w:tc>
        <w:tc>
          <w:tcPr>
            <w:tcW w:w="3649" w:type="pct"/>
          </w:tcPr>
          <w:p w14:paraId="6D57F8ED" w14:textId="77777777" w:rsidR="005663CE" w:rsidRDefault="005663CE" w:rsidP="00285C3A">
            <w:pPr>
              <w:cnfStyle w:val="100000000000" w:firstRow="1" w:lastRow="0" w:firstColumn="0" w:lastColumn="0" w:oddVBand="0" w:evenVBand="0" w:oddHBand="0" w:evenHBand="0" w:firstRowFirstColumn="0" w:firstRowLastColumn="0" w:lastRowFirstColumn="0" w:lastRowLastColumn="0"/>
            </w:pPr>
            <w:r>
              <w:t>Description</w:t>
            </w:r>
          </w:p>
        </w:tc>
        <w:tc>
          <w:tcPr>
            <w:tcW w:w="538" w:type="pct"/>
          </w:tcPr>
          <w:p w14:paraId="62F592DB" w14:textId="77777777" w:rsidR="005663CE" w:rsidRDefault="005663CE" w:rsidP="00285C3A">
            <w:pPr>
              <w:cnfStyle w:val="100000000000" w:firstRow="1" w:lastRow="0" w:firstColumn="0" w:lastColumn="0" w:oddVBand="0" w:evenVBand="0" w:oddHBand="0" w:evenHBand="0" w:firstRowFirstColumn="0" w:firstRowLastColumn="0" w:lastRowFirstColumn="0" w:lastRowLastColumn="0"/>
            </w:pPr>
            <w:r>
              <w:t>Data Type</w:t>
            </w:r>
          </w:p>
        </w:tc>
      </w:tr>
      <w:tr w:rsidR="005663CE" w14:paraId="0A9A95BF" w14:textId="77777777" w:rsidTr="00285C3A">
        <w:trPr>
          <w:cantSplit/>
        </w:trPr>
        <w:tc>
          <w:tcPr>
            <w:cnfStyle w:val="001000000000" w:firstRow="0" w:lastRow="0" w:firstColumn="1" w:lastColumn="0" w:oddVBand="0" w:evenVBand="0" w:oddHBand="0" w:evenHBand="0" w:firstRowFirstColumn="0" w:firstRowLastColumn="0" w:lastRowFirstColumn="0" w:lastRowLastColumn="0"/>
            <w:tcW w:w="813" w:type="pct"/>
          </w:tcPr>
          <w:p w14:paraId="34DEDFFB" w14:textId="4CFFFECB" w:rsidR="005663CE" w:rsidRDefault="00E932AF" w:rsidP="00285C3A">
            <w:proofErr w:type="spellStart"/>
            <w:r>
              <w:t>TableToDrop</w:t>
            </w:r>
            <w:proofErr w:type="spellEnd"/>
          </w:p>
        </w:tc>
        <w:tc>
          <w:tcPr>
            <w:tcW w:w="3649" w:type="pct"/>
          </w:tcPr>
          <w:p w14:paraId="65436172" w14:textId="4CDB33C6" w:rsidR="005663CE" w:rsidRDefault="00E932AF" w:rsidP="00285C3A">
            <w:pPr>
              <w:cnfStyle w:val="000000000000" w:firstRow="0" w:lastRow="0" w:firstColumn="0" w:lastColumn="0" w:oddVBand="0" w:evenVBand="0" w:oddHBand="0" w:evenHBand="0" w:firstRowFirstColumn="0" w:firstRowLastColumn="0" w:lastRowFirstColumn="0" w:lastRowLastColumn="0"/>
            </w:pPr>
            <w:r>
              <w:t>The table that is to be removed from the database schema.</w:t>
            </w:r>
          </w:p>
        </w:tc>
        <w:tc>
          <w:tcPr>
            <w:tcW w:w="538" w:type="pct"/>
          </w:tcPr>
          <w:p w14:paraId="64FE4B45" w14:textId="77777777" w:rsidR="005663CE" w:rsidRDefault="005663CE" w:rsidP="00285C3A">
            <w:pPr>
              <w:cnfStyle w:val="000000000000" w:firstRow="0" w:lastRow="0" w:firstColumn="0" w:lastColumn="0" w:oddVBand="0" w:evenVBand="0" w:oddHBand="0" w:evenHBand="0" w:firstRowFirstColumn="0" w:firstRowLastColumn="0" w:lastRowFirstColumn="0" w:lastRowLastColumn="0"/>
            </w:pPr>
            <w:r>
              <w:t>Number</w:t>
            </w:r>
          </w:p>
        </w:tc>
      </w:tr>
    </w:tbl>
    <w:p w14:paraId="676F87A4" w14:textId="77777777" w:rsidR="005663CE" w:rsidRDefault="005663CE" w:rsidP="005663CE">
      <w:pPr>
        <w:pStyle w:val="Heading7"/>
        <w:spacing w:before="240" w:after="120"/>
      </w:pPr>
      <w:r>
        <w:t>Outputs:</w:t>
      </w:r>
    </w:p>
    <w:tbl>
      <w:tblPr>
        <w:tblStyle w:val="GridTable1Light-Accent5"/>
        <w:tblW w:w="5000" w:type="pct"/>
        <w:tblLook w:val="04A0" w:firstRow="1" w:lastRow="0" w:firstColumn="1" w:lastColumn="0" w:noHBand="0" w:noVBand="1"/>
      </w:tblPr>
      <w:tblGrid>
        <w:gridCol w:w="2072"/>
        <w:gridCol w:w="7179"/>
        <w:gridCol w:w="944"/>
      </w:tblGrid>
      <w:tr w:rsidR="005663CE" w14:paraId="61EDEA89" w14:textId="77777777" w:rsidTr="00DD7406">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016" w:type="pct"/>
          </w:tcPr>
          <w:p w14:paraId="3CB394D1" w14:textId="77777777" w:rsidR="005663CE" w:rsidRDefault="005663CE" w:rsidP="00285C3A">
            <w:r>
              <w:t>Name</w:t>
            </w:r>
          </w:p>
        </w:tc>
        <w:tc>
          <w:tcPr>
            <w:tcW w:w="3521" w:type="pct"/>
          </w:tcPr>
          <w:p w14:paraId="5060E187" w14:textId="77777777" w:rsidR="005663CE" w:rsidRDefault="005663CE" w:rsidP="00285C3A">
            <w:pPr>
              <w:cnfStyle w:val="100000000000" w:firstRow="1" w:lastRow="0" w:firstColumn="0" w:lastColumn="0" w:oddVBand="0" w:evenVBand="0" w:oddHBand="0" w:evenHBand="0" w:firstRowFirstColumn="0" w:firstRowLastColumn="0" w:lastRowFirstColumn="0" w:lastRowLastColumn="0"/>
            </w:pPr>
            <w:r>
              <w:t>Description</w:t>
            </w:r>
          </w:p>
        </w:tc>
        <w:tc>
          <w:tcPr>
            <w:tcW w:w="463" w:type="pct"/>
          </w:tcPr>
          <w:p w14:paraId="2FB8DC73" w14:textId="77777777" w:rsidR="005663CE" w:rsidRDefault="005663CE" w:rsidP="00285C3A">
            <w:pPr>
              <w:cnfStyle w:val="100000000000" w:firstRow="1" w:lastRow="0" w:firstColumn="0" w:lastColumn="0" w:oddVBand="0" w:evenVBand="0" w:oddHBand="0" w:evenHBand="0" w:firstRowFirstColumn="0" w:firstRowLastColumn="0" w:lastRowFirstColumn="0" w:lastRowLastColumn="0"/>
            </w:pPr>
            <w:r>
              <w:t>Data Type</w:t>
            </w:r>
          </w:p>
        </w:tc>
      </w:tr>
      <w:tr w:rsidR="00DD7406" w14:paraId="2F89F4E9" w14:textId="77777777" w:rsidTr="00DD7406">
        <w:trPr>
          <w:cantSplit/>
        </w:trPr>
        <w:tc>
          <w:tcPr>
            <w:cnfStyle w:val="001000000000" w:firstRow="0" w:lastRow="0" w:firstColumn="1" w:lastColumn="0" w:oddVBand="0" w:evenVBand="0" w:oddHBand="0" w:evenHBand="0" w:firstRowFirstColumn="0" w:firstRowLastColumn="0" w:lastRowFirstColumn="0" w:lastRowLastColumn="0"/>
            <w:tcW w:w="1016" w:type="pct"/>
          </w:tcPr>
          <w:p w14:paraId="7F4B83E6" w14:textId="6C094802" w:rsidR="00DD7406" w:rsidRDefault="00DD7406" w:rsidP="00DD7406">
            <w:r>
              <w:t>Success</w:t>
            </w:r>
          </w:p>
        </w:tc>
        <w:tc>
          <w:tcPr>
            <w:tcW w:w="3521" w:type="pct"/>
          </w:tcPr>
          <w:p w14:paraId="0F10119C" w14:textId="4ADEC151" w:rsidR="00DD7406" w:rsidRDefault="00DD7406" w:rsidP="00DD7406">
            <w:pPr>
              <w:cnfStyle w:val="000000000000" w:firstRow="0" w:lastRow="0" w:firstColumn="0" w:lastColumn="0" w:oddVBand="0" w:evenVBand="0" w:oddHBand="0" w:evenHBand="0" w:firstRowFirstColumn="0" w:firstRowLastColumn="0" w:lastRowFirstColumn="0" w:lastRowLastColumn="0"/>
            </w:pPr>
            <w:r>
              <w:t>The value to explain if the query was successful.</w:t>
            </w:r>
          </w:p>
        </w:tc>
        <w:tc>
          <w:tcPr>
            <w:tcW w:w="463" w:type="pct"/>
          </w:tcPr>
          <w:p w14:paraId="7680354E" w14:textId="6335AA3B" w:rsidR="00DD7406" w:rsidRDefault="00DD7406" w:rsidP="00DD7406">
            <w:pPr>
              <w:cnfStyle w:val="000000000000" w:firstRow="0" w:lastRow="0" w:firstColumn="0" w:lastColumn="0" w:oddVBand="0" w:evenVBand="0" w:oddHBand="0" w:evenHBand="0" w:firstRowFirstColumn="0" w:firstRowLastColumn="0" w:lastRowFirstColumn="0" w:lastRowLastColumn="0"/>
            </w:pPr>
            <w:r>
              <w:t>Flag</w:t>
            </w:r>
          </w:p>
        </w:tc>
      </w:tr>
      <w:tr w:rsidR="00DD7406" w14:paraId="1E713020" w14:textId="77777777" w:rsidTr="00DD7406">
        <w:trPr>
          <w:cantSplit/>
        </w:trPr>
        <w:tc>
          <w:tcPr>
            <w:cnfStyle w:val="001000000000" w:firstRow="0" w:lastRow="0" w:firstColumn="1" w:lastColumn="0" w:oddVBand="0" w:evenVBand="0" w:oddHBand="0" w:evenHBand="0" w:firstRowFirstColumn="0" w:firstRowLastColumn="0" w:lastRowFirstColumn="0" w:lastRowLastColumn="0"/>
            <w:tcW w:w="1016" w:type="pct"/>
          </w:tcPr>
          <w:p w14:paraId="68493349" w14:textId="1CD078BF" w:rsidR="00DD7406" w:rsidRDefault="00DD7406" w:rsidP="00DD7406">
            <w:r>
              <w:t>Message</w:t>
            </w:r>
          </w:p>
        </w:tc>
        <w:tc>
          <w:tcPr>
            <w:tcW w:w="3521" w:type="pct"/>
          </w:tcPr>
          <w:p w14:paraId="5B416E21" w14:textId="04B4ECAA" w:rsidR="00DD7406" w:rsidRDefault="00DD7406" w:rsidP="00DD7406">
            <w:pPr>
              <w:cnfStyle w:val="000000000000" w:firstRow="0" w:lastRow="0" w:firstColumn="0" w:lastColumn="0" w:oddVBand="0" w:evenVBand="0" w:oddHBand="0" w:evenHBand="0" w:firstRowFirstColumn="0" w:firstRowLastColumn="0" w:lastRowFirstColumn="0" w:lastRowLastColumn="0"/>
            </w:pPr>
            <w:r>
              <w:t>The exception message, if the query failed.</w:t>
            </w:r>
          </w:p>
        </w:tc>
        <w:tc>
          <w:tcPr>
            <w:tcW w:w="463" w:type="pct"/>
          </w:tcPr>
          <w:p w14:paraId="782AD66E" w14:textId="2BE7EEDB" w:rsidR="00DD7406" w:rsidRDefault="00DD7406" w:rsidP="00DD7406">
            <w:pPr>
              <w:cnfStyle w:val="000000000000" w:firstRow="0" w:lastRow="0" w:firstColumn="0" w:lastColumn="0" w:oddVBand="0" w:evenVBand="0" w:oddHBand="0" w:evenHBand="0" w:firstRowFirstColumn="0" w:firstRowLastColumn="0" w:lastRowFirstColumn="0" w:lastRowLastColumn="0"/>
            </w:pPr>
            <w:r>
              <w:t>Text</w:t>
            </w:r>
          </w:p>
        </w:tc>
      </w:tr>
    </w:tbl>
    <w:p w14:paraId="5A8566FC" w14:textId="63941494" w:rsidR="00532521" w:rsidRDefault="00532521" w:rsidP="005663CE"/>
    <w:p w14:paraId="42E667B4" w14:textId="77777777" w:rsidR="00532521" w:rsidRDefault="00532521">
      <w:pPr>
        <w:spacing w:after="160" w:line="259" w:lineRule="auto"/>
      </w:pPr>
      <w:r>
        <w:br w:type="page"/>
      </w:r>
    </w:p>
    <w:p w14:paraId="7F8ABDDA" w14:textId="35BD0EB9" w:rsidR="00EC0289" w:rsidRDefault="00612458" w:rsidP="00EC0289">
      <w:pPr>
        <w:pStyle w:val="Heading2"/>
        <w:spacing w:before="240"/>
      </w:pPr>
      <w:bookmarkStart w:id="20" w:name="_Toc23932905"/>
      <w:r>
        <w:lastRenderedPageBreak/>
        <w:t>Truncate Table</w:t>
      </w:r>
      <w:bookmarkEnd w:id="20"/>
    </w:p>
    <w:p w14:paraId="08A24FC2" w14:textId="71B7DDEB" w:rsidR="00EC0289" w:rsidRPr="000D4BF0" w:rsidRDefault="00EC0289" w:rsidP="00EC0289">
      <w:r>
        <w:t xml:space="preserve">This </w:t>
      </w:r>
      <w:r w:rsidR="00897063">
        <w:t xml:space="preserve">removes the complete set of rows in a table. This function </w:t>
      </w:r>
      <w:r w:rsidR="00AA4E76">
        <w:t>requires some database schema knowledge.</w:t>
      </w:r>
      <w:r>
        <w:t xml:space="preserve"> </w:t>
      </w:r>
    </w:p>
    <w:p w14:paraId="55DA7DBF" w14:textId="77777777" w:rsidR="00EC0289" w:rsidRDefault="00EC0289" w:rsidP="00EC0289">
      <w:pPr>
        <w:pStyle w:val="Heading7"/>
      </w:pPr>
      <w:r>
        <w:t>Inputs:</w:t>
      </w:r>
    </w:p>
    <w:tbl>
      <w:tblPr>
        <w:tblStyle w:val="GridTable1Light-Accent5"/>
        <w:tblW w:w="5000" w:type="pct"/>
        <w:tblLook w:val="04A0" w:firstRow="1" w:lastRow="0" w:firstColumn="1" w:lastColumn="0" w:noHBand="0" w:noVBand="1"/>
      </w:tblPr>
      <w:tblGrid>
        <w:gridCol w:w="1710"/>
        <w:gridCol w:w="7414"/>
        <w:gridCol w:w="1071"/>
      </w:tblGrid>
      <w:tr w:rsidR="00EC0289" w14:paraId="3F111184" w14:textId="77777777" w:rsidTr="00285C3A">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13" w:type="pct"/>
          </w:tcPr>
          <w:p w14:paraId="3A16F209" w14:textId="77777777" w:rsidR="00EC0289" w:rsidRDefault="00EC0289" w:rsidP="00285C3A">
            <w:r>
              <w:t>Name</w:t>
            </w:r>
          </w:p>
        </w:tc>
        <w:tc>
          <w:tcPr>
            <w:tcW w:w="3649" w:type="pct"/>
          </w:tcPr>
          <w:p w14:paraId="1D502175" w14:textId="77777777" w:rsidR="00EC0289" w:rsidRDefault="00EC0289" w:rsidP="00285C3A">
            <w:pPr>
              <w:cnfStyle w:val="100000000000" w:firstRow="1" w:lastRow="0" w:firstColumn="0" w:lastColumn="0" w:oddVBand="0" w:evenVBand="0" w:oddHBand="0" w:evenHBand="0" w:firstRowFirstColumn="0" w:firstRowLastColumn="0" w:lastRowFirstColumn="0" w:lastRowLastColumn="0"/>
            </w:pPr>
            <w:r>
              <w:t>Description</w:t>
            </w:r>
          </w:p>
        </w:tc>
        <w:tc>
          <w:tcPr>
            <w:tcW w:w="538" w:type="pct"/>
          </w:tcPr>
          <w:p w14:paraId="26204558" w14:textId="77777777" w:rsidR="00EC0289" w:rsidRDefault="00EC0289" w:rsidP="00285C3A">
            <w:pPr>
              <w:cnfStyle w:val="100000000000" w:firstRow="1" w:lastRow="0" w:firstColumn="0" w:lastColumn="0" w:oddVBand="0" w:evenVBand="0" w:oddHBand="0" w:evenHBand="0" w:firstRowFirstColumn="0" w:firstRowLastColumn="0" w:lastRowFirstColumn="0" w:lastRowLastColumn="0"/>
            </w:pPr>
            <w:r>
              <w:t>Data Type</w:t>
            </w:r>
          </w:p>
        </w:tc>
      </w:tr>
      <w:tr w:rsidR="00EC0289" w14:paraId="728C28F0" w14:textId="77777777" w:rsidTr="00285C3A">
        <w:trPr>
          <w:cantSplit/>
        </w:trPr>
        <w:tc>
          <w:tcPr>
            <w:cnfStyle w:val="001000000000" w:firstRow="0" w:lastRow="0" w:firstColumn="1" w:lastColumn="0" w:oddVBand="0" w:evenVBand="0" w:oddHBand="0" w:evenHBand="0" w:firstRowFirstColumn="0" w:firstRowLastColumn="0" w:lastRowFirstColumn="0" w:lastRowLastColumn="0"/>
            <w:tcW w:w="813" w:type="pct"/>
          </w:tcPr>
          <w:p w14:paraId="0CD9D8E9" w14:textId="639A1C47" w:rsidR="00EC0289" w:rsidRDefault="006A73CE" w:rsidP="00285C3A">
            <w:proofErr w:type="spellStart"/>
            <w:r>
              <w:t>TableToTruncate</w:t>
            </w:r>
            <w:proofErr w:type="spellEnd"/>
          </w:p>
        </w:tc>
        <w:tc>
          <w:tcPr>
            <w:tcW w:w="3649" w:type="pct"/>
          </w:tcPr>
          <w:p w14:paraId="1C6321F6" w14:textId="66672C6B" w:rsidR="00EC0289" w:rsidRDefault="006A73CE" w:rsidP="00285C3A">
            <w:pPr>
              <w:cnfStyle w:val="000000000000" w:firstRow="0" w:lastRow="0" w:firstColumn="0" w:lastColumn="0" w:oddVBand="0" w:evenVBand="0" w:oddHBand="0" w:evenHBand="0" w:firstRowFirstColumn="0" w:firstRowLastColumn="0" w:lastRowFirstColumn="0" w:lastRowLastColumn="0"/>
            </w:pPr>
            <w:r>
              <w:t>The table that is to have all its rows removed.</w:t>
            </w:r>
          </w:p>
        </w:tc>
        <w:tc>
          <w:tcPr>
            <w:tcW w:w="538" w:type="pct"/>
          </w:tcPr>
          <w:p w14:paraId="221AA081" w14:textId="6C33FB8B" w:rsidR="00EC0289" w:rsidRDefault="006A73CE" w:rsidP="00285C3A">
            <w:pPr>
              <w:cnfStyle w:val="000000000000" w:firstRow="0" w:lastRow="0" w:firstColumn="0" w:lastColumn="0" w:oddVBand="0" w:evenVBand="0" w:oddHBand="0" w:evenHBand="0" w:firstRowFirstColumn="0" w:firstRowLastColumn="0" w:lastRowFirstColumn="0" w:lastRowLastColumn="0"/>
            </w:pPr>
            <w:r>
              <w:t>Text</w:t>
            </w:r>
          </w:p>
        </w:tc>
      </w:tr>
    </w:tbl>
    <w:p w14:paraId="060B623F" w14:textId="383BC991" w:rsidR="00EC0289" w:rsidRDefault="00EC0289" w:rsidP="00EC0289">
      <w:pPr>
        <w:pStyle w:val="Heading7"/>
        <w:spacing w:before="240" w:after="120"/>
      </w:pPr>
      <w:r>
        <w:t>Outputs:</w:t>
      </w:r>
    </w:p>
    <w:tbl>
      <w:tblPr>
        <w:tblStyle w:val="GridTable1Light-Accent5"/>
        <w:tblpPr w:leftFromText="180" w:rightFromText="180" w:vertAnchor="text" w:tblpY="13"/>
        <w:tblW w:w="5000" w:type="pct"/>
        <w:tblLook w:val="04A0" w:firstRow="1" w:lastRow="0" w:firstColumn="1" w:lastColumn="0" w:noHBand="0" w:noVBand="1"/>
      </w:tblPr>
      <w:tblGrid>
        <w:gridCol w:w="2035"/>
        <w:gridCol w:w="7216"/>
        <w:gridCol w:w="944"/>
      </w:tblGrid>
      <w:tr w:rsidR="00532521" w14:paraId="6777BC99" w14:textId="77777777" w:rsidTr="00532521">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98" w:type="pct"/>
          </w:tcPr>
          <w:p w14:paraId="75F9BBAF" w14:textId="77777777" w:rsidR="00532521" w:rsidRDefault="00532521" w:rsidP="00532521">
            <w:r>
              <w:t>Name</w:t>
            </w:r>
          </w:p>
        </w:tc>
        <w:tc>
          <w:tcPr>
            <w:tcW w:w="3539" w:type="pct"/>
          </w:tcPr>
          <w:p w14:paraId="08A21DB1" w14:textId="77777777" w:rsidR="00532521" w:rsidRDefault="00532521" w:rsidP="00532521">
            <w:pPr>
              <w:cnfStyle w:val="100000000000" w:firstRow="1" w:lastRow="0" w:firstColumn="0" w:lastColumn="0" w:oddVBand="0" w:evenVBand="0" w:oddHBand="0" w:evenHBand="0" w:firstRowFirstColumn="0" w:firstRowLastColumn="0" w:lastRowFirstColumn="0" w:lastRowLastColumn="0"/>
            </w:pPr>
            <w:r>
              <w:t>Description</w:t>
            </w:r>
          </w:p>
        </w:tc>
        <w:tc>
          <w:tcPr>
            <w:tcW w:w="463" w:type="pct"/>
          </w:tcPr>
          <w:p w14:paraId="4E59D61C" w14:textId="77777777" w:rsidR="00532521" w:rsidRDefault="00532521" w:rsidP="00532521">
            <w:pPr>
              <w:cnfStyle w:val="100000000000" w:firstRow="1" w:lastRow="0" w:firstColumn="0" w:lastColumn="0" w:oddVBand="0" w:evenVBand="0" w:oddHBand="0" w:evenHBand="0" w:firstRowFirstColumn="0" w:firstRowLastColumn="0" w:lastRowFirstColumn="0" w:lastRowLastColumn="0"/>
            </w:pPr>
            <w:r>
              <w:t>Data Type</w:t>
            </w:r>
          </w:p>
        </w:tc>
      </w:tr>
      <w:tr w:rsidR="00532521" w14:paraId="32D698D7" w14:textId="77777777" w:rsidTr="00532521">
        <w:trPr>
          <w:cantSplit/>
        </w:trPr>
        <w:tc>
          <w:tcPr>
            <w:cnfStyle w:val="001000000000" w:firstRow="0" w:lastRow="0" w:firstColumn="1" w:lastColumn="0" w:oddVBand="0" w:evenVBand="0" w:oddHBand="0" w:evenHBand="0" w:firstRowFirstColumn="0" w:firstRowLastColumn="0" w:lastRowFirstColumn="0" w:lastRowLastColumn="0"/>
            <w:tcW w:w="998" w:type="pct"/>
          </w:tcPr>
          <w:p w14:paraId="778B1DE8" w14:textId="77777777" w:rsidR="00532521" w:rsidRDefault="00532521" w:rsidP="00532521">
            <w:r>
              <w:t>Success</w:t>
            </w:r>
          </w:p>
        </w:tc>
        <w:tc>
          <w:tcPr>
            <w:tcW w:w="3539" w:type="pct"/>
          </w:tcPr>
          <w:p w14:paraId="2F0755CD" w14:textId="77777777" w:rsidR="00532521" w:rsidRDefault="00532521" w:rsidP="00532521">
            <w:pPr>
              <w:cnfStyle w:val="000000000000" w:firstRow="0" w:lastRow="0" w:firstColumn="0" w:lastColumn="0" w:oddVBand="0" w:evenVBand="0" w:oddHBand="0" w:evenHBand="0" w:firstRowFirstColumn="0" w:firstRowLastColumn="0" w:lastRowFirstColumn="0" w:lastRowLastColumn="0"/>
            </w:pPr>
            <w:r>
              <w:t>The value to explain if the query was successful.</w:t>
            </w:r>
          </w:p>
        </w:tc>
        <w:tc>
          <w:tcPr>
            <w:tcW w:w="463" w:type="pct"/>
          </w:tcPr>
          <w:p w14:paraId="47737183" w14:textId="77777777" w:rsidR="00532521" w:rsidRDefault="00532521" w:rsidP="00532521">
            <w:pPr>
              <w:cnfStyle w:val="000000000000" w:firstRow="0" w:lastRow="0" w:firstColumn="0" w:lastColumn="0" w:oddVBand="0" w:evenVBand="0" w:oddHBand="0" w:evenHBand="0" w:firstRowFirstColumn="0" w:firstRowLastColumn="0" w:lastRowFirstColumn="0" w:lastRowLastColumn="0"/>
            </w:pPr>
            <w:r>
              <w:t>Flag</w:t>
            </w:r>
          </w:p>
        </w:tc>
      </w:tr>
      <w:tr w:rsidR="00532521" w14:paraId="32B63050" w14:textId="77777777" w:rsidTr="00532521">
        <w:trPr>
          <w:cantSplit/>
        </w:trPr>
        <w:tc>
          <w:tcPr>
            <w:cnfStyle w:val="001000000000" w:firstRow="0" w:lastRow="0" w:firstColumn="1" w:lastColumn="0" w:oddVBand="0" w:evenVBand="0" w:oddHBand="0" w:evenHBand="0" w:firstRowFirstColumn="0" w:firstRowLastColumn="0" w:lastRowFirstColumn="0" w:lastRowLastColumn="0"/>
            <w:tcW w:w="998" w:type="pct"/>
          </w:tcPr>
          <w:p w14:paraId="6DB2394F" w14:textId="77777777" w:rsidR="00532521" w:rsidRDefault="00532521" w:rsidP="00532521">
            <w:r>
              <w:t>Message</w:t>
            </w:r>
          </w:p>
        </w:tc>
        <w:tc>
          <w:tcPr>
            <w:tcW w:w="3539" w:type="pct"/>
          </w:tcPr>
          <w:p w14:paraId="694D774B" w14:textId="77777777" w:rsidR="00532521" w:rsidRDefault="00532521" w:rsidP="00532521">
            <w:pPr>
              <w:cnfStyle w:val="000000000000" w:firstRow="0" w:lastRow="0" w:firstColumn="0" w:lastColumn="0" w:oddVBand="0" w:evenVBand="0" w:oddHBand="0" w:evenHBand="0" w:firstRowFirstColumn="0" w:firstRowLastColumn="0" w:lastRowFirstColumn="0" w:lastRowLastColumn="0"/>
            </w:pPr>
            <w:r>
              <w:t>The exception message, if the query failed.</w:t>
            </w:r>
          </w:p>
        </w:tc>
        <w:tc>
          <w:tcPr>
            <w:tcW w:w="463" w:type="pct"/>
          </w:tcPr>
          <w:p w14:paraId="5BE67227" w14:textId="77777777" w:rsidR="00532521" w:rsidRDefault="00532521" w:rsidP="00532521">
            <w:pPr>
              <w:cnfStyle w:val="000000000000" w:firstRow="0" w:lastRow="0" w:firstColumn="0" w:lastColumn="0" w:oddVBand="0" w:evenVBand="0" w:oddHBand="0" w:evenHBand="0" w:firstRowFirstColumn="0" w:firstRowLastColumn="0" w:lastRowFirstColumn="0" w:lastRowLastColumn="0"/>
            </w:pPr>
            <w:r>
              <w:t>Text</w:t>
            </w:r>
          </w:p>
        </w:tc>
      </w:tr>
    </w:tbl>
    <w:p w14:paraId="68B0940B" w14:textId="592C5811" w:rsidR="00532521" w:rsidRDefault="00532521" w:rsidP="00532521"/>
    <w:p w14:paraId="153B5780" w14:textId="1268475B" w:rsidR="00532521" w:rsidRDefault="00532521">
      <w:pPr>
        <w:spacing w:after="160" w:line="259" w:lineRule="auto"/>
      </w:pPr>
      <w:r>
        <w:br w:type="page"/>
      </w:r>
    </w:p>
    <w:p w14:paraId="2B54E109" w14:textId="1936B9A8" w:rsidR="00C760F0" w:rsidRDefault="007A4351" w:rsidP="007A4351">
      <w:pPr>
        <w:pStyle w:val="Heading1"/>
      </w:pPr>
      <w:bookmarkStart w:id="21" w:name="_Toc23932906"/>
      <w:bookmarkStart w:id="22" w:name="_GoBack"/>
      <w:bookmarkEnd w:id="22"/>
      <w:r>
        <w:lastRenderedPageBreak/>
        <w:t>Support</w:t>
      </w:r>
      <w:bookmarkEnd w:id="21"/>
    </w:p>
    <w:p w14:paraId="7170CB8D" w14:textId="79FA1679" w:rsidR="00FC5D95" w:rsidRDefault="006304ED" w:rsidP="007A4351">
      <w:r>
        <w:t>Support for th</w:t>
      </w:r>
      <w:r w:rsidR="002F65EF">
        <w:t>is asset</w:t>
      </w:r>
      <w:r w:rsidR="00E67541">
        <w:t xml:space="preserve"> </w:t>
      </w:r>
      <w:r w:rsidR="00222128" w:rsidRPr="00222128">
        <w:t xml:space="preserve">is provided by Blue Prism on a best </w:t>
      </w:r>
      <w:r w:rsidR="00096E3F">
        <w:t>effort</w:t>
      </w:r>
      <w:r w:rsidR="00222128" w:rsidRPr="00222128">
        <w:t xml:space="preserve"> basis and </w:t>
      </w:r>
      <w:r w:rsidR="00222128">
        <w:t>is</w:t>
      </w:r>
      <w:r w:rsidR="00222128" w:rsidRPr="00222128">
        <w:t xml:space="preserve"> not subject to formal SLAs</w:t>
      </w:r>
      <w:r w:rsidR="00E67541">
        <w:t>.</w:t>
      </w:r>
      <w:r w:rsidR="00EC41BD">
        <w:t xml:space="preserve"> Full details of how to obtain support are provided at</w:t>
      </w:r>
      <w:r w:rsidR="00FC5D95">
        <w:t>:</w:t>
      </w:r>
    </w:p>
    <w:p w14:paraId="71371EDC" w14:textId="666C19F8" w:rsidR="007A4351" w:rsidRPr="00FC5D95" w:rsidRDefault="00393B1F" w:rsidP="00A45F9C">
      <w:pPr>
        <w:jc w:val="center"/>
      </w:pPr>
      <w:hyperlink r:id="rId18" w:history="1">
        <w:r w:rsidR="00AF1824" w:rsidRPr="0008490E">
          <w:rPr>
            <w:rStyle w:val="Hyperlink"/>
          </w:rPr>
          <w:t>https://portal.blueprism.com/customer-support/how-get-help-customer-support</w:t>
        </w:r>
      </w:hyperlink>
    </w:p>
    <w:p w14:paraId="067A13A0" w14:textId="6FE9379B" w:rsidR="00FC5D95" w:rsidRDefault="00FC5D95" w:rsidP="007A4351">
      <w:r>
        <w:t>The preferred channel of support is to create a support ticket on the Customer Portal.</w:t>
      </w:r>
      <w:r w:rsidR="00CB6A38">
        <w:t xml:space="preserve"> Please ensure you mention Maths Lib in the request so your request can be routed to the correct team.</w:t>
      </w:r>
      <w:r>
        <w:t xml:space="preserve"> If this is not suitable for some reason, </w:t>
      </w:r>
      <w:r w:rsidR="00096E3F">
        <w:t>then</w:t>
      </w:r>
      <w:r>
        <w:t xml:space="preserve"> alternatively Blue Prism can be contacted </w:t>
      </w:r>
      <w:r w:rsidR="00A45F9C">
        <w:t>by the following channels:</w:t>
      </w:r>
    </w:p>
    <w:p w14:paraId="761B4DA3" w14:textId="5D0B39FF" w:rsidR="00A45F9C" w:rsidRPr="00817CAB" w:rsidRDefault="00A45F9C" w:rsidP="00A45F9C">
      <w:pPr>
        <w:pStyle w:val="BulletListBP"/>
      </w:pPr>
      <w:r>
        <w:t>E-mail:</w:t>
      </w:r>
      <w:r>
        <w:tab/>
      </w:r>
      <w:hyperlink r:id="rId19" w:history="1">
        <w:r w:rsidR="00817CAB" w:rsidRPr="00817CAB">
          <w:rPr>
            <w:rStyle w:val="Hyperlink"/>
            <w:u w:val="none"/>
          </w:rPr>
          <w:t>support@blueprism.com</w:t>
        </w:r>
      </w:hyperlink>
    </w:p>
    <w:p w14:paraId="2CE08D1C" w14:textId="7537E781" w:rsidR="00A45F9C" w:rsidRDefault="00A45F9C" w:rsidP="00A45F9C">
      <w:pPr>
        <w:pStyle w:val="BulletListBP"/>
      </w:pPr>
      <w:r>
        <w:t>Phone:</w:t>
      </w:r>
      <w:r>
        <w:tab/>
        <w:t>+44(0)330 321 0055 (UK, Europe, Middle East and Africa)</w:t>
      </w:r>
      <w:r>
        <w:br/>
        <w:t xml:space="preserve"> </w:t>
      </w:r>
      <w:r>
        <w:tab/>
        <w:t>+1 844 321 0055 (North America)</w:t>
      </w:r>
      <w:r w:rsidR="00817CAB">
        <w:br/>
        <w:t xml:space="preserve"> </w:t>
      </w:r>
      <w:r w:rsidR="00817CAB">
        <w:tab/>
      </w:r>
      <w:r>
        <w:t>+61 (2) 807 42915 (Asia Pacific)</w:t>
      </w:r>
    </w:p>
    <w:p w14:paraId="409A7611" w14:textId="793B0F41" w:rsidR="007A4351" w:rsidRDefault="008F525A" w:rsidP="007A4351">
      <w:pPr>
        <w:pStyle w:val="Heading1"/>
      </w:pPr>
      <w:bookmarkStart w:id="23" w:name="_Toc23932907"/>
      <w:r>
        <w:t>Functional Tests</w:t>
      </w:r>
      <w:bookmarkEnd w:id="23"/>
    </w:p>
    <w:p w14:paraId="69C5195C" w14:textId="7956E3BA" w:rsidR="008F525A" w:rsidRPr="000227C0" w:rsidRDefault="002B71A6" w:rsidP="008F525A">
      <w:r>
        <w:t xml:space="preserve">There is a simple test process for each of the functions however the user should satisfy themselves that the </w:t>
      </w:r>
      <w:r w:rsidR="00AA4E76">
        <w:t xml:space="preserve">results </w:t>
      </w:r>
      <w:r>
        <w:t>are both correct and satisfactory for their needs. Usage of these functions reflects that satisfaction.</w:t>
      </w:r>
      <w:r w:rsidR="0040593D">
        <w:t xml:space="preserve"> To make use of these tests, locate the </w:t>
      </w:r>
      <w:r w:rsidR="00717D4F">
        <w:t>Oracle MDA Test</w:t>
      </w:r>
      <w:r w:rsidR="0040593D">
        <w:t xml:space="preserve"> process and open it in process studio.</w:t>
      </w:r>
      <w:r w:rsidR="000227C0">
        <w:t xml:space="preserve"> Enter your values in the appropriate areas</w:t>
      </w:r>
      <w:r w:rsidR="007447AE">
        <w:t xml:space="preserve"> or make use of the provided environment variables</w:t>
      </w:r>
      <w:r w:rsidR="000227C0">
        <w:t>.</w:t>
      </w:r>
      <w:r w:rsidR="002F5924">
        <w:t xml:space="preserve"> Your </w:t>
      </w:r>
      <w:r w:rsidR="00F6747A">
        <w:t>parameter areas are in a yellow block.</w:t>
      </w:r>
      <w:r w:rsidR="0040593D">
        <w:t xml:space="preserve"> Click on the start stage and then right click your mouse, from the drop-down cho</w:t>
      </w:r>
      <w:r w:rsidR="000227C0">
        <w:t>o</w:t>
      </w:r>
      <w:r w:rsidR="0040593D">
        <w:t xml:space="preserve">se </w:t>
      </w:r>
      <w:r w:rsidR="000227C0" w:rsidRPr="000227C0">
        <w:rPr>
          <w:i/>
        </w:rPr>
        <w:t>Set Next Stage</w:t>
      </w:r>
      <w:r w:rsidR="000227C0">
        <w:rPr>
          <w:i/>
        </w:rPr>
        <w:t xml:space="preserve">, </w:t>
      </w:r>
      <w:r w:rsidR="000227C0">
        <w:t>the from the toolbar click the green triangle to run it.</w:t>
      </w:r>
    </w:p>
    <w:p w14:paraId="238F75F0" w14:textId="4FA0F0B4" w:rsidR="008F525A" w:rsidRDefault="008F525A" w:rsidP="008F525A">
      <w:pPr>
        <w:pStyle w:val="Heading1"/>
      </w:pPr>
      <w:bookmarkStart w:id="24" w:name="_Toc23932908"/>
      <w:r>
        <w:t>Troubleshooting Guidelines</w:t>
      </w:r>
      <w:bookmarkEnd w:id="24"/>
    </w:p>
    <w:p w14:paraId="6C3F0F71" w14:textId="490602B9" w:rsidR="008F525A" w:rsidRDefault="006830DB" w:rsidP="008F525A">
      <w:r>
        <w:t>There are no known commonly encountered issues at this stage, or corresponding resolutions</w:t>
      </w:r>
      <w:r w:rsidR="006B3320">
        <w:t xml:space="preserve"> for them</w:t>
      </w:r>
      <w:r>
        <w:t>.</w:t>
      </w:r>
      <w:r w:rsidR="006B3320">
        <w:t xml:space="preserve"> If users begin encountering issues</w:t>
      </w:r>
      <w:r w:rsidR="002F65EF">
        <w:t>,</w:t>
      </w:r>
      <w:r w:rsidR="006B3320">
        <w:t xml:space="preserve"> t</w:t>
      </w:r>
      <w:r w:rsidR="006304ED">
        <w:t>hen this section will be updated with known resolutions.</w:t>
      </w:r>
    </w:p>
    <w:p w14:paraId="06A35F42" w14:textId="5F67C82B" w:rsidR="00A9260C" w:rsidRDefault="00A9260C" w:rsidP="008F525A">
      <w:r>
        <w:t xml:space="preserve">It should be noted that this asset was built against the Oracle </w:t>
      </w:r>
      <w:r w:rsidR="00BA49D3">
        <w:t xml:space="preserve">Express Edition. </w:t>
      </w:r>
      <w:r w:rsidR="00E736CF">
        <w:t xml:space="preserve">It has not been tested against any other version neither hosted or cloud. </w:t>
      </w:r>
    </w:p>
    <w:p w14:paraId="1F8B1174" w14:textId="65373BD1" w:rsidR="008F525A" w:rsidRDefault="008F525A" w:rsidP="008F525A">
      <w:pPr>
        <w:pStyle w:val="Heading1"/>
      </w:pPr>
      <w:bookmarkStart w:id="25" w:name="_Toc23932909"/>
      <w:r>
        <w:t>Frequently Asked Questions</w:t>
      </w:r>
      <w:bookmarkEnd w:id="25"/>
    </w:p>
    <w:p w14:paraId="12FEB584" w14:textId="396E7318" w:rsidR="006304ED" w:rsidRPr="006304ED" w:rsidRDefault="006304ED" w:rsidP="006304ED">
      <w:r>
        <w:t>There are no frequently asked questions at this stage.</w:t>
      </w:r>
    </w:p>
    <w:sectPr w:rsidR="006304ED" w:rsidRPr="006304ED" w:rsidSect="007129E8">
      <w:headerReference w:type="default" r:id="rId20"/>
      <w:footerReference w:type="default" r:id="rId21"/>
      <w:headerReference w:type="first" r:id="rId22"/>
      <w:footerReference w:type="first" r:id="rId23"/>
      <w:pgSz w:w="11907" w:h="16839" w:code="9"/>
      <w:pgMar w:top="1985" w:right="851" w:bottom="1304" w:left="851" w:header="284" w:footer="284"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7194EC" w14:textId="77777777" w:rsidR="00393B1F" w:rsidRDefault="00393B1F" w:rsidP="00BB503B">
      <w:pPr>
        <w:spacing w:after="0"/>
      </w:pPr>
      <w:r>
        <w:separator/>
      </w:r>
    </w:p>
  </w:endnote>
  <w:endnote w:type="continuationSeparator" w:id="0">
    <w:p w14:paraId="6CEDFDEF" w14:textId="77777777" w:rsidR="00393B1F" w:rsidRDefault="00393B1F" w:rsidP="00BB503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344935" w14:textId="35C13B14" w:rsidR="00911C6D" w:rsidRPr="00A26748" w:rsidRDefault="00F703B0" w:rsidP="00037DE7">
    <w:pPr>
      <w:pStyle w:val="Footer"/>
      <w:rPr>
        <w:color w:val="5A5A5A"/>
        <w:sz w:val="20"/>
        <w:szCs w:val="20"/>
      </w:rPr>
    </w:pPr>
    <w:r>
      <w:rPr>
        <w:color w:val="5A5A5A"/>
        <w:sz w:val="20"/>
        <w:szCs w:val="20"/>
      </w:rPr>
      <w:t>Oracle VBO (MDA)</w:t>
    </w:r>
    <w:r w:rsidR="00A26748" w:rsidRPr="00A26748">
      <w:rPr>
        <w:color w:val="5A5A5A"/>
        <w:sz w:val="20"/>
        <w:szCs w:val="20"/>
      </w:rPr>
      <w:ptab w:relativeTo="margin" w:alignment="center" w:leader="none"/>
    </w:r>
    <w:r w:rsidR="00A26748" w:rsidRPr="00A26748">
      <w:rPr>
        <w:color w:val="5A5A5A"/>
        <w:sz w:val="20"/>
        <w:szCs w:val="20"/>
      </w:rPr>
      <w:t>Commercial in Confidence</w:t>
    </w:r>
    <w:r w:rsidR="00A26748" w:rsidRPr="00A26748">
      <w:rPr>
        <w:color w:val="5A5A5A"/>
        <w:sz w:val="20"/>
        <w:szCs w:val="20"/>
      </w:rPr>
      <w:ptab w:relativeTo="margin" w:alignment="right" w:leader="none"/>
    </w:r>
    <w:r w:rsidR="00A26748" w:rsidRPr="00A26748">
      <w:rPr>
        <w:color w:val="5A5A5A"/>
        <w:sz w:val="20"/>
        <w:szCs w:val="20"/>
      </w:rPr>
      <w:t xml:space="preserve">Page </w:t>
    </w:r>
    <w:r w:rsidR="00A26748" w:rsidRPr="00A26748">
      <w:rPr>
        <w:color w:val="5A5A5A"/>
        <w:sz w:val="20"/>
        <w:szCs w:val="20"/>
      </w:rPr>
      <w:fldChar w:fldCharType="begin"/>
    </w:r>
    <w:r w:rsidR="00A26748" w:rsidRPr="00A26748">
      <w:rPr>
        <w:color w:val="5A5A5A"/>
        <w:sz w:val="20"/>
        <w:szCs w:val="20"/>
      </w:rPr>
      <w:instrText xml:space="preserve"> PAGE   \* MERGEFORMAT </w:instrText>
    </w:r>
    <w:r w:rsidR="00A26748" w:rsidRPr="00A26748">
      <w:rPr>
        <w:color w:val="5A5A5A"/>
        <w:sz w:val="20"/>
        <w:szCs w:val="20"/>
      </w:rPr>
      <w:fldChar w:fldCharType="separate"/>
    </w:r>
    <w:r w:rsidR="00233323">
      <w:rPr>
        <w:noProof/>
        <w:color w:val="5A5A5A"/>
        <w:sz w:val="20"/>
        <w:szCs w:val="20"/>
      </w:rPr>
      <w:t>5</w:t>
    </w:r>
    <w:r w:rsidR="00A26748" w:rsidRPr="00A26748">
      <w:rPr>
        <w:color w:val="5A5A5A"/>
        <w:sz w:val="20"/>
        <w:szCs w:val="20"/>
      </w:rPr>
      <w:fldChar w:fldCharType="end"/>
    </w:r>
    <w:r w:rsidR="00A26748" w:rsidRPr="00A26748">
      <w:rPr>
        <w:color w:val="5A5A5A"/>
        <w:sz w:val="20"/>
        <w:szCs w:val="20"/>
      </w:rPr>
      <w:t xml:space="preserve"> of </w:t>
    </w:r>
    <w:r w:rsidR="00A26748" w:rsidRPr="00A26748">
      <w:rPr>
        <w:color w:val="5A5A5A"/>
        <w:sz w:val="20"/>
        <w:szCs w:val="20"/>
      </w:rPr>
      <w:fldChar w:fldCharType="begin"/>
    </w:r>
    <w:r w:rsidR="00A26748" w:rsidRPr="00A26748">
      <w:rPr>
        <w:color w:val="5A5A5A"/>
        <w:sz w:val="20"/>
        <w:szCs w:val="20"/>
      </w:rPr>
      <w:instrText xml:space="preserve"> NUMPAGES  \* MERGEFORMAT </w:instrText>
    </w:r>
    <w:r w:rsidR="00A26748" w:rsidRPr="00A26748">
      <w:rPr>
        <w:color w:val="5A5A5A"/>
        <w:sz w:val="20"/>
        <w:szCs w:val="20"/>
      </w:rPr>
      <w:fldChar w:fldCharType="separate"/>
    </w:r>
    <w:r w:rsidR="00233323">
      <w:rPr>
        <w:noProof/>
        <w:color w:val="5A5A5A"/>
        <w:sz w:val="20"/>
        <w:szCs w:val="20"/>
      </w:rPr>
      <w:t>5</w:t>
    </w:r>
    <w:r w:rsidR="00A26748" w:rsidRPr="00A26748">
      <w:rPr>
        <w:color w:val="5A5A5A"/>
        <w:sz w:val="20"/>
        <w:szCs w:val="20"/>
      </w:rPr>
      <w:fldChar w:fldCharType="end"/>
    </w:r>
    <w:r w:rsidR="00A26748" w:rsidRPr="00A26748">
      <w:rPr>
        <w:color w:val="5A5A5A"/>
        <w:sz w:val="20"/>
        <w:szCs w:val="20"/>
      </w:rPr>
      <w:br/>
    </w:r>
    <w:r w:rsidR="00037DE7" w:rsidRPr="00A26748">
      <w:rPr>
        <w:noProof/>
        <w:color w:val="5A5A5A"/>
        <w:sz w:val="20"/>
        <w:szCs w:val="20"/>
        <w:lang w:eastAsia="en-GB"/>
      </w:rPr>
      <mc:AlternateContent>
        <mc:Choice Requires="wps">
          <w:drawing>
            <wp:anchor distT="0" distB="0" distL="114300" distR="114300" simplePos="0" relativeHeight="251667456" behindDoc="0" locked="0" layoutInCell="1" allowOverlap="1" wp14:anchorId="7903CF3B" wp14:editId="22320FE2">
              <wp:simplePos x="0" y="0"/>
              <wp:positionH relativeFrom="margin">
                <wp:align>center</wp:align>
              </wp:positionH>
              <wp:positionV relativeFrom="page">
                <wp:posOffset>9935486</wp:posOffset>
              </wp:positionV>
              <wp:extent cx="6328800" cy="14400"/>
              <wp:effectExtent l="0" t="0" r="15875" b="24130"/>
              <wp:wrapNone/>
              <wp:docPr id="18" name="Rectangle 18"/>
              <wp:cNvGraphicFramePr/>
              <a:graphic xmlns:a="http://schemas.openxmlformats.org/drawingml/2006/main">
                <a:graphicData uri="http://schemas.microsoft.com/office/word/2010/wordprocessingShape">
                  <wps:wsp>
                    <wps:cNvSpPr/>
                    <wps:spPr>
                      <a:xfrm>
                        <a:off x="0" y="0"/>
                        <a:ext cx="6328800" cy="14400"/>
                      </a:xfrm>
                      <a:prstGeom prst="rect">
                        <a:avLst/>
                      </a:prstGeom>
                      <a:solidFill>
                        <a:srgbClr val="004990"/>
                      </a:solidFill>
                      <a:ln w="19050">
                        <a:solidFill>
                          <a:srgbClr val="00499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rect w14:anchorId="0B04C7EB" id="Rectangle 18" o:spid="_x0000_s1026" style="position:absolute;margin-left:0;margin-top:782.3pt;width:498.35pt;height:1.15pt;z-index:251667456;visibility:visible;mso-wrap-style:square;mso-width-percent:1000;mso-height-percent:0;mso-wrap-distance-left:9pt;mso-wrap-distance-top:0;mso-wrap-distance-right:9pt;mso-wrap-distance-bottom:0;mso-position-horizontal:center;mso-position-horizontal-relative:margin;mso-position-vertical:absolute;mso-position-vertical-relative:page;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" fillcolor="#004990" strokecolor="#004990" strokeweight="1.5pt">
              <w10:wrap anchorx="margin" anchory="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5E637B" w14:textId="77777777" w:rsidR="00332FD4" w:rsidRPr="00F5709C" w:rsidRDefault="00332FD4" w:rsidP="00332FD4">
    <w:pPr>
      <w:pStyle w:val="Footer"/>
      <w:spacing w:line="360" w:lineRule="auto"/>
      <w:jc w:val="center"/>
      <w:rPr>
        <w:rFonts w:ascii="Calibri" w:hAnsi="Calibri"/>
        <w:color w:val="5A5A5A"/>
      </w:rPr>
    </w:pPr>
    <w:r w:rsidRPr="00F5709C">
      <w:rPr>
        <w:rFonts w:ascii="Calibri" w:hAnsi="Calibri"/>
        <w:color w:val="5A5A5A"/>
      </w:rPr>
      <w:t>For more information please contact:</w:t>
    </w:r>
  </w:p>
  <w:p w14:paraId="0D1B2C58" w14:textId="77777777" w:rsidR="00332FD4" w:rsidRPr="00F5709C" w:rsidRDefault="00332FD4" w:rsidP="00332FD4">
    <w:pPr>
      <w:pStyle w:val="Footer"/>
      <w:spacing w:line="360" w:lineRule="auto"/>
      <w:jc w:val="center"/>
      <w:rPr>
        <w:rFonts w:ascii="Calibri" w:hAnsi="Calibri"/>
        <w:color w:val="5A5A5A"/>
      </w:rPr>
    </w:pPr>
    <w:r w:rsidRPr="00F5709C">
      <w:rPr>
        <w:rFonts w:ascii="Calibri" w:hAnsi="Calibri"/>
        <w:color w:val="5A5A5A"/>
      </w:rPr>
      <w:t>info@blueprism.com | UK: +44 (0) 870 879 3000 | US: +1 888 757</w:t>
    </w:r>
    <w:r w:rsidR="005E1259">
      <w:rPr>
        <w:rFonts w:ascii="Calibri" w:hAnsi="Calibri"/>
        <w:color w:val="5A5A5A"/>
      </w:rPr>
      <w:t xml:space="preserve"> </w:t>
    </w:r>
    <w:r w:rsidRPr="00F5709C">
      <w:rPr>
        <w:rFonts w:ascii="Calibri" w:hAnsi="Calibri"/>
        <w:color w:val="5A5A5A"/>
      </w:rPr>
      <w:t>7476</w:t>
    </w:r>
  </w:p>
  <w:p w14:paraId="6680EA75" w14:textId="77777777" w:rsidR="00332FD4" w:rsidRPr="00F5709C" w:rsidRDefault="00332FD4" w:rsidP="00332FD4">
    <w:pPr>
      <w:pStyle w:val="Footer"/>
      <w:spacing w:line="360" w:lineRule="auto"/>
      <w:jc w:val="center"/>
      <w:rPr>
        <w:rFonts w:ascii="Calibri" w:hAnsi="Calibri"/>
        <w:b/>
        <w:color w:val="5A5A5A"/>
      </w:rPr>
    </w:pPr>
    <w:r w:rsidRPr="00F5709C">
      <w:rPr>
        <w:rFonts w:ascii="Calibri" w:hAnsi="Calibri"/>
        <w:b/>
        <w:color w:val="5A5A5A"/>
      </w:rPr>
      <w:t>www.blueprism.com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80CB1A" w14:textId="77777777" w:rsidR="00393B1F" w:rsidRDefault="00393B1F" w:rsidP="00BB503B">
      <w:pPr>
        <w:spacing w:after="0"/>
      </w:pPr>
      <w:r>
        <w:separator/>
      </w:r>
    </w:p>
  </w:footnote>
  <w:footnote w:type="continuationSeparator" w:id="0">
    <w:p w14:paraId="3E4C364A" w14:textId="77777777" w:rsidR="00393B1F" w:rsidRDefault="00393B1F" w:rsidP="00BB503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2BA5F4" w14:textId="77777777" w:rsidR="00911C6D" w:rsidRPr="004755F7" w:rsidRDefault="005E1259" w:rsidP="005E1259">
    <w:pPr>
      <w:pStyle w:val="Subtitle"/>
      <w:tabs>
        <w:tab w:val="left" w:pos="8657"/>
      </w:tabs>
      <w:rPr>
        <w:caps w:val="0"/>
        <w:color w:val="auto"/>
      </w:rPr>
    </w:pPr>
    <w:r>
      <w:rPr>
        <w:noProof/>
        <w:lang w:val="en-GB" w:eastAsia="en-GB"/>
      </w:rPr>
      <w:drawing>
        <wp:anchor distT="0" distB="0" distL="114300" distR="114300" simplePos="0" relativeHeight="251672576" behindDoc="1" locked="0" layoutInCell="1" allowOverlap="1" wp14:anchorId="6D0AB6A2" wp14:editId="4F0D4403">
          <wp:simplePos x="0" y="0"/>
          <wp:positionH relativeFrom="rightMargin">
            <wp:posOffset>-1934921</wp:posOffset>
          </wp:positionH>
          <wp:positionV relativeFrom="topMargin">
            <wp:posOffset>356260</wp:posOffset>
          </wp:positionV>
          <wp:extent cx="1934399" cy="446400"/>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Profile\Documents\_000 Templates\_2015 Office Templates\Logos\bp-logo-strap-1000x298px-RGB-6cm-423pxi_transparent.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934399" cy="4464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C047C">
      <w:rPr>
        <w:noProof/>
        <w:lang w:val="en-GB" w:eastAsia="en-GB"/>
      </w:rPr>
      <w:drawing>
        <wp:anchor distT="0" distB="0" distL="114300" distR="114300" simplePos="0" relativeHeight="251671552" behindDoc="1" locked="0" layoutInCell="1" allowOverlap="1" wp14:anchorId="4AF6F4F1" wp14:editId="7F1F90D2">
          <wp:simplePos x="0" y="0"/>
          <wp:positionH relativeFrom="page">
            <wp:align>left</wp:align>
          </wp:positionH>
          <wp:positionV relativeFrom="page">
            <wp:align>top</wp:align>
          </wp:positionV>
          <wp:extent cx="6228000" cy="1080000"/>
          <wp:effectExtent l="0" t="0" r="1905" b="6350"/>
          <wp:wrapNone/>
          <wp:docPr id="41" name="Picture 41" descr="D:\Profile\Desktop\BluePrism_Report_Pixelation_HeaderStrip_Th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Profile\Desktop\BluePrism_Report_Pixelation_HeaderStrip_Thin.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228000" cy="1080000"/>
                  </a:xfrm>
                  <a:prstGeom prst="rect">
                    <a:avLst/>
                  </a:prstGeom>
                  <a:noFill/>
                  <a:ln>
                    <a:noFill/>
                  </a:ln>
                </pic:spPr>
              </pic:pic>
            </a:graphicData>
          </a:graphic>
          <wp14:sizeRelH relativeFrom="page">
            <wp14:pctWidth>0</wp14:pctWidth>
          </wp14:sizeRelH>
          <wp14:sizeRelV relativeFrom="page">
            <wp14:pctHeight>0</wp14:pctHeight>
          </wp14:sizeRelV>
        </wp:anchor>
      </w:drawing>
    </w:r>
    <w:r>
      <w:rPr>
        <w:caps w:val="0"/>
        <w:color w:val="auto"/>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AD68B0" w14:textId="77777777" w:rsidR="00332FD4" w:rsidRDefault="00E90983" w:rsidP="00332FD4">
    <w:pPr>
      <w:pStyle w:val="Header"/>
      <w:jc w:val="center"/>
    </w:pPr>
    <w:r>
      <w:rPr>
        <w:noProof/>
        <w:lang w:eastAsia="en-GB"/>
      </w:rPr>
      <w:drawing>
        <wp:anchor distT="0" distB="0" distL="114300" distR="114300" simplePos="0" relativeHeight="251673600" behindDoc="1" locked="0" layoutInCell="1" allowOverlap="1" wp14:anchorId="759817E8" wp14:editId="66DA1212">
          <wp:simplePos x="0" y="0"/>
          <wp:positionH relativeFrom="margin">
            <wp:posOffset>2075476</wp:posOffset>
          </wp:positionH>
          <wp:positionV relativeFrom="page">
            <wp:posOffset>362309</wp:posOffset>
          </wp:positionV>
          <wp:extent cx="2328660" cy="716280"/>
          <wp:effectExtent l="0" t="0" r="0" b="762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file\Documents\Custom Office Templates\Logos and Graphics\Blue Prism Logo_PNG - Specific Sizes\Logo_wStrap_RGB_300pxi_6_6cm.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2328660" cy="71628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E0C81"/>
    <w:multiLevelType w:val="multilevel"/>
    <w:tmpl w:val="DDE2C00E"/>
    <w:lvl w:ilvl="0">
      <w:start w:val="1"/>
      <w:numFmt w:val="bullet"/>
      <w:pStyle w:val="BulletListBP"/>
      <w:lvlText w:val=""/>
      <w:lvlJc w:val="left"/>
      <w:pPr>
        <w:ind w:left="717" w:hanging="360"/>
      </w:pPr>
      <w:rPr>
        <w:rFonts w:ascii="Symbol" w:hAnsi="Symbol" w:hint="default"/>
        <w:color w:val="F26722"/>
      </w:rPr>
    </w:lvl>
    <w:lvl w:ilvl="1">
      <w:start w:val="1"/>
      <w:numFmt w:val="bullet"/>
      <w:lvlText w:val="o"/>
      <w:lvlJc w:val="left"/>
      <w:pPr>
        <w:ind w:left="1440" w:hanging="363"/>
      </w:pPr>
      <w:rPr>
        <w:rFonts w:ascii="Courier New" w:hAnsi="Courier New" w:cs="Courier New" w:hint="default"/>
      </w:rPr>
    </w:lvl>
    <w:lvl w:ilvl="2">
      <w:start w:val="1"/>
      <w:numFmt w:val="bullet"/>
      <w:lvlText w:val=""/>
      <w:lvlJc w:val="left"/>
      <w:pPr>
        <w:ind w:left="2160" w:hanging="363"/>
      </w:pPr>
      <w:rPr>
        <w:rFonts w:ascii="Wingdings" w:hAnsi="Wingdings" w:hint="default"/>
      </w:rPr>
    </w:lvl>
    <w:lvl w:ilvl="3">
      <w:start w:val="1"/>
      <w:numFmt w:val="bullet"/>
      <w:lvlText w:val=""/>
      <w:lvlJc w:val="left"/>
      <w:pPr>
        <w:ind w:left="2880" w:hanging="363"/>
      </w:pPr>
      <w:rPr>
        <w:rFonts w:ascii="Symbol" w:hAnsi="Symbol"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1" w15:restartNumberingAfterBreak="0">
    <w:nsid w:val="04C76E06"/>
    <w:multiLevelType w:val="hybridMultilevel"/>
    <w:tmpl w:val="51BC16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03008D1"/>
    <w:multiLevelType w:val="hybridMultilevel"/>
    <w:tmpl w:val="34C86CAA"/>
    <w:lvl w:ilvl="0" w:tplc="DD582A04">
      <w:start w:val="1"/>
      <w:numFmt w:val="decimal"/>
      <w:pStyle w:val="NumberedListBP"/>
      <w:lvlText w:val="%1."/>
      <w:lvlJc w:val="left"/>
      <w:pPr>
        <w:ind w:left="720" w:hanging="360"/>
      </w:pPr>
      <w:rPr>
        <w:rFonts w:hint="default"/>
        <w:color w:val="F26624"/>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4423030"/>
    <w:multiLevelType w:val="hybridMultilevel"/>
    <w:tmpl w:val="B3AC62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A2761DC"/>
    <w:multiLevelType w:val="hybridMultilevel"/>
    <w:tmpl w:val="ACB2CC88"/>
    <w:lvl w:ilvl="0" w:tplc="08585EF6">
      <w:start w:val="1"/>
      <w:numFmt w:val="bullet"/>
      <w:pStyle w:val="BulletList"/>
      <w:lvlText w:val=""/>
      <w:lvlJc w:val="left"/>
      <w:pPr>
        <w:ind w:left="1080" w:hanging="360"/>
      </w:pPr>
      <w:rPr>
        <w:rFonts w:ascii="Symbol" w:hAnsi="Symbol" w:hint="default"/>
        <w:color w:val="FF6600"/>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2A814B14"/>
    <w:multiLevelType w:val="hybridMultilevel"/>
    <w:tmpl w:val="3FBEF052"/>
    <w:lvl w:ilvl="0" w:tplc="64242C3C">
      <w:start w:val="1"/>
      <w:numFmt w:val="decimal"/>
      <w:pStyle w:val="EnclosedNumberedListegtextboxortable"/>
      <w:lvlText w:val="%1."/>
      <w:lvlJc w:val="left"/>
      <w:pPr>
        <w:ind w:left="428" w:hanging="360"/>
      </w:pPr>
      <w:rPr>
        <w:rFonts w:hint="default"/>
        <w:color w:val="F26624"/>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BC72A59"/>
    <w:multiLevelType w:val="hybridMultilevel"/>
    <w:tmpl w:val="1D22FAE6"/>
    <w:lvl w:ilvl="0" w:tplc="CC661B52">
      <w:start w:val="1"/>
      <w:numFmt w:val="bullet"/>
      <w:pStyle w:val="Bullet"/>
      <w:lvlText w:val=""/>
      <w:lvlJc w:val="left"/>
      <w:pPr>
        <w:ind w:left="720" w:hanging="360"/>
      </w:pPr>
      <w:rPr>
        <w:rFonts w:ascii="Symbol" w:hAnsi="Symbol" w:hint="default"/>
        <w:color w:val="FF660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CF97925"/>
    <w:multiLevelType w:val="multilevel"/>
    <w:tmpl w:val="3BE89930"/>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8" w15:restartNumberingAfterBreak="0">
    <w:nsid w:val="30086011"/>
    <w:multiLevelType w:val="hybridMultilevel"/>
    <w:tmpl w:val="88661F0C"/>
    <w:lvl w:ilvl="0" w:tplc="826CCDE4">
      <w:start w:val="1"/>
      <w:numFmt w:val="bullet"/>
      <w:pStyle w:val="BPBulletedList"/>
      <w:lvlText w:val=""/>
      <w:lvlJc w:val="left"/>
      <w:pPr>
        <w:ind w:left="720" w:hanging="360"/>
      </w:pPr>
      <w:rPr>
        <w:rFonts w:ascii="Symbol" w:hAnsi="Symbol" w:hint="default"/>
        <w:color w:val="FF4D00"/>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23E7F08"/>
    <w:multiLevelType w:val="hybridMultilevel"/>
    <w:tmpl w:val="74207316"/>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F8F1917"/>
    <w:multiLevelType w:val="multilevel"/>
    <w:tmpl w:val="FBA44D0A"/>
    <w:lvl w:ilvl="0">
      <w:start w:val="1"/>
      <w:numFmt w:val="bullet"/>
      <w:pStyle w:val="EnclosedBulletListegtextboxortable"/>
      <w:lvlText w:val=""/>
      <w:lvlJc w:val="left"/>
      <w:pPr>
        <w:ind w:left="417" w:hanging="360"/>
      </w:pPr>
      <w:rPr>
        <w:rFonts w:ascii="Symbol" w:hAnsi="Symbol" w:hint="default"/>
        <w:color w:val="F26624"/>
      </w:rPr>
    </w:lvl>
    <w:lvl w:ilvl="1">
      <w:start w:val="1"/>
      <w:numFmt w:val="bullet"/>
      <w:lvlText w:val="o"/>
      <w:lvlJc w:val="left"/>
      <w:pPr>
        <w:ind w:left="738" w:hanging="312"/>
      </w:pPr>
      <w:rPr>
        <w:rFonts w:ascii="Courier New" w:hAnsi="Courier New" w:hint="default"/>
        <w:color w:val="000000" w:themeColor="text1"/>
      </w:rPr>
    </w:lvl>
    <w:lvl w:ilvl="2">
      <w:start w:val="1"/>
      <w:numFmt w:val="bullet"/>
      <w:lvlText w:val=""/>
      <w:lvlJc w:val="left"/>
      <w:pPr>
        <w:ind w:left="1107" w:hanging="312"/>
      </w:pPr>
      <w:rPr>
        <w:rFonts w:ascii="Wingdings" w:hAnsi="Wingdings" w:hint="default"/>
      </w:rPr>
    </w:lvl>
    <w:lvl w:ilvl="3">
      <w:start w:val="1"/>
      <w:numFmt w:val="decimal"/>
      <w:lvlText w:val="%4."/>
      <w:lvlJc w:val="left"/>
      <w:pPr>
        <w:ind w:left="1476" w:hanging="312"/>
      </w:pPr>
      <w:rPr>
        <w:rFonts w:hint="default"/>
      </w:rPr>
    </w:lvl>
    <w:lvl w:ilvl="4">
      <w:start w:val="1"/>
      <w:numFmt w:val="lowerLetter"/>
      <w:lvlText w:val="%5."/>
      <w:lvlJc w:val="left"/>
      <w:pPr>
        <w:ind w:left="1845" w:hanging="312"/>
      </w:pPr>
      <w:rPr>
        <w:rFonts w:hint="default"/>
      </w:rPr>
    </w:lvl>
    <w:lvl w:ilvl="5">
      <w:start w:val="1"/>
      <w:numFmt w:val="lowerRoman"/>
      <w:lvlText w:val="%6."/>
      <w:lvlJc w:val="right"/>
      <w:pPr>
        <w:ind w:left="2214" w:hanging="312"/>
      </w:pPr>
      <w:rPr>
        <w:rFonts w:hint="default"/>
      </w:rPr>
    </w:lvl>
    <w:lvl w:ilvl="6">
      <w:start w:val="1"/>
      <w:numFmt w:val="decimal"/>
      <w:lvlText w:val="%7."/>
      <w:lvlJc w:val="left"/>
      <w:pPr>
        <w:ind w:left="2583" w:hanging="312"/>
      </w:pPr>
      <w:rPr>
        <w:rFonts w:hint="default"/>
      </w:rPr>
    </w:lvl>
    <w:lvl w:ilvl="7">
      <w:start w:val="1"/>
      <w:numFmt w:val="lowerLetter"/>
      <w:lvlText w:val="%8."/>
      <w:lvlJc w:val="left"/>
      <w:pPr>
        <w:ind w:left="2952" w:hanging="312"/>
      </w:pPr>
      <w:rPr>
        <w:rFonts w:hint="default"/>
      </w:rPr>
    </w:lvl>
    <w:lvl w:ilvl="8">
      <w:start w:val="1"/>
      <w:numFmt w:val="lowerRoman"/>
      <w:lvlText w:val="%9."/>
      <w:lvlJc w:val="right"/>
      <w:pPr>
        <w:ind w:left="3321" w:hanging="312"/>
      </w:pPr>
      <w:rPr>
        <w:rFonts w:hint="default"/>
      </w:rPr>
    </w:lvl>
  </w:abstractNum>
  <w:num w:numId="1">
    <w:abstractNumId w:val="5"/>
  </w:num>
  <w:num w:numId="2">
    <w:abstractNumId w:val="8"/>
  </w:num>
  <w:num w:numId="3">
    <w:abstractNumId w:val="2"/>
  </w:num>
  <w:num w:numId="4">
    <w:abstractNumId w:val="6"/>
  </w:num>
  <w:num w:numId="5">
    <w:abstractNumId w:val="4"/>
  </w:num>
  <w:num w:numId="6">
    <w:abstractNumId w:val="7"/>
  </w:num>
  <w:num w:numId="7">
    <w:abstractNumId w:val="0"/>
  </w:num>
  <w:num w:numId="8">
    <w:abstractNumId w:val="10"/>
  </w:num>
  <w:num w:numId="9">
    <w:abstractNumId w:val="3"/>
  </w:num>
  <w:num w:numId="10">
    <w:abstractNumId w:val="1"/>
  </w:num>
  <w:num w:numId="11">
    <w:abstractNumId w:val="9"/>
  </w:num>
  <w:num w:numId="12">
    <w:abstractNumId w:val="7"/>
  </w:num>
  <w:num w:numId="13">
    <w:abstractNumId w:val="7"/>
  </w:num>
  <w:num w:numId="14">
    <w:abstractNumId w:val="7"/>
  </w:num>
  <w:num w:numId="15">
    <w:abstractNumId w:val="7"/>
  </w:num>
  <w:num w:numId="16">
    <w:abstractNumId w:val="7"/>
  </w:num>
  <w:num w:numId="17">
    <w:abstractNumId w:val="7"/>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D5A"/>
    <w:rsid w:val="000000B2"/>
    <w:rsid w:val="00000103"/>
    <w:rsid w:val="0000056C"/>
    <w:rsid w:val="000008A0"/>
    <w:rsid w:val="000010E4"/>
    <w:rsid w:val="00003AFF"/>
    <w:rsid w:val="000068F4"/>
    <w:rsid w:val="00007DF7"/>
    <w:rsid w:val="000109EE"/>
    <w:rsid w:val="00010BA4"/>
    <w:rsid w:val="00011060"/>
    <w:rsid w:val="0001307A"/>
    <w:rsid w:val="000166AB"/>
    <w:rsid w:val="0001672C"/>
    <w:rsid w:val="000212CF"/>
    <w:rsid w:val="000212DD"/>
    <w:rsid w:val="000227C0"/>
    <w:rsid w:val="00022845"/>
    <w:rsid w:val="0002773B"/>
    <w:rsid w:val="00032669"/>
    <w:rsid w:val="00036ED3"/>
    <w:rsid w:val="000375B2"/>
    <w:rsid w:val="00037DE7"/>
    <w:rsid w:val="000425DA"/>
    <w:rsid w:val="00044079"/>
    <w:rsid w:val="00045EC7"/>
    <w:rsid w:val="00047793"/>
    <w:rsid w:val="00052007"/>
    <w:rsid w:val="00053D13"/>
    <w:rsid w:val="00053FF8"/>
    <w:rsid w:val="000555E1"/>
    <w:rsid w:val="00055848"/>
    <w:rsid w:val="000563C0"/>
    <w:rsid w:val="000624C7"/>
    <w:rsid w:val="00067CAB"/>
    <w:rsid w:val="00071D31"/>
    <w:rsid w:val="000727FD"/>
    <w:rsid w:val="00072810"/>
    <w:rsid w:val="00072FC7"/>
    <w:rsid w:val="00081397"/>
    <w:rsid w:val="0008407D"/>
    <w:rsid w:val="00091AEA"/>
    <w:rsid w:val="00092C3D"/>
    <w:rsid w:val="00095885"/>
    <w:rsid w:val="00096E3F"/>
    <w:rsid w:val="00096E55"/>
    <w:rsid w:val="000A227E"/>
    <w:rsid w:val="000A2BE2"/>
    <w:rsid w:val="000B01A9"/>
    <w:rsid w:val="000B3547"/>
    <w:rsid w:val="000B5266"/>
    <w:rsid w:val="000B77EA"/>
    <w:rsid w:val="000C00C5"/>
    <w:rsid w:val="000C047C"/>
    <w:rsid w:val="000C0CB2"/>
    <w:rsid w:val="000C1615"/>
    <w:rsid w:val="000C2FD7"/>
    <w:rsid w:val="000C41CF"/>
    <w:rsid w:val="000D45EC"/>
    <w:rsid w:val="000D4BF0"/>
    <w:rsid w:val="000D787F"/>
    <w:rsid w:val="000E58DF"/>
    <w:rsid w:val="000F435D"/>
    <w:rsid w:val="000F702D"/>
    <w:rsid w:val="001022CF"/>
    <w:rsid w:val="00102641"/>
    <w:rsid w:val="0010311D"/>
    <w:rsid w:val="00107FB1"/>
    <w:rsid w:val="00110350"/>
    <w:rsid w:val="001169D2"/>
    <w:rsid w:val="0011735A"/>
    <w:rsid w:val="00123FFA"/>
    <w:rsid w:val="0012462B"/>
    <w:rsid w:val="00125C38"/>
    <w:rsid w:val="00127AB5"/>
    <w:rsid w:val="00132324"/>
    <w:rsid w:val="00132483"/>
    <w:rsid w:val="001377F9"/>
    <w:rsid w:val="00140B97"/>
    <w:rsid w:val="0014266D"/>
    <w:rsid w:val="00142850"/>
    <w:rsid w:val="00152068"/>
    <w:rsid w:val="001529EE"/>
    <w:rsid w:val="00152D70"/>
    <w:rsid w:val="0015308A"/>
    <w:rsid w:val="0015597A"/>
    <w:rsid w:val="001616BC"/>
    <w:rsid w:val="001623A2"/>
    <w:rsid w:val="00163B40"/>
    <w:rsid w:val="001644F1"/>
    <w:rsid w:val="00164E17"/>
    <w:rsid w:val="0016556B"/>
    <w:rsid w:val="0016597A"/>
    <w:rsid w:val="00165D31"/>
    <w:rsid w:val="00165F75"/>
    <w:rsid w:val="0016671A"/>
    <w:rsid w:val="0016790E"/>
    <w:rsid w:val="00167D15"/>
    <w:rsid w:val="00172CBB"/>
    <w:rsid w:val="00174B77"/>
    <w:rsid w:val="00176245"/>
    <w:rsid w:val="00177D29"/>
    <w:rsid w:val="00181351"/>
    <w:rsid w:val="00181399"/>
    <w:rsid w:val="00182E49"/>
    <w:rsid w:val="00192A70"/>
    <w:rsid w:val="00193E9C"/>
    <w:rsid w:val="001A0707"/>
    <w:rsid w:val="001A1CF9"/>
    <w:rsid w:val="001A2C9B"/>
    <w:rsid w:val="001B078F"/>
    <w:rsid w:val="001B44AD"/>
    <w:rsid w:val="001B64FF"/>
    <w:rsid w:val="001B6DBD"/>
    <w:rsid w:val="001C39CB"/>
    <w:rsid w:val="001C4E06"/>
    <w:rsid w:val="001C5B64"/>
    <w:rsid w:val="001C7BB0"/>
    <w:rsid w:val="001D5813"/>
    <w:rsid w:val="001D68BF"/>
    <w:rsid w:val="001E0D2F"/>
    <w:rsid w:val="001E4A28"/>
    <w:rsid w:val="001E708C"/>
    <w:rsid w:val="001F1665"/>
    <w:rsid w:val="001F5456"/>
    <w:rsid w:val="0020015D"/>
    <w:rsid w:val="00213513"/>
    <w:rsid w:val="00222128"/>
    <w:rsid w:val="0022485E"/>
    <w:rsid w:val="002249DB"/>
    <w:rsid w:val="002301A2"/>
    <w:rsid w:val="00232018"/>
    <w:rsid w:val="0023298C"/>
    <w:rsid w:val="00233323"/>
    <w:rsid w:val="002343E4"/>
    <w:rsid w:val="00234509"/>
    <w:rsid w:val="00236C04"/>
    <w:rsid w:val="00240370"/>
    <w:rsid w:val="00251FAD"/>
    <w:rsid w:val="002546F3"/>
    <w:rsid w:val="00255A8D"/>
    <w:rsid w:val="00256DC2"/>
    <w:rsid w:val="002602A4"/>
    <w:rsid w:val="00260E12"/>
    <w:rsid w:val="00264AD2"/>
    <w:rsid w:val="00265010"/>
    <w:rsid w:val="002668A8"/>
    <w:rsid w:val="00270479"/>
    <w:rsid w:val="00271E41"/>
    <w:rsid w:val="0027439D"/>
    <w:rsid w:val="002833F2"/>
    <w:rsid w:val="00292E4A"/>
    <w:rsid w:val="0029383D"/>
    <w:rsid w:val="002977AB"/>
    <w:rsid w:val="002A04C7"/>
    <w:rsid w:val="002A15A5"/>
    <w:rsid w:val="002A1DC8"/>
    <w:rsid w:val="002A38D4"/>
    <w:rsid w:val="002A4B17"/>
    <w:rsid w:val="002A557B"/>
    <w:rsid w:val="002A5EE1"/>
    <w:rsid w:val="002B71A6"/>
    <w:rsid w:val="002C354F"/>
    <w:rsid w:val="002C7CBC"/>
    <w:rsid w:val="002D0951"/>
    <w:rsid w:val="002D14B2"/>
    <w:rsid w:val="002D25DA"/>
    <w:rsid w:val="002D4660"/>
    <w:rsid w:val="002D6934"/>
    <w:rsid w:val="002E084C"/>
    <w:rsid w:val="002E12DB"/>
    <w:rsid w:val="002E55D0"/>
    <w:rsid w:val="002F1C28"/>
    <w:rsid w:val="002F5924"/>
    <w:rsid w:val="002F65EF"/>
    <w:rsid w:val="00302175"/>
    <w:rsid w:val="0030257D"/>
    <w:rsid w:val="00302974"/>
    <w:rsid w:val="00315652"/>
    <w:rsid w:val="00316978"/>
    <w:rsid w:val="00323911"/>
    <w:rsid w:val="00323DC7"/>
    <w:rsid w:val="00330D5C"/>
    <w:rsid w:val="00331204"/>
    <w:rsid w:val="00332FD4"/>
    <w:rsid w:val="00340882"/>
    <w:rsid w:val="003475B6"/>
    <w:rsid w:val="00366AB7"/>
    <w:rsid w:val="0037012C"/>
    <w:rsid w:val="00372271"/>
    <w:rsid w:val="00373BA5"/>
    <w:rsid w:val="00376AE7"/>
    <w:rsid w:val="00376F6C"/>
    <w:rsid w:val="0038188E"/>
    <w:rsid w:val="00382C7B"/>
    <w:rsid w:val="00393B1F"/>
    <w:rsid w:val="0039617E"/>
    <w:rsid w:val="0039729B"/>
    <w:rsid w:val="003A16F3"/>
    <w:rsid w:val="003A3202"/>
    <w:rsid w:val="003A420B"/>
    <w:rsid w:val="003A77E5"/>
    <w:rsid w:val="003B024C"/>
    <w:rsid w:val="003B3024"/>
    <w:rsid w:val="003B3986"/>
    <w:rsid w:val="003B58FC"/>
    <w:rsid w:val="003B70FB"/>
    <w:rsid w:val="003C3002"/>
    <w:rsid w:val="003C3C8A"/>
    <w:rsid w:val="003C5005"/>
    <w:rsid w:val="003D7BB4"/>
    <w:rsid w:val="003E33A1"/>
    <w:rsid w:val="003E3F29"/>
    <w:rsid w:val="003F137B"/>
    <w:rsid w:val="003F2024"/>
    <w:rsid w:val="003F251F"/>
    <w:rsid w:val="003F5C3C"/>
    <w:rsid w:val="00403A84"/>
    <w:rsid w:val="0040593D"/>
    <w:rsid w:val="0041784B"/>
    <w:rsid w:val="00417CB0"/>
    <w:rsid w:val="00420CE3"/>
    <w:rsid w:val="004230F0"/>
    <w:rsid w:val="00423A5C"/>
    <w:rsid w:val="00430280"/>
    <w:rsid w:val="00431532"/>
    <w:rsid w:val="004318BC"/>
    <w:rsid w:val="00450633"/>
    <w:rsid w:val="004507C5"/>
    <w:rsid w:val="00450C97"/>
    <w:rsid w:val="00453B78"/>
    <w:rsid w:val="00457434"/>
    <w:rsid w:val="004577BF"/>
    <w:rsid w:val="004678AD"/>
    <w:rsid w:val="004715C6"/>
    <w:rsid w:val="00472A52"/>
    <w:rsid w:val="004755F7"/>
    <w:rsid w:val="0047724B"/>
    <w:rsid w:val="004777F0"/>
    <w:rsid w:val="00481829"/>
    <w:rsid w:val="00481D60"/>
    <w:rsid w:val="004824FF"/>
    <w:rsid w:val="0048663F"/>
    <w:rsid w:val="004931A7"/>
    <w:rsid w:val="004960A1"/>
    <w:rsid w:val="00496D4E"/>
    <w:rsid w:val="00497C6A"/>
    <w:rsid w:val="004A512D"/>
    <w:rsid w:val="004A68F7"/>
    <w:rsid w:val="004B076E"/>
    <w:rsid w:val="004B6385"/>
    <w:rsid w:val="004C607C"/>
    <w:rsid w:val="004C6A5E"/>
    <w:rsid w:val="004C6EE1"/>
    <w:rsid w:val="004C6FC9"/>
    <w:rsid w:val="004C759F"/>
    <w:rsid w:val="004E34C9"/>
    <w:rsid w:val="004E73B4"/>
    <w:rsid w:val="004F02B1"/>
    <w:rsid w:val="004F0E8F"/>
    <w:rsid w:val="0050346F"/>
    <w:rsid w:val="00507C55"/>
    <w:rsid w:val="00514BEC"/>
    <w:rsid w:val="005237F7"/>
    <w:rsid w:val="00531149"/>
    <w:rsid w:val="00532521"/>
    <w:rsid w:val="00533877"/>
    <w:rsid w:val="00534AAB"/>
    <w:rsid w:val="00537F5C"/>
    <w:rsid w:val="005400C2"/>
    <w:rsid w:val="0054304C"/>
    <w:rsid w:val="00544034"/>
    <w:rsid w:val="00544BD8"/>
    <w:rsid w:val="00545044"/>
    <w:rsid w:val="005473DA"/>
    <w:rsid w:val="005478E3"/>
    <w:rsid w:val="00550EC5"/>
    <w:rsid w:val="005515AE"/>
    <w:rsid w:val="00552BAB"/>
    <w:rsid w:val="005537DA"/>
    <w:rsid w:val="00556070"/>
    <w:rsid w:val="005574E3"/>
    <w:rsid w:val="00560E45"/>
    <w:rsid w:val="0056166B"/>
    <w:rsid w:val="005630C8"/>
    <w:rsid w:val="005631E8"/>
    <w:rsid w:val="0056615E"/>
    <w:rsid w:val="005663CE"/>
    <w:rsid w:val="00567804"/>
    <w:rsid w:val="00567FD5"/>
    <w:rsid w:val="0057614C"/>
    <w:rsid w:val="00593901"/>
    <w:rsid w:val="005A005F"/>
    <w:rsid w:val="005A0CAA"/>
    <w:rsid w:val="005A209B"/>
    <w:rsid w:val="005B1FA8"/>
    <w:rsid w:val="005B2335"/>
    <w:rsid w:val="005B33E5"/>
    <w:rsid w:val="005B3C74"/>
    <w:rsid w:val="005B4005"/>
    <w:rsid w:val="005B5FFB"/>
    <w:rsid w:val="005B729D"/>
    <w:rsid w:val="005C28E1"/>
    <w:rsid w:val="005C30A2"/>
    <w:rsid w:val="005C551D"/>
    <w:rsid w:val="005D175E"/>
    <w:rsid w:val="005D69C2"/>
    <w:rsid w:val="005D7D6C"/>
    <w:rsid w:val="005E1259"/>
    <w:rsid w:val="005F2207"/>
    <w:rsid w:val="005F3831"/>
    <w:rsid w:val="005F7370"/>
    <w:rsid w:val="006023BE"/>
    <w:rsid w:val="0060244D"/>
    <w:rsid w:val="00602D89"/>
    <w:rsid w:val="00604298"/>
    <w:rsid w:val="00606140"/>
    <w:rsid w:val="00611266"/>
    <w:rsid w:val="006122FF"/>
    <w:rsid w:val="00612458"/>
    <w:rsid w:val="00612EFE"/>
    <w:rsid w:val="006170BF"/>
    <w:rsid w:val="006173CC"/>
    <w:rsid w:val="0063020D"/>
    <w:rsid w:val="006304ED"/>
    <w:rsid w:val="0063414C"/>
    <w:rsid w:val="00635651"/>
    <w:rsid w:val="00640E71"/>
    <w:rsid w:val="00641E50"/>
    <w:rsid w:val="0064512E"/>
    <w:rsid w:val="00647A52"/>
    <w:rsid w:val="00650618"/>
    <w:rsid w:val="0065292E"/>
    <w:rsid w:val="00653676"/>
    <w:rsid w:val="0065426C"/>
    <w:rsid w:val="00655894"/>
    <w:rsid w:val="006575A2"/>
    <w:rsid w:val="00660566"/>
    <w:rsid w:val="006614E2"/>
    <w:rsid w:val="00670A2D"/>
    <w:rsid w:val="00670C2A"/>
    <w:rsid w:val="00673450"/>
    <w:rsid w:val="00673F6B"/>
    <w:rsid w:val="00674051"/>
    <w:rsid w:val="00675D64"/>
    <w:rsid w:val="00676EF4"/>
    <w:rsid w:val="0067741A"/>
    <w:rsid w:val="00681396"/>
    <w:rsid w:val="006820AE"/>
    <w:rsid w:val="006830DB"/>
    <w:rsid w:val="006838D8"/>
    <w:rsid w:val="006868CC"/>
    <w:rsid w:val="00686AC8"/>
    <w:rsid w:val="006A4D61"/>
    <w:rsid w:val="006A5EC3"/>
    <w:rsid w:val="006A68AE"/>
    <w:rsid w:val="006A73CE"/>
    <w:rsid w:val="006A7AE3"/>
    <w:rsid w:val="006B3320"/>
    <w:rsid w:val="006B4F5C"/>
    <w:rsid w:val="006B61ED"/>
    <w:rsid w:val="006B638B"/>
    <w:rsid w:val="006B70E8"/>
    <w:rsid w:val="006C121C"/>
    <w:rsid w:val="006C12AD"/>
    <w:rsid w:val="006C13F5"/>
    <w:rsid w:val="006C1DC8"/>
    <w:rsid w:val="006C329D"/>
    <w:rsid w:val="006C3E45"/>
    <w:rsid w:val="006C4689"/>
    <w:rsid w:val="006C4E9E"/>
    <w:rsid w:val="006D7C74"/>
    <w:rsid w:val="006F4AEA"/>
    <w:rsid w:val="006F597C"/>
    <w:rsid w:val="006F5A0D"/>
    <w:rsid w:val="0070325B"/>
    <w:rsid w:val="00703EA7"/>
    <w:rsid w:val="00703F9A"/>
    <w:rsid w:val="00704895"/>
    <w:rsid w:val="00707A7A"/>
    <w:rsid w:val="00707DB5"/>
    <w:rsid w:val="007121E7"/>
    <w:rsid w:val="007129E8"/>
    <w:rsid w:val="00712BDB"/>
    <w:rsid w:val="00717D4F"/>
    <w:rsid w:val="00720108"/>
    <w:rsid w:val="00722EE9"/>
    <w:rsid w:val="007238D4"/>
    <w:rsid w:val="00731D6F"/>
    <w:rsid w:val="00734B48"/>
    <w:rsid w:val="007402A9"/>
    <w:rsid w:val="00740829"/>
    <w:rsid w:val="0074215E"/>
    <w:rsid w:val="007447AE"/>
    <w:rsid w:val="00745BC2"/>
    <w:rsid w:val="00746ABD"/>
    <w:rsid w:val="0075030E"/>
    <w:rsid w:val="00751BC4"/>
    <w:rsid w:val="007577E2"/>
    <w:rsid w:val="00761664"/>
    <w:rsid w:val="00762B7F"/>
    <w:rsid w:val="007634F8"/>
    <w:rsid w:val="00763E2B"/>
    <w:rsid w:val="00766907"/>
    <w:rsid w:val="0077638E"/>
    <w:rsid w:val="00780D3D"/>
    <w:rsid w:val="00781E9C"/>
    <w:rsid w:val="00783506"/>
    <w:rsid w:val="00783D8F"/>
    <w:rsid w:val="00787957"/>
    <w:rsid w:val="00787E38"/>
    <w:rsid w:val="007927B1"/>
    <w:rsid w:val="00793236"/>
    <w:rsid w:val="00794DB2"/>
    <w:rsid w:val="007A0595"/>
    <w:rsid w:val="007A0EC3"/>
    <w:rsid w:val="007A4351"/>
    <w:rsid w:val="007A5512"/>
    <w:rsid w:val="007B13B7"/>
    <w:rsid w:val="007B1F59"/>
    <w:rsid w:val="007B2759"/>
    <w:rsid w:val="007B69FE"/>
    <w:rsid w:val="007C31F1"/>
    <w:rsid w:val="007C61A0"/>
    <w:rsid w:val="007D5276"/>
    <w:rsid w:val="007D7ED6"/>
    <w:rsid w:val="007E0038"/>
    <w:rsid w:val="007E02CA"/>
    <w:rsid w:val="007E0418"/>
    <w:rsid w:val="007E1339"/>
    <w:rsid w:val="007E16FE"/>
    <w:rsid w:val="007E20EA"/>
    <w:rsid w:val="007E5A87"/>
    <w:rsid w:val="007F1C6F"/>
    <w:rsid w:val="00802DBB"/>
    <w:rsid w:val="0080582E"/>
    <w:rsid w:val="00805CAE"/>
    <w:rsid w:val="008074D3"/>
    <w:rsid w:val="00813515"/>
    <w:rsid w:val="00815419"/>
    <w:rsid w:val="00817CAB"/>
    <w:rsid w:val="00826BBA"/>
    <w:rsid w:val="008319ED"/>
    <w:rsid w:val="00841F5F"/>
    <w:rsid w:val="00844A50"/>
    <w:rsid w:val="008452F1"/>
    <w:rsid w:val="00846D00"/>
    <w:rsid w:val="00854511"/>
    <w:rsid w:val="00856210"/>
    <w:rsid w:val="00857BF5"/>
    <w:rsid w:val="00871C12"/>
    <w:rsid w:val="00872E18"/>
    <w:rsid w:val="0087378D"/>
    <w:rsid w:val="00875534"/>
    <w:rsid w:val="008758A8"/>
    <w:rsid w:val="00876FA4"/>
    <w:rsid w:val="008777FC"/>
    <w:rsid w:val="00890BD3"/>
    <w:rsid w:val="00891BF2"/>
    <w:rsid w:val="00893CF0"/>
    <w:rsid w:val="00897063"/>
    <w:rsid w:val="008A352C"/>
    <w:rsid w:val="008A4723"/>
    <w:rsid w:val="008B17D9"/>
    <w:rsid w:val="008B7456"/>
    <w:rsid w:val="008C1745"/>
    <w:rsid w:val="008C2981"/>
    <w:rsid w:val="008C5A75"/>
    <w:rsid w:val="008C5B45"/>
    <w:rsid w:val="008D37EE"/>
    <w:rsid w:val="008D4525"/>
    <w:rsid w:val="008D5DBD"/>
    <w:rsid w:val="008E062E"/>
    <w:rsid w:val="008E086D"/>
    <w:rsid w:val="008E1296"/>
    <w:rsid w:val="008E365D"/>
    <w:rsid w:val="008E4A44"/>
    <w:rsid w:val="008E543C"/>
    <w:rsid w:val="008F1E52"/>
    <w:rsid w:val="008F292B"/>
    <w:rsid w:val="008F3028"/>
    <w:rsid w:val="008F309B"/>
    <w:rsid w:val="008F525A"/>
    <w:rsid w:val="00900D65"/>
    <w:rsid w:val="00903A05"/>
    <w:rsid w:val="009048DB"/>
    <w:rsid w:val="00904D48"/>
    <w:rsid w:val="009068E7"/>
    <w:rsid w:val="0090754D"/>
    <w:rsid w:val="00907AB9"/>
    <w:rsid w:val="00911203"/>
    <w:rsid w:val="00911C6D"/>
    <w:rsid w:val="00912252"/>
    <w:rsid w:val="00916B8B"/>
    <w:rsid w:val="009174DE"/>
    <w:rsid w:val="00921075"/>
    <w:rsid w:val="00924A00"/>
    <w:rsid w:val="00927628"/>
    <w:rsid w:val="0094005E"/>
    <w:rsid w:val="0094266F"/>
    <w:rsid w:val="00946B98"/>
    <w:rsid w:val="00954636"/>
    <w:rsid w:val="00960ECC"/>
    <w:rsid w:val="0096115E"/>
    <w:rsid w:val="00966C74"/>
    <w:rsid w:val="00970BB1"/>
    <w:rsid w:val="00971C98"/>
    <w:rsid w:val="0097424E"/>
    <w:rsid w:val="009743F2"/>
    <w:rsid w:val="00975618"/>
    <w:rsid w:val="00981476"/>
    <w:rsid w:val="00981CEA"/>
    <w:rsid w:val="0098549F"/>
    <w:rsid w:val="00985F1E"/>
    <w:rsid w:val="00987F36"/>
    <w:rsid w:val="00987FCA"/>
    <w:rsid w:val="00990402"/>
    <w:rsid w:val="009A046A"/>
    <w:rsid w:val="009B1F07"/>
    <w:rsid w:val="009B6584"/>
    <w:rsid w:val="009B6D44"/>
    <w:rsid w:val="009C4EEA"/>
    <w:rsid w:val="009C5196"/>
    <w:rsid w:val="009C5CF0"/>
    <w:rsid w:val="009C6B2B"/>
    <w:rsid w:val="009C6CB5"/>
    <w:rsid w:val="009C75C4"/>
    <w:rsid w:val="009C7A06"/>
    <w:rsid w:val="009D2E73"/>
    <w:rsid w:val="009D5177"/>
    <w:rsid w:val="009D5F03"/>
    <w:rsid w:val="009D5F11"/>
    <w:rsid w:val="009E11EF"/>
    <w:rsid w:val="009E14A5"/>
    <w:rsid w:val="009E6274"/>
    <w:rsid w:val="009F5A6C"/>
    <w:rsid w:val="009F5D5A"/>
    <w:rsid w:val="00A0234D"/>
    <w:rsid w:val="00A026C8"/>
    <w:rsid w:val="00A02D3D"/>
    <w:rsid w:val="00A03840"/>
    <w:rsid w:val="00A05409"/>
    <w:rsid w:val="00A10530"/>
    <w:rsid w:val="00A10806"/>
    <w:rsid w:val="00A13882"/>
    <w:rsid w:val="00A1753A"/>
    <w:rsid w:val="00A17E2B"/>
    <w:rsid w:val="00A22F9E"/>
    <w:rsid w:val="00A24AA7"/>
    <w:rsid w:val="00A253AF"/>
    <w:rsid w:val="00A26748"/>
    <w:rsid w:val="00A32661"/>
    <w:rsid w:val="00A33B78"/>
    <w:rsid w:val="00A34471"/>
    <w:rsid w:val="00A37A11"/>
    <w:rsid w:val="00A405C8"/>
    <w:rsid w:val="00A411F4"/>
    <w:rsid w:val="00A418F3"/>
    <w:rsid w:val="00A43406"/>
    <w:rsid w:val="00A45F9C"/>
    <w:rsid w:val="00A47D5E"/>
    <w:rsid w:val="00A50729"/>
    <w:rsid w:val="00A531B8"/>
    <w:rsid w:val="00A54E79"/>
    <w:rsid w:val="00A60769"/>
    <w:rsid w:val="00A64209"/>
    <w:rsid w:val="00A64CC3"/>
    <w:rsid w:val="00A667C7"/>
    <w:rsid w:val="00A71291"/>
    <w:rsid w:val="00A71BDB"/>
    <w:rsid w:val="00A71BED"/>
    <w:rsid w:val="00A72C5B"/>
    <w:rsid w:val="00A7309A"/>
    <w:rsid w:val="00A7709B"/>
    <w:rsid w:val="00A77D38"/>
    <w:rsid w:val="00A83A9E"/>
    <w:rsid w:val="00A84A45"/>
    <w:rsid w:val="00A87F26"/>
    <w:rsid w:val="00A9105A"/>
    <w:rsid w:val="00A9260C"/>
    <w:rsid w:val="00A94D5C"/>
    <w:rsid w:val="00A97B88"/>
    <w:rsid w:val="00AA08B6"/>
    <w:rsid w:val="00AA2005"/>
    <w:rsid w:val="00AA3629"/>
    <w:rsid w:val="00AA3E82"/>
    <w:rsid w:val="00AA4E76"/>
    <w:rsid w:val="00AA5425"/>
    <w:rsid w:val="00AA7F91"/>
    <w:rsid w:val="00AB258A"/>
    <w:rsid w:val="00AB3B08"/>
    <w:rsid w:val="00AB4A58"/>
    <w:rsid w:val="00AB62F6"/>
    <w:rsid w:val="00AC097A"/>
    <w:rsid w:val="00AC236C"/>
    <w:rsid w:val="00AC47F1"/>
    <w:rsid w:val="00AC6669"/>
    <w:rsid w:val="00AC67DD"/>
    <w:rsid w:val="00AC7AA0"/>
    <w:rsid w:val="00AC7CCA"/>
    <w:rsid w:val="00AD05EA"/>
    <w:rsid w:val="00AD4B58"/>
    <w:rsid w:val="00AD5099"/>
    <w:rsid w:val="00AD6C8C"/>
    <w:rsid w:val="00AF1824"/>
    <w:rsid w:val="00AF2932"/>
    <w:rsid w:val="00B0158B"/>
    <w:rsid w:val="00B0796D"/>
    <w:rsid w:val="00B126E7"/>
    <w:rsid w:val="00B15406"/>
    <w:rsid w:val="00B214BE"/>
    <w:rsid w:val="00B22543"/>
    <w:rsid w:val="00B23EDF"/>
    <w:rsid w:val="00B24B84"/>
    <w:rsid w:val="00B26BF0"/>
    <w:rsid w:val="00B300F8"/>
    <w:rsid w:val="00B30C4E"/>
    <w:rsid w:val="00B366DA"/>
    <w:rsid w:val="00B407FD"/>
    <w:rsid w:val="00B42CB6"/>
    <w:rsid w:val="00B47411"/>
    <w:rsid w:val="00B51F63"/>
    <w:rsid w:val="00B6339C"/>
    <w:rsid w:val="00B639A4"/>
    <w:rsid w:val="00B6533A"/>
    <w:rsid w:val="00B6760A"/>
    <w:rsid w:val="00B72663"/>
    <w:rsid w:val="00B73532"/>
    <w:rsid w:val="00B772B9"/>
    <w:rsid w:val="00B82CD0"/>
    <w:rsid w:val="00B83B29"/>
    <w:rsid w:val="00B91C50"/>
    <w:rsid w:val="00B92EE5"/>
    <w:rsid w:val="00B92F52"/>
    <w:rsid w:val="00B95FDB"/>
    <w:rsid w:val="00BA08F0"/>
    <w:rsid w:val="00BA4927"/>
    <w:rsid w:val="00BA49D3"/>
    <w:rsid w:val="00BA513B"/>
    <w:rsid w:val="00BA63DE"/>
    <w:rsid w:val="00BA7BF6"/>
    <w:rsid w:val="00BB3DA5"/>
    <w:rsid w:val="00BB503B"/>
    <w:rsid w:val="00BB6BBB"/>
    <w:rsid w:val="00BB7B8A"/>
    <w:rsid w:val="00BC2DA4"/>
    <w:rsid w:val="00BC4941"/>
    <w:rsid w:val="00BC4D4A"/>
    <w:rsid w:val="00BC55A2"/>
    <w:rsid w:val="00BC6C83"/>
    <w:rsid w:val="00BD131B"/>
    <w:rsid w:val="00BD3184"/>
    <w:rsid w:val="00BD4000"/>
    <w:rsid w:val="00BE1CDB"/>
    <w:rsid w:val="00BE5A8B"/>
    <w:rsid w:val="00BF0C06"/>
    <w:rsid w:val="00BF46B8"/>
    <w:rsid w:val="00C01A5E"/>
    <w:rsid w:val="00C0527D"/>
    <w:rsid w:val="00C05AC4"/>
    <w:rsid w:val="00C07F61"/>
    <w:rsid w:val="00C11D12"/>
    <w:rsid w:val="00C12D64"/>
    <w:rsid w:val="00C1502F"/>
    <w:rsid w:val="00C21274"/>
    <w:rsid w:val="00C2186E"/>
    <w:rsid w:val="00C236A7"/>
    <w:rsid w:val="00C23EC4"/>
    <w:rsid w:val="00C25F51"/>
    <w:rsid w:val="00C26766"/>
    <w:rsid w:val="00C376D8"/>
    <w:rsid w:val="00C37B1F"/>
    <w:rsid w:val="00C37FD5"/>
    <w:rsid w:val="00C42D3E"/>
    <w:rsid w:val="00C43A1C"/>
    <w:rsid w:val="00C43FBC"/>
    <w:rsid w:val="00C47B99"/>
    <w:rsid w:val="00C50E06"/>
    <w:rsid w:val="00C51148"/>
    <w:rsid w:val="00C56806"/>
    <w:rsid w:val="00C57173"/>
    <w:rsid w:val="00C61405"/>
    <w:rsid w:val="00C62E44"/>
    <w:rsid w:val="00C66AC2"/>
    <w:rsid w:val="00C67916"/>
    <w:rsid w:val="00C67D07"/>
    <w:rsid w:val="00C724DE"/>
    <w:rsid w:val="00C7350A"/>
    <w:rsid w:val="00C760F0"/>
    <w:rsid w:val="00C82631"/>
    <w:rsid w:val="00C82B93"/>
    <w:rsid w:val="00C87A55"/>
    <w:rsid w:val="00C926AA"/>
    <w:rsid w:val="00CA17A2"/>
    <w:rsid w:val="00CA3F53"/>
    <w:rsid w:val="00CB6A38"/>
    <w:rsid w:val="00CB7381"/>
    <w:rsid w:val="00CC2CC8"/>
    <w:rsid w:val="00CC4C47"/>
    <w:rsid w:val="00CD0BD9"/>
    <w:rsid w:val="00CD0F77"/>
    <w:rsid w:val="00CD6247"/>
    <w:rsid w:val="00CE2600"/>
    <w:rsid w:val="00CE2964"/>
    <w:rsid w:val="00CE5B91"/>
    <w:rsid w:val="00CE67CB"/>
    <w:rsid w:val="00CE76B0"/>
    <w:rsid w:val="00CF4195"/>
    <w:rsid w:val="00CF4850"/>
    <w:rsid w:val="00CF58C4"/>
    <w:rsid w:val="00D00B62"/>
    <w:rsid w:val="00D10DAE"/>
    <w:rsid w:val="00D123A9"/>
    <w:rsid w:val="00D14011"/>
    <w:rsid w:val="00D14730"/>
    <w:rsid w:val="00D149ED"/>
    <w:rsid w:val="00D14ECB"/>
    <w:rsid w:val="00D247CC"/>
    <w:rsid w:val="00D310FD"/>
    <w:rsid w:val="00D321FD"/>
    <w:rsid w:val="00D330CF"/>
    <w:rsid w:val="00D34257"/>
    <w:rsid w:val="00D40F42"/>
    <w:rsid w:val="00D4459F"/>
    <w:rsid w:val="00D45649"/>
    <w:rsid w:val="00D4608B"/>
    <w:rsid w:val="00D47197"/>
    <w:rsid w:val="00D50933"/>
    <w:rsid w:val="00D56924"/>
    <w:rsid w:val="00D5692B"/>
    <w:rsid w:val="00D62B2E"/>
    <w:rsid w:val="00D6584B"/>
    <w:rsid w:val="00D66F1A"/>
    <w:rsid w:val="00D6701C"/>
    <w:rsid w:val="00D70406"/>
    <w:rsid w:val="00D730D4"/>
    <w:rsid w:val="00D7546A"/>
    <w:rsid w:val="00D8148E"/>
    <w:rsid w:val="00D84196"/>
    <w:rsid w:val="00D869FF"/>
    <w:rsid w:val="00D9458D"/>
    <w:rsid w:val="00D95A91"/>
    <w:rsid w:val="00DA1756"/>
    <w:rsid w:val="00DA2A83"/>
    <w:rsid w:val="00DA72BF"/>
    <w:rsid w:val="00DA7FF3"/>
    <w:rsid w:val="00DB0167"/>
    <w:rsid w:val="00DC1F1F"/>
    <w:rsid w:val="00DD0F3D"/>
    <w:rsid w:val="00DD2860"/>
    <w:rsid w:val="00DD3994"/>
    <w:rsid w:val="00DD4EA6"/>
    <w:rsid w:val="00DD6DEE"/>
    <w:rsid w:val="00DD7406"/>
    <w:rsid w:val="00DE574B"/>
    <w:rsid w:val="00DE5C64"/>
    <w:rsid w:val="00DF214E"/>
    <w:rsid w:val="00DF4D72"/>
    <w:rsid w:val="00DF636D"/>
    <w:rsid w:val="00DF6AE7"/>
    <w:rsid w:val="00DF7DC3"/>
    <w:rsid w:val="00E029BB"/>
    <w:rsid w:val="00E04BF0"/>
    <w:rsid w:val="00E05863"/>
    <w:rsid w:val="00E118FC"/>
    <w:rsid w:val="00E13BB2"/>
    <w:rsid w:val="00E15DCF"/>
    <w:rsid w:val="00E2126C"/>
    <w:rsid w:val="00E21E48"/>
    <w:rsid w:val="00E23536"/>
    <w:rsid w:val="00E2528C"/>
    <w:rsid w:val="00E27184"/>
    <w:rsid w:val="00E30572"/>
    <w:rsid w:val="00E3227C"/>
    <w:rsid w:val="00E355C0"/>
    <w:rsid w:val="00E360BB"/>
    <w:rsid w:val="00E437D8"/>
    <w:rsid w:val="00E552D2"/>
    <w:rsid w:val="00E55DBA"/>
    <w:rsid w:val="00E63EAC"/>
    <w:rsid w:val="00E652D2"/>
    <w:rsid w:val="00E67541"/>
    <w:rsid w:val="00E67552"/>
    <w:rsid w:val="00E717B6"/>
    <w:rsid w:val="00E7226E"/>
    <w:rsid w:val="00E736CF"/>
    <w:rsid w:val="00E73FC7"/>
    <w:rsid w:val="00E772EE"/>
    <w:rsid w:val="00E823F1"/>
    <w:rsid w:val="00E869F3"/>
    <w:rsid w:val="00E876C2"/>
    <w:rsid w:val="00E905DB"/>
    <w:rsid w:val="00E90983"/>
    <w:rsid w:val="00E932AF"/>
    <w:rsid w:val="00E9424A"/>
    <w:rsid w:val="00E96EE7"/>
    <w:rsid w:val="00E976DA"/>
    <w:rsid w:val="00EA08F4"/>
    <w:rsid w:val="00EA173D"/>
    <w:rsid w:val="00EA395F"/>
    <w:rsid w:val="00EB300D"/>
    <w:rsid w:val="00EB6DCD"/>
    <w:rsid w:val="00EC0289"/>
    <w:rsid w:val="00EC0D92"/>
    <w:rsid w:val="00EC0ED2"/>
    <w:rsid w:val="00EC41BD"/>
    <w:rsid w:val="00EC75E0"/>
    <w:rsid w:val="00EC7DE3"/>
    <w:rsid w:val="00EC7FA2"/>
    <w:rsid w:val="00ED2A00"/>
    <w:rsid w:val="00ED5429"/>
    <w:rsid w:val="00ED5892"/>
    <w:rsid w:val="00EE0A7B"/>
    <w:rsid w:val="00EE1060"/>
    <w:rsid w:val="00EE2168"/>
    <w:rsid w:val="00EE2DAE"/>
    <w:rsid w:val="00EE3677"/>
    <w:rsid w:val="00EE6402"/>
    <w:rsid w:val="00EE7DF1"/>
    <w:rsid w:val="00EF0E95"/>
    <w:rsid w:val="00EF6C3B"/>
    <w:rsid w:val="00EF7854"/>
    <w:rsid w:val="00F0265A"/>
    <w:rsid w:val="00F10AD1"/>
    <w:rsid w:val="00F12854"/>
    <w:rsid w:val="00F22149"/>
    <w:rsid w:val="00F2341E"/>
    <w:rsid w:val="00F269DD"/>
    <w:rsid w:val="00F27BF0"/>
    <w:rsid w:val="00F33AA8"/>
    <w:rsid w:val="00F35861"/>
    <w:rsid w:val="00F360C5"/>
    <w:rsid w:val="00F362F5"/>
    <w:rsid w:val="00F36E6A"/>
    <w:rsid w:val="00F42ED3"/>
    <w:rsid w:val="00F4378A"/>
    <w:rsid w:val="00F467BF"/>
    <w:rsid w:val="00F567C7"/>
    <w:rsid w:val="00F56A31"/>
    <w:rsid w:val="00F5709C"/>
    <w:rsid w:val="00F57438"/>
    <w:rsid w:val="00F62C4E"/>
    <w:rsid w:val="00F63986"/>
    <w:rsid w:val="00F63C6C"/>
    <w:rsid w:val="00F65138"/>
    <w:rsid w:val="00F6590B"/>
    <w:rsid w:val="00F66BF9"/>
    <w:rsid w:val="00F6747A"/>
    <w:rsid w:val="00F703B0"/>
    <w:rsid w:val="00F70BCC"/>
    <w:rsid w:val="00F70FA0"/>
    <w:rsid w:val="00F74292"/>
    <w:rsid w:val="00F74D7C"/>
    <w:rsid w:val="00F76B62"/>
    <w:rsid w:val="00F844B3"/>
    <w:rsid w:val="00F848C1"/>
    <w:rsid w:val="00F857F6"/>
    <w:rsid w:val="00F876FE"/>
    <w:rsid w:val="00F94F21"/>
    <w:rsid w:val="00F95917"/>
    <w:rsid w:val="00FA0FE8"/>
    <w:rsid w:val="00FA3D4E"/>
    <w:rsid w:val="00FA496C"/>
    <w:rsid w:val="00FB3E3F"/>
    <w:rsid w:val="00FB46E5"/>
    <w:rsid w:val="00FB6F3F"/>
    <w:rsid w:val="00FC3D58"/>
    <w:rsid w:val="00FC5D95"/>
    <w:rsid w:val="00FD0809"/>
    <w:rsid w:val="00FD11AB"/>
    <w:rsid w:val="00FD5766"/>
    <w:rsid w:val="00FD7A78"/>
    <w:rsid w:val="00FE2AE7"/>
    <w:rsid w:val="00FE367C"/>
    <w:rsid w:val="00FE5436"/>
    <w:rsid w:val="00FE6E9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0E77C1"/>
  <w15:chartTrackingRefBased/>
  <w15:docId w15:val="{A5C3430B-E144-4C6B-ACAE-C2AC2E4B9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Light" w:eastAsiaTheme="minorEastAsia" w:hAnsi="Calibri Light"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96E55"/>
    <w:pPr>
      <w:spacing w:after="120" w:line="240" w:lineRule="auto"/>
    </w:pPr>
  </w:style>
  <w:style w:type="paragraph" w:styleId="Heading1">
    <w:name w:val="heading 1"/>
    <w:basedOn w:val="Normal"/>
    <w:next w:val="Normal"/>
    <w:link w:val="Heading1Char"/>
    <w:uiPriority w:val="9"/>
    <w:qFormat/>
    <w:rsid w:val="00E13BB2"/>
    <w:pPr>
      <w:keepNext/>
      <w:keepLines/>
      <w:numPr>
        <w:numId w:val="6"/>
      </w:numPr>
      <w:spacing w:before="360" w:after="0"/>
      <w:outlineLvl w:val="0"/>
    </w:pPr>
    <w:rPr>
      <w:rFonts w:ascii="Calibri" w:eastAsiaTheme="majorEastAsia" w:hAnsi="Calibri" w:cstheme="majorBidi"/>
      <w:color w:val="5A5A5A"/>
      <w:sz w:val="32"/>
      <w:szCs w:val="32"/>
    </w:rPr>
  </w:style>
  <w:style w:type="paragraph" w:styleId="Heading2">
    <w:name w:val="heading 2"/>
    <w:basedOn w:val="Normal"/>
    <w:next w:val="Normal"/>
    <w:link w:val="Heading2Char"/>
    <w:uiPriority w:val="9"/>
    <w:unhideWhenUsed/>
    <w:qFormat/>
    <w:rsid w:val="005400C2"/>
    <w:pPr>
      <w:keepNext/>
      <w:keepLines/>
      <w:numPr>
        <w:ilvl w:val="1"/>
        <w:numId w:val="6"/>
      </w:numPr>
      <w:spacing w:before="40" w:after="0"/>
      <w:outlineLvl w:val="1"/>
    </w:pPr>
    <w:rPr>
      <w:rFonts w:ascii="Calibri" w:eastAsiaTheme="majorEastAsia" w:hAnsi="Calibri" w:cstheme="majorBidi"/>
      <w:color w:val="0F4B8F"/>
      <w:sz w:val="26"/>
      <w:szCs w:val="26"/>
    </w:rPr>
  </w:style>
  <w:style w:type="paragraph" w:styleId="Heading3">
    <w:name w:val="heading 3"/>
    <w:basedOn w:val="Normal"/>
    <w:next w:val="Normal"/>
    <w:link w:val="Heading3Char"/>
    <w:uiPriority w:val="9"/>
    <w:unhideWhenUsed/>
    <w:qFormat/>
    <w:rsid w:val="005400C2"/>
    <w:pPr>
      <w:keepNext/>
      <w:keepLines/>
      <w:numPr>
        <w:ilvl w:val="2"/>
        <w:numId w:val="6"/>
      </w:numPr>
      <w:spacing w:before="40" w:after="0"/>
      <w:ind w:left="851" w:hanging="851"/>
      <w:outlineLvl w:val="2"/>
    </w:pPr>
    <w:rPr>
      <w:rFonts w:ascii="Calibri" w:eastAsiaTheme="majorEastAsia" w:hAnsi="Calibri" w:cstheme="majorBidi"/>
      <w:color w:val="0F7DC2"/>
      <w:sz w:val="24"/>
      <w:szCs w:val="24"/>
    </w:rPr>
  </w:style>
  <w:style w:type="paragraph" w:styleId="Heading4">
    <w:name w:val="heading 4"/>
    <w:basedOn w:val="Normal"/>
    <w:next w:val="Normal"/>
    <w:link w:val="Heading4Char"/>
    <w:uiPriority w:val="9"/>
    <w:unhideWhenUsed/>
    <w:qFormat/>
    <w:rsid w:val="005400C2"/>
    <w:pPr>
      <w:keepNext/>
      <w:keepLines/>
      <w:numPr>
        <w:ilvl w:val="3"/>
        <w:numId w:val="6"/>
      </w:numPr>
      <w:spacing w:before="40" w:after="0"/>
      <w:ind w:left="1134" w:hanging="1134"/>
      <w:outlineLvl w:val="3"/>
    </w:pPr>
    <w:rPr>
      <w:rFonts w:asciiTheme="minorHAnsi" w:eastAsiaTheme="majorEastAsia" w:hAnsiTheme="minorHAnsi" w:cstheme="majorBidi"/>
      <w:iCs/>
      <w:color w:val="0F7DC2"/>
      <w:sz w:val="24"/>
    </w:rPr>
  </w:style>
  <w:style w:type="paragraph" w:styleId="Heading5">
    <w:name w:val="heading 5"/>
    <w:basedOn w:val="Normal"/>
    <w:next w:val="Normal"/>
    <w:link w:val="Heading5Char"/>
    <w:uiPriority w:val="9"/>
    <w:unhideWhenUsed/>
    <w:qFormat/>
    <w:rsid w:val="005400C2"/>
    <w:pPr>
      <w:keepNext/>
      <w:keepLines/>
      <w:numPr>
        <w:ilvl w:val="4"/>
        <w:numId w:val="6"/>
      </w:numPr>
      <w:spacing w:before="40" w:after="0"/>
      <w:ind w:left="1276" w:hanging="1276"/>
      <w:outlineLvl w:val="4"/>
    </w:pPr>
    <w:rPr>
      <w:rFonts w:ascii="Calibri" w:eastAsiaTheme="majorEastAsia" w:hAnsi="Calibri" w:cstheme="majorBidi"/>
      <w:color w:val="0F7DC2"/>
    </w:rPr>
  </w:style>
  <w:style w:type="paragraph" w:styleId="Heading6">
    <w:name w:val="heading 6"/>
    <w:basedOn w:val="Normal"/>
    <w:next w:val="Normal"/>
    <w:link w:val="Heading6Char"/>
    <w:uiPriority w:val="9"/>
    <w:unhideWhenUsed/>
    <w:qFormat/>
    <w:rsid w:val="005400C2"/>
    <w:pPr>
      <w:keepNext/>
      <w:keepLines/>
      <w:numPr>
        <w:ilvl w:val="5"/>
        <w:numId w:val="6"/>
      </w:numPr>
      <w:spacing w:before="40" w:after="0"/>
      <w:ind w:left="1418" w:hanging="1418"/>
      <w:outlineLvl w:val="5"/>
    </w:pPr>
    <w:rPr>
      <w:rFonts w:asciiTheme="minorHAnsi" w:eastAsiaTheme="majorEastAsia" w:hAnsiTheme="minorHAnsi" w:cstheme="majorBidi"/>
      <w:color w:val="0F4B8F"/>
    </w:rPr>
  </w:style>
  <w:style w:type="paragraph" w:styleId="Heading7">
    <w:name w:val="heading 7"/>
    <w:basedOn w:val="Normal"/>
    <w:next w:val="Normal"/>
    <w:link w:val="Heading7Char"/>
    <w:uiPriority w:val="9"/>
    <w:unhideWhenUsed/>
    <w:qFormat/>
    <w:rsid w:val="005400C2"/>
    <w:pPr>
      <w:keepNext/>
      <w:keepLines/>
      <w:spacing w:before="40" w:after="0"/>
      <w:outlineLvl w:val="6"/>
    </w:pPr>
    <w:rPr>
      <w:rFonts w:asciiTheme="majorHAnsi" w:eastAsiaTheme="majorEastAsia" w:hAnsiTheme="majorHAnsi" w:cstheme="majorBidi"/>
      <w:i/>
      <w:iCs/>
      <w:color w:val="0F4B8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3BB2"/>
    <w:rPr>
      <w:rFonts w:ascii="Calibri" w:eastAsiaTheme="majorEastAsia" w:hAnsi="Calibri" w:cstheme="majorBidi"/>
      <w:color w:val="5A5A5A"/>
      <w:sz w:val="32"/>
      <w:szCs w:val="32"/>
    </w:rPr>
  </w:style>
  <w:style w:type="paragraph" w:styleId="ListParagraph">
    <w:name w:val="List Paragraph"/>
    <w:basedOn w:val="Normal"/>
    <w:link w:val="ListParagraphChar"/>
    <w:uiPriority w:val="34"/>
    <w:qFormat/>
    <w:rsid w:val="000D787F"/>
    <w:pPr>
      <w:ind w:left="720"/>
    </w:pPr>
  </w:style>
  <w:style w:type="character" w:customStyle="1" w:styleId="Heading2Char">
    <w:name w:val="Heading 2 Char"/>
    <w:basedOn w:val="DefaultParagraphFont"/>
    <w:link w:val="Heading2"/>
    <w:uiPriority w:val="9"/>
    <w:rsid w:val="005400C2"/>
    <w:rPr>
      <w:rFonts w:ascii="Calibri" w:eastAsiaTheme="majorEastAsia" w:hAnsi="Calibri" w:cstheme="majorBidi"/>
      <w:color w:val="0F4B8F"/>
      <w:sz w:val="26"/>
      <w:szCs w:val="26"/>
    </w:rPr>
  </w:style>
  <w:style w:type="character" w:customStyle="1" w:styleId="Heading3Char">
    <w:name w:val="Heading 3 Char"/>
    <w:basedOn w:val="DefaultParagraphFont"/>
    <w:link w:val="Heading3"/>
    <w:uiPriority w:val="9"/>
    <w:rsid w:val="005400C2"/>
    <w:rPr>
      <w:rFonts w:ascii="Calibri" w:eastAsiaTheme="majorEastAsia" w:hAnsi="Calibri" w:cstheme="majorBidi"/>
      <w:color w:val="0F7DC2"/>
      <w:sz w:val="24"/>
      <w:szCs w:val="24"/>
    </w:rPr>
  </w:style>
  <w:style w:type="character" w:customStyle="1" w:styleId="Heading4Char">
    <w:name w:val="Heading 4 Char"/>
    <w:basedOn w:val="DefaultParagraphFont"/>
    <w:link w:val="Heading4"/>
    <w:uiPriority w:val="9"/>
    <w:rsid w:val="005400C2"/>
    <w:rPr>
      <w:rFonts w:asciiTheme="minorHAnsi" w:eastAsiaTheme="majorEastAsia" w:hAnsiTheme="minorHAnsi" w:cstheme="majorBidi"/>
      <w:iCs/>
      <w:color w:val="0F7DC2"/>
      <w:sz w:val="24"/>
    </w:rPr>
  </w:style>
  <w:style w:type="table" w:styleId="TableGrid">
    <w:name w:val="Table Grid"/>
    <w:basedOn w:val="TableNormal"/>
    <w:uiPriority w:val="39"/>
    <w:rsid w:val="005F22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cimalAligned">
    <w:name w:val="Decimal Aligned"/>
    <w:basedOn w:val="Normal"/>
    <w:uiPriority w:val="40"/>
    <w:qFormat/>
    <w:rsid w:val="00193E9C"/>
    <w:pPr>
      <w:tabs>
        <w:tab w:val="decimal" w:pos="360"/>
      </w:tabs>
      <w:spacing w:after="200" w:line="276" w:lineRule="auto"/>
    </w:pPr>
    <w:rPr>
      <w:rFonts w:cs="Times New Roman"/>
      <w:lang w:val="en-US" w:eastAsia="en-US"/>
    </w:rPr>
  </w:style>
  <w:style w:type="paragraph" w:styleId="FootnoteText">
    <w:name w:val="footnote text"/>
    <w:basedOn w:val="Normal"/>
    <w:link w:val="FootnoteTextChar"/>
    <w:uiPriority w:val="99"/>
    <w:unhideWhenUsed/>
    <w:rsid w:val="00193E9C"/>
    <w:pPr>
      <w:spacing w:after="0"/>
    </w:pPr>
    <w:rPr>
      <w:rFonts w:cs="Times New Roman"/>
      <w:sz w:val="20"/>
      <w:szCs w:val="20"/>
      <w:lang w:val="en-US" w:eastAsia="en-US"/>
    </w:rPr>
  </w:style>
  <w:style w:type="character" w:customStyle="1" w:styleId="FootnoteTextChar">
    <w:name w:val="Footnote Text Char"/>
    <w:basedOn w:val="DefaultParagraphFont"/>
    <w:link w:val="FootnoteText"/>
    <w:uiPriority w:val="99"/>
    <w:rsid w:val="00193E9C"/>
    <w:rPr>
      <w:rFonts w:cs="Times New Roman"/>
      <w:sz w:val="20"/>
      <w:szCs w:val="20"/>
      <w:lang w:val="en-US" w:eastAsia="en-US"/>
    </w:rPr>
  </w:style>
  <w:style w:type="character" w:styleId="SubtleEmphasis">
    <w:name w:val="Subtle Emphasis"/>
    <w:basedOn w:val="DefaultParagraphFont"/>
    <w:uiPriority w:val="19"/>
    <w:qFormat/>
    <w:rsid w:val="00193E9C"/>
    <w:rPr>
      <w:i/>
      <w:iCs/>
    </w:rPr>
  </w:style>
  <w:style w:type="table" w:styleId="LightShading-Accent1">
    <w:name w:val="Light Shading Accent 1"/>
    <w:basedOn w:val="TableNormal"/>
    <w:uiPriority w:val="60"/>
    <w:rsid w:val="00193E9C"/>
    <w:pPr>
      <w:spacing w:after="0" w:line="240" w:lineRule="auto"/>
    </w:pPr>
    <w:rPr>
      <w:color w:val="2E74B5" w:themeColor="accent1" w:themeShade="BF"/>
      <w:lang w:val="en-US" w:eastAsia="en-US"/>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paragraph" w:styleId="Title">
    <w:name w:val="Title"/>
    <w:basedOn w:val="Normal"/>
    <w:next w:val="Normal"/>
    <w:link w:val="TitleChar"/>
    <w:uiPriority w:val="10"/>
    <w:qFormat/>
    <w:rsid w:val="005400C2"/>
    <w:pPr>
      <w:spacing w:after="0"/>
      <w:contextualSpacing/>
    </w:pPr>
    <w:rPr>
      <w:rFonts w:ascii="Calibri" w:eastAsiaTheme="majorEastAsia" w:hAnsi="Calibri" w:cstheme="majorBidi"/>
      <w:color w:val="0F7DC2"/>
      <w:kern w:val="28"/>
      <w:sz w:val="56"/>
      <w:szCs w:val="56"/>
    </w:rPr>
  </w:style>
  <w:style w:type="character" w:customStyle="1" w:styleId="TitleChar">
    <w:name w:val="Title Char"/>
    <w:basedOn w:val="DefaultParagraphFont"/>
    <w:link w:val="Title"/>
    <w:uiPriority w:val="10"/>
    <w:rsid w:val="005400C2"/>
    <w:rPr>
      <w:rFonts w:ascii="Calibri" w:eastAsiaTheme="majorEastAsia" w:hAnsi="Calibri" w:cstheme="majorBidi"/>
      <w:color w:val="0F7DC2"/>
      <w:kern w:val="28"/>
      <w:sz w:val="56"/>
      <w:szCs w:val="56"/>
    </w:rPr>
  </w:style>
  <w:style w:type="paragraph" w:styleId="NoSpacing">
    <w:name w:val="No Spacing"/>
    <w:link w:val="NoSpacingChar"/>
    <w:uiPriority w:val="1"/>
    <w:qFormat/>
    <w:rsid w:val="00921075"/>
    <w:pPr>
      <w:spacing w:after="0" w:line="240" w:lineRule="auto"/>
    </w:pPr>
    <w:rPr>
      <w:lang w:val="en-US" w:eastAsia="en-US"/>
    </w:rPr>
  </w:style>
  <w:style w:type="character" w:customStyle="1" w:styleId="NoSpacingChar">
    <w:name w:val="No Spacing Char"/>
    <w:basedOn w:val="DefaultParagraphFont"/>
    <w:link w:val="NoSpacing"/>
    <w:uiPriority w:val="1"/>
    <w:rsid w:val="00921075"/>
    <w:rPr>
      <w:lang w:val="en-US" w:eastAsia="en-US"/>
    </w:rPr>
  </w:style>
  <w:style w:type="paragraph" w:styleId="Subtitle">
    <w:name w:val="Subtitle"/>
    <w:basedOn w:val="Normal"/>
    <w:next w:val="Normal"/>
    <w:link w:val="SubtitleChar"/>
    <w:uiPriority w:val="11"/>
    <w:qFormat/>
    <w:rsid w:val="005400C2"/>
    <w:pPr>
      <w:numPr>
        <w:ilvl w:val="1"/>
      </w:numPr>
    </w:pPr>
    <w:rPr>
      <w:rFonts w:ascii="Calibri" w:hAnsi="Calibri" w:cs="Times New Roman"/>
      <w:caps/>
      <w:color w:val="0F4B8F"/>
      <w:sz w:val="36"/>
      <w:lang w:val="en-US" w:eastAsia="en-US"/>
    </w:rPr>
  </w:style>
  <w:style w:type="character" w:customStyle="1" w:styleId="SubtitleChar">
    <w:name w:val="Subtitle Char"/>
    <w:basedOn w:val="DefaultParagraphFont"/>
    <w:link w:val="Subtitle"/>
    <w:uiPriority w:val="11"/>
    <w:rsid w:val="005400C2"/>
    <w:rPr>
      <w:rFonts w:ascii="Calibri" w:hAnsi="Calibri" w:cs="Times New Roman"/>
      <w:caps/>
      <w:color w:val="0F4B8F"/>
      <w:sz w:val="36"/>
      <w:lang w:val="en-US" w:eastAsia="en-US"/>
    </w:rPr>
  </w:style>
  <w:style w:type="paragraph" w:styleId="TOCHeading">
    <w:name w:val="TOC Heading"/>
    <w:basedOn w:val="Heading1"/>
    <w:next w:val="Normal"/>
    <w:uiPriority w:val="39"/>
    <w:unhideWhenUsed/>
    <w:qFormat/>
    <w:rsid w:val="00E13BB2"/>
    <w:pPr>
      <w:numPr>
        <w:numId w:val="0"/>
      </w:numPr>
      <w:outlineLvl w:val="9"/>
    </w:pPr>
    <w:rPr>
      <w:lang w:val="en-US" w:eastAsia="en-US"/>
    </w:rPr>
  </w:style>
  <w:style w:type="paragraph" w:styleId="TOC1">
    <w:name w:val="toc 1"/>
    <w:basedOn w:val="Normal"/>
    <w:next w:val="Normal"/>
    <w:autoRedefine/>
    <w:uiPriority w:val="39"/>
    <w:unhideWhenUsed/>
    <w:rsid w:val="0056615E"/>
    <w:pPr>
      <w:tabs>
        <w:tab w:val="left" w:pos="426"/>
        <w:tab w:val="right" w:leader="dot" w:pos="10194"/>
      </w:tabs>
      <w:spacing w:after="100"/>
    </w:pPr>
    <w:rPr>
      <w:noProof/>
      <w:color w:val="004990"/>
    </w:rPr>
  </w:style>
  <w:style w:type="paragraph" w:styleId="TOC2">
    <w:name w:val="toc 2"/>
    <w:basedOn w:val="Normal"/>
    <w:next w:val="Normal"/>
    <w:autoRedefine/>
    <w:uiPriority w:val="39"/>
    <w:unhideWhenUsed/>
    <w:rsid w:val="0056615E"/>
    <w:pPr>
      <w:tabs>
        <w:tab w:val="left" w:pos="851"/>
        <w:tab w:val="right" w:leader="dot" w:pos="10194"/>
      </w:tabs>
      <w:spacing w:after="100"/>
      <w:ind w:left="220"/>
    </w:pPr>
    <w:rPr>
      <w:noProof/>
      <w:color w:val="007CC3"/>
    </w:rPr>
  </w:style>
  <w:style w:type="paragraph" w:styleId="TOC3">
    <w:name w:val="toc 3"/>
    <w:basedOn w:val="Normal"/>
    <w:next w:val="Normal"/>
    <w:autoRedefine/>
    <w:uiPriority w:val="39"/>
    <w:unhideWhenUsed/>
    <w:rsid w:val="00921075"/>
    <w:pPr>
      <w:spacing w:after="100"/>
      <w:ind w:left="440"/>
    </w:pPr>
  </w:style>
  <w:style w:type="character" w:styleId="Hyperlink">
    <w:name w:val="Hyperlink"/>
    <w:basedOn w:val="DefaultParagraphFont"/>
    <w:uiPriority w:val="99"/>
    <w:unhideWhenUsed/>
    <w:rsid w:val="00921075"/>
    <w:rPr>
      <w:color w:val="0563C1" w:themeColor="hyperlink"/>
      <w:u w:val="single"/>
    </w:rPr>
  </w:style>
  <w:style w:type="character" w:styleId="CommentReference">
    <w:name w:val="annotation reference"/>
    <w:basedOn w:val="DefaultParagraphFont"/>
    <w:uiPriority w:val="99"/>
    <w:semiHidden/>
    <w:unhideWhenUsed/>
    <w:rsid w:val="00323DC7"/>
    <w:rPr>
      <w:sz w:val="16"/>
      <w:szCs w:val="16"/>
    </w:rPr>
  </w:style>
  <w:style w:type="paragraph" w:styleId="CommentText">
    <w:name w:val="annotation text"/>
    <w:basedOn w:val="Normal"/>
    <w:link w:val="CommentTextChar"/>
    <w:uiPriority w:val="99"/>
    <w:semiHidden/>
    <w:unhideWhenUsed/>
    <w:rsid w:val="00323DC7"/>
    <w:rPr>
      <w:sz w:val="20"/>
      <w:szCs w:val="20"/>
    </w:rPr>
  </w:style>
  <w:style w:type="character" w:customStyle="1" w:styleId="CommentTextChar">
    <w:name w:val="Comment Text Char"/>
    <w:basedOn w:val="DefaultParagraphFont"/>
    <w:link w:val="CommentText"/>
    <w:uiPriority w:val="99"/>
    <w:semiHidden/>
    <w:rsid w:val="00323DC7"/>
    <w:rPr>
      <w:sz w:val="20"/>
      <w:szCs w:val="20"/>
    </w:rPr>
  </w:style>
  <w:style w:type="paragraph" w:styleId="CommentSubject">
    <w:name w:val="annotation subject"/>
    <w:basedOn w:val="CommentText"/>
    <w:next w:val="CommentText"/>
    <w:link w:val="CommentSubjectChar"/>
    <w:uiPriority w:val="99"/>
    <w:semiHidden/>
    <w:unhideWhenUsed/>
    <w:rsid w:val="00323DC7"/>
    <w:rPr>
      <w:b/>
      <w:bCs/>
    </w:rPr>
  </w:style>
  <w:style w:type="character" w:customStyle="1" w:styleId="CommentSubjectChar">
    <w:name w:val="Comment Subject Char"/>
    <w:basedOn w:val="CommentTextChar"/>
    <w:link w:val="CommentSubject"/>
    <w:uiPriority w:val="99"/>
    <w:semiHidden/>
    <w:rsid w:val="00323DC7"/>
    <w:rPr>
      <w:b/>
      <w:bCs/>
      <w:sz w:val="20"/>
      <w:szCs w:val="20"/>
    </w:rPr>
  </w:style>
  <w:style w:type="paragraph" w:styleId="BalloonText">
    <w:name w:val="Balloon Text"/>
    <w:basedOn w:val="Normal"/>
    <w:link w:val="BalloonTextChar"/>
    <w:uiPriority w:val="99"/>
    <w:semiHidden/>
    <w:unhideWhenUsed/>
    <w:rsid w:val="00323DC7"/>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3DC7"/>
    <w:rPr>
      <w:rFonts w:ascii="Segoe UI" w:hAnsi="Segoe UI" w:cs="Segoe UI"/>
      <w:sz w:val="18"/>
      <w:szCs w:val="18"/>
    </w:rPr>
  </w:style>
  <w:style w:type="paragraph" w:styleId="Header">
    <w:name w:val="header"/>
    <w:basedOn w:val="Normal"/>
    <w:link w:val="HeaderChar"/>
    <w:uiPriority w:val="99"/>
    <w:unhideWhenUsed/>
    <w:rsid w:val="00BB503B"/>
    <w:pPr>
      <w:tabs>
        <w:tab w:val="center" w:pos="4513"/>
        <w:tab w:val="right" w:pos="9026"/>
      </w:tabs>
      <w:spacing w:after="0"/>
    </w:pPr>
  </w:style>
  <w:style w:type="character" w:customStyle="1" w:styleId="HeaderChar">
    <w:name w:val="Header Char"/>
    <w:basedOn w:val="DefaultParagraphFont"/>
    <w:link w:val="Header"/>
    <w:uiPriority w:val="99"/>
    <w:rsid w:val="00BB503B"/>
  </w:style>
  <w:style w:type="paragraph" w:styleId="Footer">
    <w:name w:val="footer"/>
    <w:basedOn w:val="Normal"/>
    <w:link w:val="FooterChar"/>
    <w:uiPriority w:val="99"/>
    <w:unhideWhenUsed/>
    <w:rsid w:val="00BB503B"/>
    <w:pPr>
      <w:tabs>
        <w:tab w:val="center" w:pos="4513"/>
        <w:tab w:val="right" w:pos="9026"/>
      </w:tabs>
      <w:spacing w:after="0"/>
    </w:pPr>
  </w:style>
  <w:style w:type="character" w:customStyle="1" w:styleId="FooterChar">
    <w:name w:val="Footer Char"/>
    <w:basedOn w:val="DefaultParagraphFont"/>
    <w:link w:val="Footer"/>
    <w:uiPriority w:val="99"/>
    <w:rsid w:val="00BB503B"/>
  </w:style>
  <w:style w:type="character" w:styleId="PlaceholderText">
    <w:name w:val="Placeholder Text"/>
    <w:basedOn w:val="DefaultParagraphFont"/>
    <w:uiPriority w:val="99"/>
    <w:semiHidden/>
    <w:rsid w:val="00BB503B"/>
    <w:rPr>
      <w:color w:val="808080"/>
    </w:rPr>
  </w:style>
  <w:style w:type="character" w:styleId="FootnoteReference">
    <w:name w:val="footnote reference"/>
    <w:basedOn w:val="DefaultParagraphFont"/>
    <w:uiPriority w:val="99"/>
    <w:semiHidden/>
    <w:unhideWhenUsed/>
    <w:rsid w:val="00D47197"/>
    <w:rPr>
      <w:vertAlign w:val="superscript"/>
    </w:rPr>
  </w:style>
  <w:style w:type="character" w:customStyle="1" w:styleId="Heading5Char">
    <w:name w:val="Heading 5 Char"/>
    <w:basedOn w:val="DefaultParagraphFont"/>
    <w:link w:val="Heading5"/>
    <w:uiPriority w:val="9"/>
    <w:rsid w:val="005400C2"/>
    <w:rPr>
      <w:rFonts w:ascii="Calibri" w:eastAsiaTheme="majorEastAsia" w:hAnsi="Calibri" w:cstheme="majorBidi"/>
      <w:color w:val="0F7DC2"/>
    </w:rPr>
  </w:style>
  <w:style w:type="paragraph" w:styleId="Revision">
    <w:name w:val="Revision"/>
    <w:hidden/>
    <w:uiPriority w:val="99"/>
    <w:semiHidden/>
    <w:rsid w:val="00A71291"/>
    <w:pPr>
      <w:spacing w:after="0" w:line="240" w:lineRule="auto"/>
    </w:pPr>
  </w:style>
  <w:style w:type="table" w:customStyle="1" w:styleId="BluePrismDarkBorder-Accent1">
    <w:name w:val="Blue Prism Dark Border - Accent 1"/>
    <w:basedOn w:val="LightShading-Accent1"/>
    <w:uiPriority w:val="99"/>
    <w:rsid w:val="00302974"/>
    <w:rPr>
      <w:color w:val="auto"/>
    </w:rPr>
    <w:tblPr>
      <w:tblBorders>
        <w:top w:val="single" w:sz="4" w:space="0" w:color="DEEAF6" w:themeColor="accent1" w:themeTint="33"/>
        <w:left w:val="single" w:sz="4" w:space="0" w:color="DEEAF6" w:themeColor="accent1" w:themeTint="33"/>
        <w:bottom w:val="single" w:sz="4" w:space="0" w:color="DEEAF6" w:themeColor="accent1" w:themeTint="33"/>
        <w:right w:val="single" w:sz="4" w:space="0" w:color="DEEAF6" w:themeColor="accent1" w:themeTint="33"/>
        <w:insideH w:val="single" w:sz="4" w:space="0" w:color="DEEAF6" w:themeColor="accent1" w:themeTint="33"/>
        <w:insideV w:val="single" w:sz="4" w:space="0" w:color="DEEAF6" w:themeColor="accent1" w:themeTint="33"/>
      </w:tblBorders>
      <w:tblCellMar>
        <w:top w:w="28" w:type="dxa"/>
        <w:bottom w:w="28" w:type="dxa"/>
      </w:tblCellMar>
    </w:tblPr>
    <w:tblStylePr w:type="firstRow">
      <w:pPr>
        <w:spacing w:before="0" w:after="0" w:line="240" w:lineRule="auto"/>
      </w:pPr>
      <w:rPr>
        <w:b/>
        <w:bCs/>
        <w:color w:val="0F7DC2"/>
      </w:rPr>
      <w:tblPr/>
      <w:tcPr>
        <w:tcBorders>
          <w:top w:val="single" w:sz="8" w:space="0" w:color="0F4B8F"/>
          <w:left w:val="nil"/>
          <w:bottom w:val="single" w:sz="8" w:space="0" w:color="0F4B8F"/>
          <w:right w:val="nil"/>
          <w:insideH w:val="nil"/>
          <w:insideV w:val="nil"/>
        </w:tcBorders>
      </w:tcPr>
    </w:tblStylePr>
    <w:tblStylePr w:type="lastRow">
      <w:pPr>
        <w:spacing w:before="0" w:after="0" w:line="240" w:lineRule="auto"/>
      </w:pPr>
      <w:rPr>
        <w:b w:val="0"/>
        <w:bCs/>
        <w:color w:val="0F7DC2"/>
      </w:rPr>
      <w:tblPr/>
      <w:tcPr>
        <w:tcBorders>
          <w:top w:val="single" w:sz="8" w:space="0" w:color="0F4B8F"/>
          <w:left w:val="nil"/>
          <w:bottom w:val="single" w:sz="8" w:space="0" w:color="0F4B8F"/>
          <w:right w:val="nil"/>
          <w:insideH w:val="nil"/>
          <w:insideV w:val="nil"/>
        </w:tcBorders>
      </w:tcPr>
    </w:tblStylePr>
    <w:tblStylePr w:type="firstCol">
      <w:rPr>
        <w:b w:val="0"/>
        <w:bCs/>
        <w:color w:val="0F7DC2"/>
      </w:rPr>
      <w:tblPr/>
      <w:tcPr>
        <w:tcBorders>
          <w:top w:val="single" w:sz="4" w:space="0" w:color="DEEAF6" w:themeColor="accent1" w:themeTint="33"/>
          <w:left w:val="single" w:sz="4" w:space="0" w:color="DEEAF6" w:themeColor="accent1" w:themeTint="33"/>
          <w:bottom w:val="single" w:sz="4" w:space="0" w:color="DEEAF6" w:themeColor="accent1" w:themeTint="33"/>
          <w:right w:val="single" w:sz="8" w:space="0" w:color="0F4B8F"/>
          <w:insideH w:val="single" w:sz="4" w:space="0" w:color="DEEAF6" w:themeColor="accent1" w:themeTint="33"/>
          <w:insideV w:val="single" w:sz="4" w:space="0" w:color="DEEAF6" w:themeColor="accent1" w:themeTint="33"/>
          <w:tl2br w:val="nil"/>
          <w:tr2bl w:val="nil"/>
        </w:tcBorders>
      </w:tcPr>
    </w:tblStylePr>
    <w:tblStylePr w:type="lastCol">
      <w:rPr>
        <w:b/>
        <w:bCs/>
      </w:rPr>
    </w:tblStylePr>
    <w:tblStylePr w:type="band1Vert">
      <w:tblPr/>
      <w:tcPr>
        <w:tcBorders>
          <w:left w:val="nil"/>
          <w:right w:val="nil"/>
          <w:insideH w:val="nil"/>
          <w:insideV w:val="nil"/>
        </w:tcBorders>
        <w:shd w:val="clear" w:color="auto" w:fill="F2F2F2" w:themeFill="background1" w:themeFillShade="F2"/>
      </w:tcPr>
    </w:tblStylePr>
    <w:tblStylePr w:type="band2Vert">
      <w:tblPr/>
      <w:tcPr>
        <w:shd w:val="clear" w:color="auto" w:fill="D9D9D9" w:themeFill="background1" w:themeFillShade="D9"/>
      </w:tcPr>
    </w:tblStylePr>
    <w:tblStylePr w:type="band1Horz">
      <w:tblPr/>
      <w:tcPr>
        <w:tcBorders>
          <w:left w:val="nil"/>
          <w:right w:val="nil"/>
          <w:insideH w:val="nil"/>
          <w:insideV w:val="nil"/>
        </w:tcBorders>
        <w:shd w:val="clear" w:color="auto" w:fill="F2F2F2" w:themeFill="background1" w:themeFillShade="F2"/>
      </w:tcPr>
    </w:tblStylePr>
    <w:tblStylePr w:type="band2Horz">
      <w:tblPr/>
      <w:tcPr>
        <w:shd w:val="clear" w:color="auto" w:fill="D9D9D9" w:themeFill="background1" w:themeFillShade="D9"/>
      </w:tcPr>
    </w:tblStylePr>
  </w:style>
  <w:style w:type="table" w:customStyle="1" w:styleId="BluePrismLightBorder-Accent1">
    <w:name w:val="Blue Prism Light Border - Accent 1"/>
    <w:basedOn w:val="LightShading-Accent1"/>
    <w:uiPriority w:val="99"/>
    <w:rsid w:val="001169D2"/>
    <w:rPr>
      <w:color w:val="auto"/>
    </w:rPr>
    <w:tblPr>
      <w:tblBorders>
        <w:top w:val="single" w:sz="8" w:space="0" w:color="DEEAF6" w:themeColor="accent1" w:themeTint="33"/>
        <w:left w:val="single" w:sz="8" w:space="0" w:color="DEEAF6" w:themeColor="accent1" w:themeTint="33"/>
        <w:bottom w:val="single" w:sz="8" w:space="0" w:color="DEEAF6" w:themeColor="accent1" w:themeTint="33"/>
        <w:right w:val="single" w:sz="8" w:space="0" w:color="DEEAF6" w:themeColor="accent1" w:themeTint="33"/>
        <w:insideH w:val="single" w:sz="8" w:space="0" w:color="DEEAF6" w:themeColor="accent1" w:themeTint="33"/>
        <w:insideV w:val="single" w:sz="8" w:space="0" w:color="DEEAF6" w:themeColor="accent1" w:themeTint="33"/>
      </w:tblBorders>
      <w:tblCellMar>
        <w:top w:w="28" w:type="dxa"/>
        <w:bottom w:w="28" w:type="dxa"/>
      </w:tblCellMar>
    </w:tblPr>
    <w:tblStylePr w:type="firstRow">
      <w:pPr>
        <w:spacing w:before="0" w:after="0" w:line="240" w:lineRule="auto"/>
      </w:pPr>
      <w:rPr>
        <w:b/>
        <w:bCs/>
        <w:color w:val="0F4B8F"/>
      </w:rPr>
      <w:tblPr/>
      <w:tcPr>
        <w:tcBorders>
          <w:top w:val="single" w:sz="8" w:space="0" w:color="0F7DC2"/>
          <w:left w:val="nil"/>
          <w:bottom w:val="single" w:sz="8" w:space="0" w:color="0F7DC2"/>
          <w:right w:val="nil"/>
          <w:insideH w:val="nil"/>
          <w:insideV w:val="nil"/>
        </w:tcBorders>
      </w:tcPr>
    </w:tblStylePr>
    <w:tblStylePr w:type="lastRow">
      <w:pPr>
        <w:spacing w:before="0" w:after="0" w:line="240" w:lineRule="auto"/>
      </w:pPr>
      <w:rPr>
        <w:b w:val="0"/>
        <w:bCs/>
        <w:color w:val="0F4B8F"/>
      </w:rPr>
      <w:tblPr/>
      <w:tcPr>
        <w:tcBorders>
          <w:top w:val="single" w:sz="8" w:space="0" w:color="0F7DC2"/>
          <w:left w:val="nil"/>
          <w:bottom w:val="single" w:sz="8" w:space="0" w:color="0F7DC2"/>
          <w:right w:val="nil"/>
          <w:insideH w:val="nil"/>
          <w:insideV w:val="nil"/>
        </w:tcBorders>
      </w:tcPr>
    </w:tblStylePr>
    <w:tblStylePr w:type="firstCol">
      <w:rPr>
        <w:b w:val="0"/>
        <w:bCs/>
        <w:color w:val="0F4B8F"/>
      </w:rPr>
      <w:tblPr/>
      <w:tcPr>
        <w:tcBorders>
          <w:top w:val="single" w:sz="4" w:space="0" w:color="DEEAF6" w:themeColor="accent1" w:themeTint="33"/>
          <w:left w:val="single" w:sz="4" w:space="0" w:color="DEEAF6" w:themeColor="accent1" w:themeTint="33"/>
          <w:bottom w:val="single" w:sz="4" w:space="0" w:color="DEEAF6" w:themeColor="accent1" w:themeTint="33"/>
          <w:right w:val="single" w:sz="8" w:space="0" w:color="0F7DC2"/>
          <w:insideH w:val="single" w:sz="4" w:space="0" w:color="DEEAF6" w:themeColor="accent1" w:themeTint="33"/>
          <w:insideV w:val="single" w:sz="4" w:space="0" w:color="DEEAF6" w:themeColor="accent1" w:themeTint="33"/>
          <w:tl2br w:val="nil"/>
          <w:tr2bl w:val="nil"/>
        </w:tcBorders>
      </w:tcPr>
    </w:tblStylePr>
    <w:tblStylePr w:type="lastCol">
      <w:rPr>
        <w:b/>
        <w:bCs/>
      </w:rPr>
    </w:tblStylePr>
    <w:tblStylePr w:type="band1Vert">
      <w:tblPr/>
      <w:tcPr>
        <w:tcBorders>
          <w:left w:val="nil"/>
          <w:right w:val="nil"/>
          <w:insideH w:val="nil"/>
          <w:insideV w:val="nil"/>
        </w:tcBorders>
        <w:shd w:val="clear" w:color="auto" w:fill="F2F2F2" w:themeFill="background1" w:themeFillShade="F2"/>
      </w:tcPr>
    </w:tblStylePr>
    <w:tblStylePr w:type="band2Vert">
      <w:tblPr/>
      <w:tcPr>
        <w:shd w:val="clear" w:color="auto" w:fill="D9D9D9" w:themeFill="background1" w:themeFillShade="D9"/>
      </w:tcPr>
    </w:tblStylePr>
    <w:tblStylePr w:type="band1Horz">
      <w:tblPr/>
      <w:tcPr>
        <w:tcBorders>
          <w:left w:val="nil"/>
          <w:right w:val="nil"/>
          <w:insideH w:val="nil"/>
          <w:insideV w:val="nil"/>
        </w:tcBorders>
        <w:shd w:val="clear" w:color="auto" w:fill="F2F2F2" w:themeFill="background1" w:themeFillShade="F2"/>
      </w:tcPr>
    </w:tblStylePr>
    <w:tblStylePr w:type="band2Horz">
      <w:tblPr/>
      <w:tcPr>
        <w:shd w:val="clear" w:color="auto" w:fill="D9D9D9" w:themeFill="background1" w:themeFillShade="D9"/>
      </w:tcPr>
    </w:tblStylePr>
  </w:style>
  <w:style w:type="paragraph" w:customStyle="1" w:styleId="Legal">
    <w:name w:val="Legal"/>
    <w:basedOn w:val="Normal"/>
    <w:link w:val="LegalChar"/>
    <w:qFormat/>
    <w:rsid w:val="004715C6"/>
    <w:rPr>
      <w:sz w:val="18"/>
    </w:rPr>
  </w:style>
  <w:style w:type="paragraph" w:customStyle="1" w:styleId="BPBulletedList">
    <w:name w:val="BP Bulleted List"/>
    <w:basedOn w:val="ListParagraph"/>
    <w:next w:val="ListParagraph"/>
    <w:link w:val="BPBulletedListChar"/>
    <w:rsid w:val="00BB3DA5"/>
    <w:pPr>
      <w:numPr>
        <w:numId w:val="2"/>
      </w:numPr>
    </w:pPr>
  </w:style>
  <w:style w:type="character" w:customStyle="1" w:styleId="LegalChar">
    <w:name w:val="Legal Char"/>
    <w:basedOn w:val="DefaultParagraphFont"/>
    <w:link w:val="Legal"/>
    <w:rsid w:val="004715C6"/>
    <w:rPr>
      <w:sz w:val="18"/>
    </w:rPr>
  </w:style>
  <w:style w:type="character" w:customStyle="1" w:styleId="BPBulletedListChar">
    <w:name w:val="BP Bulleted List Char"/>
    <w:basedOn w:val="DefaultParagraphFont"/>
    <w:link w:val="BPBulletedList"/>
    <w:rsid w:val="00BB3DA5"/>
  </w:style>
  <w:style w:type="character" w:customStyle="1" w:styleId="Heading6Char">
    <w:name w:val="Heading 6 Char"/>
    <w:basedOn w:val="DefaultParagraphFont"/>
    <w:link w:val="Heading6"/>
    <w:uiPriority w:val="9"/>
    <w:rsid w:val="005400C2"/>
    <w:rPr>
      <w:rFonts w:asciiTheme="minorHAnsi" w:eastAsiaTheme="majorEastAsia" w:hAnsiTheme="minorHAnsi" w:cstheme="majorBidi"/>
      <w:color w:val="0F4B8F"/>
    </w:rPr>
  </w:style>
  <w:style w:type="paragraph" w:customStyle="1" w:styleId="EnclosedNumberedListegtextboxortable">
    <w:name w:val="Enclosed Numbered List (e.g. textbox or table)"/>
    <w:basedOn w:val="ListParagraph"/>
    <w:link w:val="EnclosedNumberedListegtextboxortableChar"/>
    <w:qFormat/>
    <w:rsid w:val="006838D8"/>
    <w:pPr>
      <w:numPr>
        <w:numId w:val="1"/>
      </w:numPr>
      <w:spacing w:before="120"/>
    </w:pPr>
    <w:rPr>
      <w:color w:val="000000" w:themeColor="text1"/>
      <w:sz w:val="20"/>
      <w:szCs w:val="20"/>
    </w:rPr>
  </w:style>
  <w:style w:type="paragraph" w:customStyle="1" w:styleId="NumberedListBP">
    <w:name w:val="Numbered List (BP)"/>
    <w:basedOn w:val="ListParagraph"/>
    <w:link w:val="NumberedListBPChar"/>
    <w:qFormat/>
    <w:rsid w:val="006838D8"/>
    <w:pPr>
      <w:numPr>
        <w:numId w:val="3"/>
      </w:numPr>
    </w:pPr>
    <w:rPr>
      <w:noProof/>
      <w:lang w:eastAsia="en-GB"/>
    </w:rPr>
  </w:style>
  <w:style w:type="character" w:customStyle="1" w:styleId="ListParagraphChar">
    <w:name w:val="List Paragraph Char"/>
    <w:basedOn w:val="DefaultParagraphFont"/>
    <w:link w:val="ListParagraph"/>
    <w:rsid w:val="000C047C"/>
  </w:style>
  <w:style w:type="character" w:customStyle="1" w:styleId="EnclosedNumberedListegtextboxortableChar">
    <w:name w:val="Enclosed Numbered List (e.g. textbox or table) Char"/>
    <w:basedOn w:val="ListParagraphChar"/>
    <w:link w:val="EnclosedNumberedListegtextboxortable"/>
    <w:rsid w:val="000C047C"/>
    <w:rPr>
      <w:color w:val="000000" w:themeColor="text1"/>
      <w:sz w:val="20"/>
      <w:szCs w:val="20"/>
    </w:rPr>
  </w:style>
  <w:style w:type="paragraph" w:customStyle="1" w:styleId="Bullet">
    <w:name w:val="Bullet"/>
    <w:basedOn w:val="Normal"/>
    <w:link w:val="BulletChar"/>
    <w:rsid w:val="000C047C"/>
    <w:pPr>
      <w:numPr>
        <w:numId w:val="4"/>
      </w:numPr>
    </w:pPr>
  </w:style>
  <w:style w:type="character" w:customStyle="1" w:styleId="NumberedListBPChar">
    <w:name w:val="Numbered List (BP) Char"/>
    <w:basedOn w:val="ListParagraphChar"/>
    <w:link w:val="NumberedListBP"/>
    <w:rsid w:val="000C047C"/>
    <w:rPr>
      <w:noProof/>
      <w:lang w:eastAsia="en-GB"/>
    </w:rPr>
  </w:style>
  <w:style w:type="paragraph" w:customStyle="1" w:styleId="BulletList">
    <w:name w:val="Bullet List"/>
    <w:basedOn w:val="NumberedListBP"/>
    <w:link w:val="BulletListChar"/>
    <w:rsid w:val="00F467BF"/>
    <w:pPr>
      <w:numPr>
        <w:numId w:val="5"/>
      </w:numPr>
      <w:ind w:left="709" w:hanging="284"/>
    </w:pPr>
  </w:style>
  <w:style w:type="paragraph" w:customStyle="1" w:styleId="BulletListBP">
    <w:name w:val="Bullet List (BP)"/>
    <w:basedOn w:val="NumberedListBP"/>
    <w:link w:val="BulletListBPChar"/>
    <w:qFormat/>
    <w:rsid w:val="005400C2"/>
    <w:pPr>
      <w:numPr>
        <w:numId w:val="7"/>
      </w:numPr>
    </w:pPr>
  </w:style>
  <w:style w:type="character" w:customStyle="1" w:styleId="BulletChar">
    <w:name w:val="Bullet Char"/>
    <w:basedOn w:val="DefaultParagraphFont"/>
    <w:link w:val="Bullet"/>
    <w:rsid w:val="000C047C"/>
  </w:style>
  <w:style w:type="character" w:customStyle="1" w:styleId="BulletListChar">
    <w:name w:val="Bullet List Char"/>
    <w:basedOn w:val="BulletChar"/>
    <w:link w:val="BulletList"/>
    <w:rsid w:val="00F467BF"/>
    <w:rPr>
      <w:noProof/>
      <w:lang w:eastAsia="en-GB"/>
    </w:rPr>
  </w:style>
  <w:style w:type="character" w:customStyle="1" w:styleId="BulletListBPChar">
    <w:name w:val="Bullet List (BP) Char"/>
    <w:basedOn w:val="NumberedListBPChar"/>
    <w:link w:val="BulletListBP"/>
    <w:rsid w:val="00F467BF"/>
    <w:rPr>
      <w:noProof/>
      <w:lang w:eastAsia="en-GB"/>
    </w:rPr>
  </w:style>
  <w:style w:type="paragraph" w:customStyle="1" w:styleId="EnclosedBulletListegtextboxortable">
    <w:name w:val="Enclosed Bullet List (e.g. textbox or table)"/>
    <w:basedOn w:val="EnclosedNumberedListegtextboxortable"/>
    <w:link w:val="EnclosedBulletListegtextboxortableChar"/>
    <w:qFormat/>
    <w:rsid w:val="006838D8"/>
    <w:pPr>
      <w:numPr>
        <w:numId w:val="8"/>
      </w:numPr>
      <w:spacing w:before="40" w:after="40"/>
    </w:pPr>
  </w:style>
  <w:style w:type="character" w:customStyle="1" w:styleId="EnclosedBulletListegtextboxortableChar">
    <w:name w:val="Enclosed Bullet List (e.g. textbox or table) Char"/>
    <w:basedOn w:val="EnclosedNumberedListegtextboxortableChar"/>
    <w:link w:val="EnclosedBulletListegtextboxortable"/>
    <w:rsid w:val="00E21E48"/>
    <w:rPr>
      <w:color w:val="000000" w:themeColor="text1"/>
      <w:sz w:val="20"/>
      <w:szCs w:val="20"/>
    </w:rPr>
  </w:style>
  <w:style w:type="character" w:customStyle="1" w:styleId="Heading7Char">
    <w:name w:val="Heading 7 Char"/>
    <w:basedOn w:val="DefaultParagraphFont"/>
    <w:link w:val="Heading7"/>
    <w:uiPriority w:val="9"/>
    <w:rsid w:val="005400C2"/>
    <w:rPr>
      <w:rFonts w:asciiTheme="majorHAnsi" w:eastAsiaTheme="majorEastAsia" w:hAnsiTheme="majorHAnsi" w:cstheme="majorBidi"/>
      <w:i/>
      <w:iCs/>
      <w:color w:val="0F4B8F"/>
    </w:rPr>
  </w:style>
  <w:style w:type="paragraph" w:customStyle="1" w:styleId="EnclosedText">
    <w:name w:val="Enclosed Text"/>
    <w:basedOn w:val="Normal"/>
    <w:link w:val="EnclosedTextChar"/>
    <w:qFormat/>
    <w:rsid w:val="00890BD3"/>
    <w:pPr>
      <w:spacing w:after="80"/>
    </w:pPr>
    <w:rPr>
      <w:sz w:val="20"/>
    </w:rPr>
  </w:style>
  <w:style w:type="character" w:customStyle="1" w:styleId="EnclosedTextChar">
    <w:name w:val="Enclosed Text Char"/>
    <w:basedOn w:val="DefaultParagraphFont"/>
    <w:link w:val="EnclosedText"/>
    <w:rsid w:val="00890BD3"/>
    <w:rPr>
      <w:sz w:val="20"/>
    </w:rPr>
  </w:style>
  <w:style w:type="character" w:styleId="UnresolvedMention">
    <w:name w:val="Unresolved Mention"/>
    <w:basedOn w:val="DefaultParagraphFont"/>
    <w:uiPriority w:val="99"/>
    <w:semiHidden/>
    <w:unhideWhenUsed/>
    <w:rsid w:val="00531149"/>
    <w:rPr>
      <w:color w:val="605E5C"/>
      <w:shd w:val="clear" w:color="auto" w:fill="E1DFDD"/>
    </w:rPr>
  </w:style>
  <w:style w:type="paragraph" w:styleId="Quote">
    <w:name w:val="Quote"/>
    <w:basedOn w:val="Normal"/>
    <w:next w:val="Normal"/>
    <w:link w:val="QuoteChar"/>
    <w:uiPriority w:val="29"/>
    <w:qFormat/>
    <w:rsid w:val="00653676"/>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653676"/>
    <w:rPr>
      <w:i/>
      <w:iCs/>
      <w:color w:val="404040" w:themeColor="text1" w:themeTint="BF"/>
    </w:rPr>
  </w:style>
  <w:style w:type="character" w:styleId="HTMLCode">
    <w:name w:val="HTML Code"/>
    <w:basedOn w:val="DefaultParagraphFont"/>
    <w:uiPriority w:val="99"/>
    <w:semiHidden/>
    <w:unhideWhenUsed/>
    <w:rsid w:val="006820AE"/>
    <w:rPr>
      <w:rFonts w:ascii="Courier New" w:eastAsia="Times New Roman" w:hAnsi="Courier New" w:cs="Courier New"/>
      <w:sz w:val="20"/>
      <w:szCs w:val="20"/>
    </w:rPr>
  </w:style>
  <w:style w:type="table" w:styleId="GridTable1Light-Accent5">
    <w:name w:val="Grid Table 1 Light Accent 5"/>
    <w:basedOn w:val="TableNormal"/>
    <w:uiPriority w:val="46"/>
    <w:rsid w:val="006820AE"/>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862741">
      <w:bodyDiv w:val="1"/>
      <w:marLeft w:val="0"/>
      <w:marRight w:val="0"/>
      <w:marTop w:val="0"/>
      <w:marBottom w:val="0"/>
      <w:divBdr>
        <w:top w:val="none" w:sz="0" w:space="0" w:color="auto"/>
        <w:left w:val="none" w:sz="0" w:space="0" w:color="auto"/>
        <w:bottom w:val="none" w:sz="0" w:space="0" w:color="auto"/>
        <w:right w:val="none" w:sz="0" w:space="0" w:color="auto"/>
      </w:divBdr>
    </w:div>
    <w:div w:id="561061633">
      <w:bodyDiv w:val="1"/>
      <w:marLeft w:val="0"/>
      <w:marRight w:val="0"/>
      <w:marTop w:val="0"/>
      <w:marBottom w:val="0"/>
      <w:divBdr>
        <w:top w:val="none" w:sz="0" w:space="0" w:color="auto"/>
        <w:left w:val="none" w:sz="0" w:space="0" w:color="auto"/>
        <w:bottom w:val="none" w:sz="0" w:space="0" w:color="auto"/>
        <w:right w:val="none" w:sz="0" w:space="0" w:color="auto"/>
      </w:divBdr>
    </w:div>
    <w:div w:id="616834462">
      <w:bodyDiv w:val="1"/>
      <w:marLeft w:val="0"/>
      <w:marRight w:val="0"/>
      <w:marTop w:val="0"/>
      <w:marBottom w:val="0"/>
      <w:divBdr>
        <w:top w:val="none" w:sz="0" w:space="0" w:color="auto"/>
        <w:left w:val="none" w:sz="0" w:space="0" w:color="auto"/>
        <w:bottom w:val="none" w:sz="0" w:space="0" w:color="auto"/>
        <w:right w:val="none" w:sz="0" w:space="0" w:color="auto"/>
      </w:divBdr>
    </w:div>
    <w:div w:id="909118036">
      <w:bodyDiv w:val="1"/>
      <w:marLeft w:val="0"/>
      <w:marRight w:val="0"/>
      <w:marTop w:val="0"/>
      <w:marBottom w:val="0"/>
      <w:divBdr>
        <w:top w:val="none" w:sz="0" w:space="0" w:color="auto"/>
        <w:left w:val="none" w:sz="0" w:space="0" w:color="auto"/>
        <w:bottom w:val="none" w:sz="0" w:space="0" w:color="auto"/>
        <w:right w:val="none" w:sz="0" w:space="0" w:color="auto"/>
      </w:divBdr>
    </w:div>
    <w:div w:id="1093235723">
      <w:bodyDiv w:val="1"/>
      <w:marLeft w:val="0"/>
      <w:marRight w:val="0"/>
      <w:marTop w:val="0"/>
      <w:marBottom w:val="0"/>
      <w:divBdr>
        <w:top w:val="none" w:sz="0" w:space="0" w:color="auto"/>
        <w:left w:val="none" w:sz="0" w:space="0" w:color="auto"/>
        <w:bottom w:val="none" w:sz="0" w:space="0" w:color="auto"/>
        <w:right w:val="none" w:sz="0" w:space="0" w:color="auto"/>
      </w:divBdr>
    </w:div>
    <w:div w:id="1267349191">
      <w:bodyDiv w:val="1"/>
      <w:marLeft w:val="0"/>
      <w:marRight w:val="0"/>
      <w:marTop w:val="0"/>
      <w:marBottom w:val="0"/>
      <w:divBdr>
        <w:top w:val="none" w:sz="0" w:space="0" w:color="auto"/>
        <w:left w:val="none" w:sz="0" w:space="0" w:color="auto"/>
        <w:bottom w:val="none" w:sz="0" w:space="0" w:color="auto"/>
        <w:right w:val="none" w:sz="0" w:space="0" w:color="auto"/>
      </w:divBdr>
    </w:div>
    <w:div w:id="1818642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file:///C:\Users\adutton\Documents\Rebranding\Templates\www.blueprism.com" TargetMode="External"/><Relationship Id="rId18" Type="http://schemas.openxmlformats.org/officeDocument/2006/relationships/hyperlink" Target="https://portal.blueprism.com/customer-support/how-get-help-customer-support"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3.pn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yperlink" Target="https://github.com/blue-prism/oracle-utility"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www.blueprism.com" TargetMode="External"/><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yperlink" Target="mailto:support@blueprism.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file:///C:\Users\adutton\Documents\Rebranding\Templates\www.blueprism.com" TargetMode="External"/><Relationship Id="rId22"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ck%20Target\Documents\Templates\Blue%20Prism%20Long%20Report%20Numbered.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FE63D4E01344D6D90E1B5E9152B7E6E"/>
        <w:category>
          <w:name w:val="General"/>
          <w:gallery w:val="placeholder"/>
        </w:category>
        <w:types>
          <w:type w:val="bbPlcHdr"/>
        </w:types>
        <w:behaviors>
          <w:behavior w:val="content"/>
        </w:behaviors>
        <w:guid w:val="{DE40D0C2-7603-467F-A361-BC84118777BC}"/>
      </w:docPartPr>
      <w:docPartBody>
        <w:p w:rsidR="004A60A7" w:rsidRDefault="004A60A7">
          <w:pPr>
            <w:pStyle w:val="8FE63D4E01344D6D90E1B5E9152B7E6E"/>
          </w:pPr>
          <w:r w:rsidRPr="002239DB">
            <w:rPr>
              <w:rStyle w:val="PlaceholderText"/>
            </w:rPr>
            <w:t>[Category]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0A7"/>
    <w:rsid w:val="00015118"/>
    <w:rsid w:val="000E1C84"/>
    <w:rsid w:val="00110CA1"/>
    <w:rsid w:val="002725B1"/>
    <w:rsid w:val="0043212B"/>
    <w:rsid w:val="004A60A7"/>
    <w:rsid w:val="004C0216"/>
    <w:rsid w:val="004D2373"/>
    <w:rsid w:val="004F1AEF"/>
    <w:rsid w:val="007F2F0F"/>
    <w:rsid w:val="00AA718E"/>
    <w:rsid w:val="00B55056"/>
    <w:rsid w:val="00BA3206"/>
    <w:rsid w:val="00D52F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FE63D4E01344D6D90E1B5E9152B7E6E">
    <w:name w:val="8FE63D4E01344D6D90E1B5E9152B7E6E"/>
  </w:style>
  <w:style w:type="paragraph" w:customStyle="1" w:styleId="3A66425B4C434A1D9BD4843CE71FBB80">
    <w:name w:val="3A66425B4C434A1D9BD4843CE71FBB8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bodyPr rtlCol="0" anchor="ctr"/>
      <a:lstStyle/>
      <a:style>
        <a:lnRef idx="2">
          <a:schemeClr val="accent1">
            <a:shade val="50000"/>
          </a:schemeClr>
        </a:lnRef>
        <a:fillRef idx="1">
          <a:schemeClr val="accent1"/>
        </a:fillRef>
        <a:effectRef idx="0">
          <a:schemeClr val="accent1"/>
        </a:effectRef>
        <a:fontRef idx="minor">
          <a:schemeClr val="lt1"/>
        </a:fontRef>
      </a:style>
    </a:spDef>
    <a:txDef>
      <a:spPr bwMode="auto">
        <a:solidFill>
          <a:schemeClr val="bg1">
            <a:lumMod val="95000"/>
          </a:schemeClr>
        </a:solidFill>
        <a:ln w="9525">
          <a:solidFill>
            <a:srgbClr val="0F4B8F"/>
          </a:solidFill>
          <a:miter lim="800000"/>
          <a:headEnd/>
          <a:tailEnd/>
        </a:ln>
      </a:spPr>
      <a:bodyPr rot="0" vert="horz" wrap="square" lIns="91440" tIns="45720" rIns="91440" bIns="45720" anchor="t" anchorCtr="0">
        <a:sp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043AA7AD7C15B4FA2F5B3829655AA3A" ma:contentTypeVersion="11" ma:contentTypeDescription="Create a new document." ma:contentTypeScope="" ma:versionID="e4e696d4391d8d2dfc8095e40c4dce2a">
  <xsd:schema xmlns:xsd="http://www.w3.org/2001/XMLSchema" xmlns:xs="http://www.w3.org/2001/XMLSchema" xmlns:p="http://schemas.microsoft.com/office/2006/metadata/properties" xmlns:ns3="1d931f2a-457b-458b-ad5e-66bbe83e9984" xmlns:ns4="446b3fdf-a4de-458e-8ace-cd171037e08f" targetNamespace="http://schemas.microsoft.com/office/2006/metadata/properties" ma:root="true" ma:fieldsID="a56ffcb8bff90f456a726acadd6d7f86" ns3:_="" ns4:_="">
    <xsd:import namespace="1d931f2a-457b-458b-ad5e-66bbe83e9984"/>
    <xsd:import namespace="446b3fdf-a4de-458e-8ace-cd171037e08f"/>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931f2a-457b-458b-ad5e-66bbe83e998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46b3fdf-a4de-458e-8ace-cd171037e08f"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5CB8DD-8F79-4009-A1FC-B38D0683FD3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C1D4F5A-2BF8-4FE9-BEC8-E2B5C97026D1}">
  <ds:schemaRefs>
    <ds:schemaRef ds:uri="http://schemas.microsoft.com/sharepoint/v3/contenttype/forms"/>
  </ds:schemaRefs>
</ds:datastoreItem>
</file>

<file path=customXml/itemProps3.xml><?xml version="1.0" encoding="utf-8"?>
<ds:datastoreItem xmlns:ds="http://schemas.openxmlformats.org/officeDocument/2006/customXml" ds:itemID="{0B07A826-7BFA-4060-AA8C-DF03C9CABF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d931f2a-457b-458b-ad5e-66bbe83e9984"/>
    <ds:schemaRef ds:uri="446b3fdf-a4de-458e-8ace-cd171037e08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FE1738F-043A-4D97-BE0A-4272974DBD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Blue Prism Long Report Numbered</Template>
  <TotalTime>895</TotalTime>
  <Pages>12</Pages>
  <Words>2043</Words>
  <Characters>11647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Blue Prism Utility - Maths</vt:lpstr>
    </vt:vector>
  </TitlesOfParts>
  <Company>Blue Prism</Company>
  <LinksUpToDate>false</LinksUpToDate>
  <CharactersWithSpaces>13663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Blue Prism Utility - Maths</dc:title>
  <dc:subject/>
  <dc:creator>Jack Target</dc:creator>
  <cp:keywords>Blue Prism Version: 6.5.1</cp:keywords>
  <dc:description/>
  <cp:lastModifiedBy>Geoff Hirst</cp:lastModifiedBy>
  <cp:revision>162</cp:revision>
  <cp:lastPrinted>2019-09-22T14:01:00Z</cp:lastPrinted>
  <dcterms:created xsi:type="dcterms:W3CDTF">2019-11-04T10:38:00Z</dcterms:created>
  <dcterms:modified xsi:type="dcterms:W3CDTF">2019-11-07T18:37:00Z</dcterms:modified>
  <cp:category>user guide V0.1</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0x010100D043AA7AD7C15B4FA2F5B3829655AA3A</vt:lpwstr>
  </property>
</Properties>
</file>